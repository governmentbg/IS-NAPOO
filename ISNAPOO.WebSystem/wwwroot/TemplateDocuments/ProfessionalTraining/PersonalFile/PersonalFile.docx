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152" w:type="pct"/>
        <w:tblInd w:w="-360" w:type="dxa"/>
        <w:tblLook w:val="04A0" w:firstRow="1" w:lastRow="0" w:firstColumn="1" w:lastColumn="0" w:noHBand="0" w:noVBand="1"/>
      </w:tblPr>
      <w:tblGrid>
        <w:gridCol w:w="548"/>
        <w:gridCol w:w="1839"/>
        <w:gridCol w:w="2996"/>
        <w:gridCol w:w="5897"/>
      </w:tblGrid>
      <w:tr w:rsidR="00793B24" w:rsidRPr="00EA619D" w14:paraId="45705865" w14:textId="77777777" w:rsidTr="002A05B6">
        <w:tc>
          <w:tcPr>
            <w:tcW w:w="243" w:type="pct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CC2D781" w14:textId="2F24F260" w:rsidR="00793B24" w:rsidRPr="00EA619D" w:rsidRDefault="00793B24" w:rsidP="00AC6CD6">
            <w:pPr>
              <w:spacing w:line="276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EA619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на 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PersonName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t>«PersonName»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</w:tc>
        <w:tc>
          <w:tcPr>
            <w:tcW w:w="475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25769" w14:textId="77777777" w:rsidR="00793B24" w:rsidRPr="00EA619D" w:rsidRDefault="00793B24" w:rsidP="00AC6C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pacing w:val="20"/>
                <w:sz w:val="24"/>
                <w:szCs w:val="24"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spacing w:val="20"/>
                <w:sz w:val="24"/>
                <w:szCs w:val="24"/>
                <w:lang w:val="bg-BG"/>
              </w:rPr>
              <w:t>МИНИСТЕРСТВО НА ОБРАЗОВАНИЕТО И НАУКАТА</w:t>
            </w:r>
          </w:p>
        </w:tc>
      </w:tr>
      <w:tr w:rsidR="005A6390" w:rsidRPr="00EA619D" w14:paraId="4E23DB2E" w14:textId="77777777" w:rsidTr="002A05B6">
        <w:trPr>
          <w:trHeight w:val="627"/>
        </w:trPr>
        <w:tc>
          <w:tcPr>
            <w:tcW w:w="243" w:type="pct"/>
            <w:vMerge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FC0133" w14:textId="77777777" w:rsidR="005A6390" w:rsidRPr="00EA619D" w:rsidRDefault="005A6390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C6A139" w14:textId="0F772724" w:rsidR="005A6390" w:rsidRPr="00EA619D" w:rsidRDefault="005A6390" w:rsidP="00AC6C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InstitutionName  \* MERGEFORMAT </w:instrTex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«InstitutionName»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</w:tc>
      </w:tr>
      <w:tr w:rsidR="00334058" w:rsidRPr="00EA619D" w14:paraId="36E32308" w14:textId="77777777" w:rsidTr="002A05B6">
        <w:tc>
          <w:tcPr>
            <w:tcW w:w="243" w:type="pct"/>
            <w:vMerge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FB71E1" w14:textId="77777777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14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CA2D9" w14:textId="25780997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град/ село 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Kati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«Kati»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Pr="00EA619D">
              <w:rPr>
                <w:rFonts w:ascii="Times New Roman" w:hAnsi="Times New Roman" w:cs="Times New Roman"/>
                <w:lang w:val="bg-BG"/>
              </w:rPr>
              <w:t>,</w:t>
            </w:r>
          </w:p>
        </w:tc>
        <w:tc>
          <w:tcPr>
            <w:tcW w:w="2614" w:type="pct"/>
            <w:tcBorders>
              <w:top w:val="nil"/>
              <w:left w:val="nil"/>
              <w:bottom w:val="nil"/>
              <w:right w:val="nil"/>
            </w:tcBorders>
          </w:tcPr>
          <w:p w14:paraId="27104992" w14:textId="5CFAA371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община 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MunicipalityName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«MunicipalityName»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</w:tc>
      </w:tr>
      <w:tr w:rsidR="00334058" w:rsidRPr="00EA619D" w14:paraId="6B4B1753" w14:textId="77777777" w:rsidTr="002A05B6">
        <w:tc>
          <w:tcPr>
            <w:tcW w:w="243" w:type="pct"/>
            <w:vMerge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2C3BE33" w14:textId="77777777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143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A6491A0" w14:textId="29E07D6B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район 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Region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«Region»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Pr="00EA619D">
              <w:rPr>
                <w:rFonts w:ascii="Times New Roman" w:hAnsi="Times New Roman" w:cs="Times New Roman"/>
                <w:lang w:val="bg-BG"/>
              </w:rPr>
              <w:t>,</w:t>
            </w:r>
          </w:p>
        </w:tc>
        <w:tc>
          <w:tcPr>
            <w:tcW w:w="2614" w:type="pct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33A4EE" w14:textId="033A0D44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област 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DistrictName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«DistrictName»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</w:tc>
      </w:tr>
      <w:tr w:rsidR="00334058" w:rsidRPr="00EA619D" w14:paraId="6FA59AA7" w14:textId="77777777" w:rsidTr="002A05B6">
        <w:trPr>
          <w:trHeight w:val="432"/>
        </w:trPr>
        <w:tc>
          <w:tcPr>
            <w:tcW w:w="243" w:type="pct"/>
            <w:vMerge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ACAB554" w14:textId="77777777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5" w:type="pct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9B19D5" w14:textId="77777777" w:rsidR="00793B24" w:rsidRPr="00EA619D" w:rsidRDefault="00793B24" w:rsidP="00602E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i/>
                <w:sz w:val="20"/>
                <w:szCs w:val="20"/>
                <w:lang w:val="bg-BG"/>
              </w:rPr>
              <w:t>3-50Б</w:t>
            </w:r>
          </w:p>
        </w:tc>
        <w:tc>
          <w:tcPr>
            <w:tcW w:w="3942" w:type="pct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3AAA58" w14:textId="77777777" w:rsidR="00793B24" w:rsidRPr="00EA619D" w:rsidRDefault="00793B24" w:rsidP="00827926">
            <w:pPr>
              <w:spacing w:line="276" w:lineRule="auto"/>
              <w:ind w:left="247"/>
              <w:jc w:val="center"/>
              <w:rPr>
                <w:rFonts w:ascii="Times New Roman Bold" w:hAnsi="Times New Roman Bold" w:cs="Times New Roman"/>
                <w:b/>
                <w:spacing w:val="32"/>
                <w:sz w:val="32"/>
                <w:szCs w:val="32"/>
                <w:lang w:val="bg-BG"/>
              </w:rPr>
            </w:pPr>
            <w:r w:rsidRPr="00EA619D">
              <w:rPr>
                <w:rFonts w:ascii="Times New Roman Bold" w:hAnsi="Times New Roman Bold" w:cs="Times New Roman"/>
                <w:b/>
                <w:spacing w:val="32"/>
                <w:sz w:val="32"/>
                <w:szCs w:val="32"/>
                <w:lang w:val="bg-BG"/>
              </w:rPr>
              <w:t>ЛИЧЕН КАРТОН</w:t>
            </w:r>
          </w:p>
        </w:tc>
      </w:tr>
      <w:tr w:rsidR="00334058" w:rsidRPr="00EA619D" w14:paraId="2574ED91" w14:textId="77777777" w:rsidTr="002A05B6">
        <w:tc>
          <w:tcPr>
            <w:tcW w:w="243" w:type="pct"/>
            <w:vMerge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3F2AEAB6" w14:textId="77777777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0D46" w14:textId="77777777" w:rsidR="00793B24" w:rsidRPr="00EA619D" w:rsidRDefault="00793B24" w:rsidP="00602E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bg-BG"/>
              </w:rPr>
            </w:pPr>
          </w:p>
        </w:tc>
        <w:tc>
          <w:tcPr>
            <w:tcW w:w="394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B9295F" w14:textId="77777777" w:rsidR="00793B24" w:rsidRPr="00EA619D" w:rsidRDefault="00793B24" w:rsidP="00827926">
            <w:pPr>
              <w:spacing w:line="276" w:lineRule="auto"/>
              <w:ind w:left="247"/>
              <w:jc w:val="center"/>
              <w:rPr>
                <w:rFonts w:ascii="Times New Roman Bold" w:hAnsi="Times New Roman Bold" w:cs="Times New Roman"/>
                <w:b/>
                <w:spacing w:val="20"/>
                <w:sz w:val="24"/>
                <w:szCs w:val="24"/>
                <w:lang w:val="bg-BG"/>
              </w:rPr>
            </w:pPr>
            <w:r w:rsidRPr="00EA619D">
              <w:rPr>
                <w:rFonts w:ascii="Times New Roman Bold" w:hAnsi="Times New Roman Bold" w:cs="Times New Roman"/>
                <w:b/>
                <w:spacing w:val="20"/>
                <w:sz w:val="24"/>
                <w:szCs w:val="24"/>
                <w:lang w:val="bg-BG"/>
              </w:rPr>
              <w:t>за проведен курс за професионална квалификация</w:t>
            </w:r>
          </w:p>
        </w:tc>
      </w:tr>
      <w:tr w:rsidR="00334058" w:rsidRPr="00EA619D" w14:paraId="0A9BED48" w14:textId="77777777" w:rsidTr="002A05B6">
        <w:tc>
          <w:tcPr>
            <w:tcW w:w="243" w:type="pct"/>
            <w:vMerge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11CA952B" w14:textId="77777777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3CA8" w14:textId="77777777" w:rsidR="00793B24" w:rsidRPr="00EA619D" w:rsidRDefault="00793B24" w:rsidP="00602E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bg-BG"/>
              </w:rPr>
            </w:pPr>
          </w:p>
        </w:tc>
        <w:tc>
          <w:tcPr>
            <w:tcW w:w="394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8CF0C" w14:textId="77777777" w:rsidR="00793B24" w:rsidRPr="00EA619D" w:rsidRDefault="00793B24" w:rsidP="00827926">
            <w:pPr>
              <w:spacing w:line="276" w:lineRule="auto"/>
              <w:ind w:left="247"/>
              <w:jc w:val="center"/>
              <w:rPr>
                <w:rFonts w:ascii="Times New Roman Bold" w:hAnsi="Times New Roman Bold" w:cs="Times New Roman"/>
                <w:b/>
                <w:spacing w:val="20"/>
                <w:sz w:val="24"/>
                <w:szCs w:val="24"/>
                <w:lang w:val="bg-BG"/>
              </w:rPr>
            </w:pPr>
            <w:r w:rsidRPr="00EA619D">
              <w:rPr>
                <w:rFonts w:ascii="Times New Roman Bold" w:hAnsi="Times New Roman Bold" w:cs="Times New Roman"/>
                <w:b/>
                <w:spacing w:val="20"/>
                <w:sz w:val="24"/>
                <w:szCs w:val="24"/>
                <w:lang w:val="bg-BG"/>
              </w:rPr>
              <w:t>и за изпити за придобиване на професионална квалификация</w:t>
            </w:r>
          </w:p>
        </w:tc>
      </w:tr>
      <w:tr w:rsidR="00334058" w:rsidRPr="00EA619D" w14:paraId="7981ED6D" w14:textId="77777777" w:rsidTr="002A05B6">
        <w:tc>
          <w:tcPr>
            <w:tcW w:w="243" w:type="pct"/>
            <w:vMerge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1AEAA89E" w14:textId="77777777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777C" w14:textId="77777777" w:rsidR="00793B24" w:rsidRPr="00EA619D" w:rsidRDefault="00793B24" w:rsidP="00602E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bg-BG"/>
              </w:rPr>
            </w:pPr>
          </w:p>
        </w:tc>
        <w:tc>
          <w:tcPr>
            <w:tcW w:w="394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1BB1D5" w14:textId="77777777" w:rsidR="00793B24" w:rsidRPr="00EA619D" w:rsidRDefault="00793B24" w:rsidP="00827926">
            <w:pPr>
              <w:spacing w:line="276" w:lineRule="auto"/>
              <w:ind w:left="247"/>
              <w:rPr>
                <w:rFonts w:ascii="Times New Roman Bold" w:hAnsi="Times New Roman Bold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334058" w:rsidRPr="00EA619D" w14:paraId="03A30E49" w14:textId="77777777" w:rsidTr="002A05B6">
        <w:tc>
          <w:tcPr>
            <w:tcW w:w="243" w:type="pct"/>
            <w:vMerge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087E5F85" w14:textId="77777777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1A99" w14:textId="77777777" w:rsidR="00793B24" w:rsidRPr="00EA619D" w:rsidRDefault="00793B24" w:rsidP="00602E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bg-BG"/>
              </w:rPr>
            </w:pPr>
          </w:p>
        </w:tc>
        <w:tc>
          <w:tcPr>
            <w:tcW w:w="394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C06302" w14:textId="1077B572" w:rsidR="00793B24" w:rsidRPr="00EA619D" w:rsidRDefault="00793B24" w:rsidP="000757B2">
            <w:pPr>
              <w:spacing w:line="276" w:lineRule="auto"/>
              <w:ind w:left="247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на</w:t>
            </w:r>
            <w:r w:rsidR="000757B2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PersonName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t>«PersonName»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</w:tc>
      </w:tr>
      <w:tr w:rsidR="00334058" w:rsidRPr="00EA619D" w14:paraId="03D929CE" w14:textId="77777777" w:rsidTr="002A05B6">
        <w:tc>
          <w:tcPr>
            <w:tcW w:w="243" w:type="pct"/>
            <w:vMerge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2167AFBB" w14:textId="77777777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6F07" w14:textId="77777777" w:rsidR="00793B24" w:rsidRPr="00EA619D" w:rsidRDefault="00793B24" w:rsidP="00602E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bg-BG"/>
              </w:rPr>
            </w:pPr>
          </w:p>
        </w:tc>
        <w:tc>
          <w:tcPr>
            <w:tcW w:w="394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292E11" w14:textId="68047C63" w:rsidR="00793B24" w:rsidRPr="00EA619D" w:rsidRDefault="00793B24" w:rsidP="00DB46FA">
            <w:pPr>
              <w:spacing w:line="276" w:lineRule="auto"/>
              <w:ind w:left="247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ЕГН </w:t>
            </w:r>
            <w:r w:rsidR="005A6390" w:rsidRPr="00EA619D">
              <w:rPr>
                <w:rFonts w:ascii="Times New Roman" w:hAnsi="Times New Roman" w:cs="Times New Roman"/>
                <w:b/>
                <w:bCs/>
                <w:spacing w:val="30"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spacing w:val="30"/>
                <w:lang w:val="bg-BG"/>
              </w:rPr>
              <w:instrText xml:space="preserve"> MERGEFIELD  EGN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spacing w:val="30"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noProof/>
                <w:spacing w:val="30"/>
                <w:lang w:val="bg-BG"/>
              </w:rPr>
              <w:t>«EGN»</w:t>
            </w:r>
            <w:r w:rsidR="005A6390" w:rsidRPr="00EA619D">
              <w:rPr>
                <w:rFonts w:ascii="Times New Roman" w:hAnsi="Times New Roman" w:cs="Times New Roman"/>
                <w:b/>
                <w:bCs/>
                <w:spacing w:val="30"/>
                <w:lang w:val="bg-BG"/>
              </w:rPr>
              <w:fldChar w:fldCharType="end"/>
            </w:r>
            <w:r w:rsidRPr="00EA619D">
              <w:rPr>
                <w:rFonts w:ascii="Times New Roman" w:hAnsi="Times New Roman" w:cs="Times New Roman"/>
                <w:lang w:val="bg-BG"/>
              </w:rPr>
              <w:t xml:space="preserve">               ЛНЧ </w:t>
            </w:r>
            <w:r w:rsidR="005A6390" w:rsidRPr="00EA619D">
              <w:rPr>
                <w:rFonts w:ascii="Times New Roman" w:hAnsi="Times New Roman" w:cs="Times New Roman"/>
                <w:b/>
                <w:bCs/>
                <w:noProof/>
                <w:spacing w:val="30"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noProof/>
                <w:spacing w:val="30"/>
                <w:lang w:val="bg-BG"/>
              </w:rPr>
              <w:instrText xml:space="preserve"> MERGEFIELD  FID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noProof/>
                <w:spacing w:val="30"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noProof/>
                <w:spacing w:val="30"/>
                <w:lang w:val="bg-BG"/>
              </w:rPr>
              <w:t>«FID»</w:t>
            </w:r>
            <w:r w:rsidR="005A6390" w:rsidRPr="00EA619D">
              <w:rPr>
                <w:rFonts w:ascii="Times New Roman" w:hAnsi="Times New Roman" w:cs="Times New Roman"/>
                <w:b/>
                <w:bCs/>
                <w:noProof/>
                <w:spacing w:val="30"/>
                <w:lang w:val="bg-BG"/>
              </w:rPr>
              <w:fldChar w:fldCharType="end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t xml:space="preserve">               </w:t>
            </w:r>
            <w:r w:rsidRPr="00EA619D">
              <w:rPr>
                <w:rFonts w:ascii="Times New Roman" w:hAnsi="Times New Roman" w:cs="Times New Roman"/>
                <w:lang w:val="bg-BG"/>
              </w:rPr>
              <w:t xml:space="preserve">гражданство 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NationalityPerson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t>«NationalityPerson»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</w:tc>
      </w:tr>
      <w:tr w:rsidR="00334058" w:rsidRPr="00EA619D" w14:paraId="44F495DC" w14:textId="77777777" w:rsidTr="002A05B6">
        <w:tc>
          <w:tcPr>
            <w:tcW w:w="243" w:type="pct"/>
            <w:vMerge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3D257F54" w14:textId="77777777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9BE5" w14:textId="77777777" w:rsidR="00793B24" w:rsidRPr="00EA619D" w:rsidRDefault="00793B24" w:rsidP="00602E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bg-BG"/>
              </w:rPr>
            </w:pPr>
          </w:p>
        </w:tc>
        <w:tc>
          <w:tcPr>
            <w:tcW w:w="394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738CFD" w14:textId="401A4C40" w:rsidR="00793B24" w:rsidRPr="00EA619D" w:rsidRDefault="00793B24" w:rsidP="00F575E7">
            <w:pPr>
              <w:spacing w:line="276" w:lineRule="auto"/>
              <w:ind w:left="247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роден/а  на 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BirthdayPerson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t>«</w:t>
            </w:r>
            <w:bookmarkStart w:id="0" w:name="OLE_LINK1"/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t>BirthdayPerson</w:t>
            </w:r>
            <w:bookmarkEnd w:id="0"/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t>»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="005A6390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EA619D">
              <w:rPr>
                <w:rFonts w:ascii="Times New Roman" w:hAnsi="Times New Roman" w:cs="Times New Roman"/>
                <w:lang w:val="bg-BG"/>
              </w:rPr>
              <w:t xml:space="preserve">година в град/ село 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CityPerson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t>«CityPerson»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="00F575E7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</w:p>
        </w:tc>
      </w:tr>
      <w:tr w:rsidR="00334058" w:rsidRPr="00EA619D" w14:paraId="4564CD9C" w14:textId="77777777" w:rsidTr="002A05B6">
        <w:tc>
          <w:tcPr>
            <w:tcW w:w="243" w:type="pct"/>
            <w:vMerge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7625EB7D" w14:textId="77777777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210F" w14:textId="77777777" w:rsidR="00793B24" w:rsidRPr="00EA619D" w:rsidRDefault="00793B24" w:rsidP="00602E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bg-BG"/>
              </w:rPr>
            </w:pPr>
          </w:p>
        </w:tc>
        <w:tc>
          <w:tcPr>
            <w:tcW w:w="394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A8FFA9" w14:textId="3DCFA401" w:rsidR="00793B24" w:rsidRPr="00EA619D" w:rsidRDefault="00793B24" w:rsidP="00F575E7">
            <w:pPr>
              <w:spacing w:line="276" w:lineRule="auto"/>
              <w:ind w:left="247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община</w:t>
            </w:r>
            <w:r w:rsidR="00F575E7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MunicipalityPerson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t>«MunicipalityPerson»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Pr="00EA619D">
              <w:rPr>
                <w:rFonts w:ascii="Times New Roman" w:hAnsi="Times New Roman" w:cs="Times New Roman"/>
                <w:lang w:val="bg-BG"/>
              </w:rPr>
              <w:t xml:space="preserve">, област 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DistrictPerson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t>«DistrictPerson»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</w:tc>
      </w:tr>
      <w:tr w:rsidR="00334058" w:rsidRPr="00EA619D" w14:paraId="34ED01C5" w14:textId="77777777" w:rsidTr="002A05B6">
        <w:trPr>
          <w:trHeight w:val="23"/>
        </w:trPr>
        <w:tc>
          <w:tcPr>
            <w:tcW w:w="243" w:type="pct"/>
            <w:vMerge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4730C3FF" w14:textId="77777777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DDD0" w14:textId="77777777" w:rsidR="00793B24" w:rsidRPr="00EA619D" w:rsidRDefault="00793B24" w:rsidP="00602E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bg-BG"/>
              </w:rPr>
            </w:pPr>
          </w:p>
        </w:tc>
        <w:tc>
          <w:tcPr>
            <w:tcW w:w="394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935AC" w14:textId="5A52AA5B" w:rsidR="00793B24" w:rsidRPr="00EA619D" w:rsidRDefault="00793B24" w:rsidP="00F575E7">
            <w:pPr>
              <w:spacing w:line="276" w:lineRule="auto"/>
              <w:ind w:left="247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Местоживеене </w:t>
            </w:r>
            <w:r w:rsidR="005A6390" w:rsidRPr="00EA619D">
              <w:rPr>
                <w:rFonts w:ascii="Times New Roman" w:hAnsi="Times New Roman" w:cs="Times New Roman"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lang w:val="bg-BG"/>
              </w:rPr>
              <w:instrText xml:space="preserve"> MERGEFIELD  AddressPerson  \* MERGEFORMAT </w:instrText>
            </w:r>
            <w:r w:rsidR="005A6390" w:rsidRPr="00EA619D">
              <w:rPr>
                <w:rFonts w:ascii="Times New Roman" w:hAnsi="Times New Roman" w:cs="Times New Roman"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«AddressPerson»</w:t>
            </w:r>
            <w:r w:rsidR="005A6390" w:rsidRPr="00EA619D">
              <w:rPr>
                <w:rFonts w:ascii="Times New Roman" w:hAnsi="Times New Roman" w:cs="Times New Roman"/>
                <w:lang w:val="bg-BG"/>
              </w:rPr>
              <w:fldChar w:fldCharType="end"/>
            </w:r>
          </w:p>
        </w:tc>
      </w:tr>
      <w:tr w:rsidR="00334058" w:rsidRPr="00EA619D" w14:paraId="764CEF3B" w14:textId="77777777" w:rsidTr="002A05B6">
        <w:tc>
          <w:tcPr>
            <w:tcW w:w="243" w:type="pct"/>
            <w:vMerge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369A6D5" w14:textId="77777777" w:rsidR="00793B24" w:rsidRPr="00EA619D" w:rsidRDefault="00793B24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0731D8B4" w14:textId="77777777" w:rsidR="00793B24" w:rsidRPr="00EA619D" w:rsidRDefault="00793B24" w:rsidP="00602E6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личен подпис</w:t>
            </w:r>
          </w:p>
        </w:tc>
        <w:tc>
          <w:tcPr>
            <w:tcW w:w="394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E532205" w14:textId="598ADB24" w:rsidR="00793B24" w:rsidRPr="00EA619D" w:rsidRDefault="00793B24" w:rsidP="00F575E7">
            <w:pPr>
              <w:spacing w:line="276" w:lineRule="auto"/>
              <w:ind w:left="-108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Година на утвърждаване на учебния план, по който обучаваният е започнал обучението си  </w:t>
            </w:r>
            <w:r w:rsidR="005A6390" w:rsidRPr="00EA619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bg-BG"/>
              </w:rPr>
              <w:instrText xml:space="preserve"> MERGEFIELD  YearCurriculumApproval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bg-BG"/>
              </w:rPr>
              <w:t>«YearCurriculumApproval»</w:t>
            </w:r>
            <w:r w:rsidR="005A6390" w:rsidRPr="00EA619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bg-BG"/>
              </w:rPr>
              <w:fldChar w:fldCharType="end"/>
            </w:r>
          </w:p>
        </w:tc>
      </w:tr>
      <w:tr w:rsidR="006F2CAE" w:rsidRPr="00EA619D" w14:paraId="34EDA1CB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0082AD56" w14:textId="77777777" w:rsidR="006F2CAE" w:rsidRPr="00EA619D" w:rsidRDefault="006F2CAE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0407C4F" w14:textId="77777777" w:rsidR="006F2CAE" w:rsidRPr="00EA619D" w:rsidRDefault="006F2CAE" w:rsidP="006F2CAE">
            <w:pPr>
              <w:spacing w:line="276" w:lineRule="auto"/>
              <w:ind w:left="-108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ДОКУМЕНТ ПРИ ПОСТЪПВАНЕ</w:t>
            </w:r>
          </w:p>
        </w:tc>
      </w:tr>
      <w:tr w:rsidR="006F2CAE" w:rsidRPr="00EA619D" w14:paraId="3F7C81DE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1B64A57A" w14:textId="77777777" w:rsidR="006F2CAE" w:rsidRPr="00EA619D" w:rsidRDefault="006F2CAE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D0867" w14:textId="118E861B" w:rsidR="006F2CAE" w:rsidRPr="00EA619D" w:rsidRDefault="005A6390" w:rsidP="005A6390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AdmissionDocument  \* MERGEFORMAT </w:instrTex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«AdmissionDocument»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  <w:p w14:paraId="7DA8601F" w14:textId="75583D02" w:rsidR="006F2CAE" w:rsidRPr="00EA619D" w:rsidRDefault="006F2CAE" w:rsidP="006F2CAE">
            <w:pPr>
              <w:spacing w:line="276" w:lineRule="auto"/>
              <w:ind w:left="-108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удостоверение за завършен клас, свидетелство за основно образование, диплома за средно образование,</w:t>
            </w:r>
            <w:r w:rsidR="005A6390"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 xml:space="preserve"> удостоверение за професионално обучение</w:t>
            </w:r>
          </w:p>
        </w:tc>
      </w:tr>
      <w:tr w:rsidR="006F2CAE" w:rsidRPr="00EA619D" w14:paraId="750072A1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76FD3408" w14:textId="77777777" w:rsidR="006F2CAE" w:rsidRPr="00EA619D" w:rsidRDefault="006F2CAE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1FC5B" w14:textId="4C8CA227" w:rsidR="006F2CAE" w:rsidRPr="00EA619D" w:rsidRDefault="006F2CAE" w:rsidP="006F2CAE">
            <w:pPr>
              <w:spacing w:line="276" w:lineRule="auto"/>
              <w:ind w:left="-108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издаден от: </w:t>
            </w:r>
          </w:p>
          <w:p w14:paraId="2EFB2D2A" w14:textId="77777777" w:rsidR="006F2CAE" w:rsidRPr="00EA619D" w:rsidRDefault="006F2CAE" w:rsidP="006F2CAE">
            <w:pPr>
              <w:spacing w:line="276" w:lineRule="auto"/>
              <w:ind w:left="-108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пълно наименование на институцията, град/ село, община, област</w:t>
            </w:r>
          </w:p>
        </w:tc>
      </w:tr>
      <w:tr w:rsidR="006F2CAE" w:rsidRPr="00EA619D" w14:paraId="23B52AF0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2D3A8A8B" w14:textId="77777777" w:rsidR="006F2CAE" w:rsidRPr="00EA619D" w:rsidRDefault="006F2CAE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1BA4F" w14:textId="77777777" w:rsidR="006F2CAE" w:rsidRPr="00EA619D" w:rsidRDefault="006F2CAE" w:rsidP="006F2CAE">
            <w:pPr>
              <w:spacing w:line="276" w:lineRule="auto"/>
              <w:ind w:left="-108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6F2CAE" w:rsidRPr="00EA619D" w14:paraId="1371E5DF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783D028A" w14:textId="77777777" w:rsidR="006F2CAE" w:rsidRPr="00EA619D" w:rsidRDefault="006F2CAE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761AA" w14:textId="6C8EBD17" w:rsidR="006F2CAE" w:rsidRPr="00EA619D" w:rsidRDefault="00F575E7" w:rsidP="006F2CAE">
            <w:pPr>
              <w:spacing w:line="276" w:lineRule="auto"/>
              <w:ind w:left="-108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Записан/а в 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EducationType  \* MERGEFORMAT </w:instrTex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5A6390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«EducationType»</w:t>
            </w:r>
            <w:r w:rsidR="005A639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  <w:p w14:paraId="658AA892" w14:textId="77777777" w:rsidR="006F2CAE" w:rsidRPr="00EA619D" w:rsidRDefault="006F2CAE" w:rsidP="006F2CAE">
            <w:pPr>
              <w:spacing w:line="276" w:lineRule="auto"/>
              <w:ind w:left="-108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курс за придобиване степен на професионална квалификация, професионално обучение или за явяване на изпити за придобиване на професионална квалификация</w:t>
            </w:r>
          </w:p>
        </w:tc>
      </w:tr>
      <w:tr w:rsidR="006F2CAE" w:rsidRPr="00EA619D" w14:paraId="41A5D0B6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138C6705" w14:textId="77777777" w:rsidR="006F2CAE" w:rsidRPr="00EA619D" w:rsidRDefault="006F2CAE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8D77A" w14:textId="04963FC1" w:rsidR="006F2CAE" w:rsidRPr="00EA619D" w:rsidRDefault="006F2CAE" w:rsidP="006F2CAE">
            <w:pPr>
              <w:spacing w:line="276" w:lineRule="auto"/>
              <w:ind w:left="-108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на </w:t>
            </w:r>
            <w:r w:rsidR="001E74E9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1E74E9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AdmissionDate  \* MERGEFORMAT </w:instrText>
            </w:r>
            <w:r w:rsidR="001E74E9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1E74E9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«AdmissionDate»</w:t>
            </w:r>
            <w:r w:rsidR="001E74E9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  <w:p w14:paraId="474F20B0" w14:textId="77777777" w:rsidR="006F2CAE" w:rsidRPr="00EA619D" w:rsidRDefault="006F2CAE" w:rsidP="006F2CAE">
            <w:pPr>
              <w:spacing w:line="276" w:lineRule="auto"/>
              <w:ind w:left="-108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дата, месец, година</w:t>
            </w:r>
          </w:p>
        </w:tc>
      </w:tr>
      <w:tr w:rsidR="006F2CAE" w:rsidRPr="00EA619D" w14:paraId="15B45F84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1144A89E" w14:textId="77777777" w:rsidR="006F2CAE" w:rsidRPr="00EA619D" w:rsidRDefault="006F2CAE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205685A" w14:textId="73DAE745" w:rsidR="0049689F" w:rsidRPr="00EA619D" w:rsidRDefault="006F2CAE" w:rsidP="006F2CAE">
            <w:pPr>
              <w:spacing w:line="276" w:lineRule="auto"/>
              <w:ind w:left="-108"/>
              <w:jc w:val="right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Директор/ Ръководител: </w:t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Director  \* MERGEFORMAT </w:instrText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t>«Director»</w:t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Pr="00EA619D">
              <w:rPr>
                <w:rFonts w:ascii="Times New Roman" w:hAnsi="Times New Roman" w:cs="Times New Roman"/>
                <w:lang w:val="bg-BG"/>
              </w:rPr>
              <w:t xml:space="preserve"> ..................</w:t>
            </w:r>
            <w:r w:rsidR="0049689F" w:rsidRPr="00EA619D">
              <w:rPr>
                <w:rFonts w:ascii="Times New Roman" w:hAnsi="Times New Roman" w:cs="Times New Roman"/>
                <w:lang w:val="bg-BG"/>
              </w:rPr>
              <w:t>..........................</w:t>
            </w:r>
          </w:p>
          <w:p w14:paraId="74810BF3" w14:textId="77777777" w:rsidR="006F2CAE" w:rsidRPr="00EA619D" w:rsidRDefault="006F2CAE" w:rsidP="0049689F">
            <w:pPr>
              <w:spacing w:line="276" w:lineRule="auto"/>
              <w:ind w:left="-108"/>
              <w:jc w:val="right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име и фамилия</w:t>
            </w:r>
            <w:r w:rsidR="0049689F"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 xml:space="preserve">                         </w:t>
            </w: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подпис и печат</w:t>
            </w:r>
            <w:r w:rsidR="0049689F"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 xml:space="preserve">                           </w:t>
            </w:r>
          </w:p>
        </w:tc>
      </w:tr>
      <w:tr w:rsidR="006F2CAE" w:rsidRPr="00EA619D" w14:paraId="0F638BD2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43C116B5" w14:textId="77777777" w:rsidR="006F2CAE" w:rsidRPr="00EA619D" w:rsidRDefault="006F2CAE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190E9BB" w14:textId="77777777" w:rsidR="006F2CAE" w:rsidRPr="00EA619D" w:rsidRDefault="0049689F" w:rsidP="0049689F">
            <w:pPr>
              <w:spacing w:line="276" w:lineRule="auto"/>
              <w:ind w:left="-108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Издадени документи:</w:t>
            </w:r>
          </w:p>
        </w:tc>
      </w:tr>
      <w:tr w:rsidR="0049689F" w:rsidRPr="00EA619D" w14:paraId="5010F69A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78F7A571" w14:textId="77777777" w:rsidR="0049689F" w:rsidRPr="00EA619D" w:rsidRDefault="0049689F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2DC0E" w14:textId="140BDFBC" w:rsidR="0049689F" w:rsidRPr="00EA619D" w:rsidRDefault="0049689F" w:rsidP="00F575E7">
            <w:pPr>
              <w:spacing w:line="276" w:lineRule="auto"/>
              <w:ind w:left="-108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1. УДОСТОВЕРЕНИЕ за професионално обучение № </w:t>
            </w:r>
            <w:r w:rsidR="002A05B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2A05B6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RegNum2  \* MERGEFORMAT </w:instrText>
            </w:r>
            <w:r w:rsidR="002A05B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2A05B6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«RegNum2»</w:t>
            </w:r>
            <w:r w:rsidR="002A05B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="002A05B6" w:rsidRPr="00EA619D">
              <w:rPr>
                <w:rFonts w:ascii="Times New Roman" w:hAnsi="Times New Roman" w:cs="Times New Roman"/>
                <w:lang w:val="bg-BG"/>
              </w:rPr>
              <w:t xml:space="preserve"> / </w:t>
            </w:r>
            <w:r w:rsidR="002A05B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2A05B6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Date2  \* MERGEFORMAT </w:instrText>
            </w:r>
            <w:r w:rsidR="002A05B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2A05B6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«Date2»</w:t>
            </w:r>
            <w:r w:rsidR="002A05B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="002A05B6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F575E7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EA619D">
              <w:rPr>
                <w:rFonts w:ascii="Times New Roman" w:hAnsi="Times New Roman" w:cs="Times New Roman"/>
                <w:lang w:val="bg-BG"/>
              </w:rPr>
              <w:t>година</w:t>
            </w:r>
          </w:p>
        </w:tc>
      </w:tr>
      <w:tr w:rsidR="0049689F" w:rsidRPr="00EA619D" w14:paraId="7100F8D9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35D152E7" w14:textId="77777777" w:rsidR="0049689F" w:rsidRPr="00EA619D" w:rsidRDefault="0049689F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64368" w14:textId="77777777" w:rsidR="0049689F" w:rsidRPr="00EA619D" w:rsidRDefault="0049689F" w:rsidP="0049689F">
            <w:pPr>
              <w:spacing w:line="276" w:lineRule="auto"/>
              <w:ind w:left="-108"/>
              <w:jc w:val="right"/>
              <w:rPr>
                <w:rFonts w:ascii="Times New Roman" w:hAnsi="Times New Roman" w:cs="Times New Roman"/>
                <w:lang w:val="bg-BG"/>
              </w:rPr>
            </w:pPr>
          </w:p>
          <w:p w14:paraId="0034BE4F" w14:textId="58CB6F3B" w:rsidR="0049689F" w:rsidRPr="00EA619D" w:rsidRDefault="0049689F" w:rsidP="0049689F">
            <w:pPr>
              <w:spacing w:line="276" w:lineRule="auto"/>
              <w:ind w:left="-108"/>
              <w:jc w:val="right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Директор/ Ръководител:</w:t>
            </w:r>
            <w:r w:rsidR="00D15236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Director  \* MERGEFORMAT </w:instrText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t>«Director»</w:t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="00D15236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EA619D">
              <w:rPr>
                <w:rFonts w:ascii="Times New Roman" w:hAnsi="Times New Roman" w:cs="Times New Roman"/>
                <w:lang w:val="bg-BG"/>
              </w:rPr>
              <w:t>............................................</w:t>
            </w:r>
          </w:p>
          <w:p w14:paraId="027581CB" w14:textId="77777777" w:rsidR="0049689F" w:rsidRPr="00EA619D" w:rsidRDefault="0049689F" w:rsidP="0049689F">
            <w:pPr>
              <w:spacing w:line="276" w:lineRule="auto"/>
              <w:ind w:left="-108"/>
              <w:jc w:val="right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име и фамилия                         подпис и печат</w:t>
            </w:r>
          </w:p>
        </w:tc>
      </w:tr>
      <w:tr w:rsidR="0049689F" w:rsidRPr="00EA619D" w14:paraId="6E6868DA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4D579C93" w14:textId="77777777" w:rsidR="0049689F" w:rsidRPr="00EA619D" w:rsidRDefault="0049689F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E81DA" w14:textId="4F19D9F5" w:rsidR="0049689F" w:rsidRPr="00EA619D" w:rsidRDefault="0049689F" w:rsidP="00F575E7">
            <w:pPr>
              <w:spacing w:line="276" w:lineRule="auto"/>
              <w:ind w:left="-108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2. СВИДЕТЕЛСТВО за професионална квалификация: серия</w:t>
            </w:r>
            <w:r w:rsidR="00F575E7" w:rsidRPr="00EA619D">
              <w:rPr>
                <w:rFonts w:ascii="Times New Roman" w:hAnsi="Times New Roman" w:cs="Times New Roman"/>
                <w:b/>
                <w:bCs/>
                <w:lang w:val="bg-BG"/>
              </w:rPr>
              <w:t xml:space="preserve"> </w:t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VocationalCertificateSeries  \* MERGEFORMAT </w:instrText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053DF8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«VocationalCertificateSeries»</w:t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="00053DF8" w:rsidRPr="00EA619D">
              <w:rPr>
                <w:rFonts w:ascii="Times New Roman" w:hAnsi="Times New Roman" w:cs="Times New Roman"/>
                <w:lang w:val="bg-BG"/>
              </w:rPr>
              <w:t xml:space="preserve">, № </w:t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VocationalCertificateNumber  \* MERGEFORMAT </w:instrText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053DF8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«VocationalCertificateNumber»</w:t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="00053DF8" w:rsidRPr="00EA619D">
              <w:rPr>
                <w:rFonts w:ascii="Times New Roman" w:hAnsi="Times New Roman" w:cs="Times New Roman"/>
                <w:lang w:val="bg-BG"/>
              </w:rPr>
              <w:t>,</w:t>
            </w:r>
            <w:r w:rsidR="002E0514" w:rsidRPr="00EA619D">
              <w:rPr>
                <w:rFonts w:ascii="Times New Roman" w:hAnsi="Times New Roman" w:cs="Times New Roman"/>
                <w:lang w:val="bg-BG"/>
              </w:rPr>
              <w:t xml:space="preserve"> Рег. № </w:t>
            </w:r>
            <w:r w:rsidR="00053DF8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RegNum1  \* MERGEFORMAT </w:instrText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053DF8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«RegNum1»</w:t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="00053DF8" w:rsidRPr="00EA619D">
              <w:rPr>
                <w:rFonts w:ascii="Times New Roman" w:hAnsi="Times New Roman" w:cs="Times New Roman"/>
                <w:lang w:val="bg-BG"/>
              </w:rPr>
              <w:t xml:space="preserve"> / </w:t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Date1  \* MERGEFORMAT </w:instrText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053DF8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«Date1»</w:t>
            </w:r>
            <w:r w:rsidR="00053DF8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Pr="00EA619D">
              <w:rPr>
                <w:rFonts w:ascii="Times New Roman" w:hAnsi="Times New Roman" w:cs="Times New Roman"/>
                <w:lang w:val="bg-BG"/>
              </w:rPr>
              <w:t xml:space="preserve"> година</w:t>
            </w:r>
          </w:p>
        </w:tc>
      </w:tr>
      <w:tr w:rsidR="0049689F" w:rsidRPr="00EA619D" w14:paraId="66C16C19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368B592C" w14:textId="77777777" w:rsidR="0049689F" w:rsidRPr="00EA619D" w:rsidRDefault="0049689F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AE8CF11" w14:textId="77777777" w:rsidR="0049689F" w:rsidRPr="00EA619D" w:rsidRDefault="0049689F" w:rsidP="0049689F">
            <w:pPr>
              <w:spacing w:line="276" w:lineRule="auto"/>
              <w:ind w:left="-108"/>
              <w:jc w:val="right"/>
              <w:rPr>
                <w:rFonts w:ascii="Times New Roman" w:hAnsi="Times New Roman" w:cs="Times New Roman"/>
                <w:lang w:val="bg-BG"/>
              </w:rPr>
            </w:pPr>
          </w:p>
          <w:p w14:paraId="705C9019" w14:textId="687DAE77" w:rsidR="0049689F" w:rsidRPr="00EA619D" w:rsidRDefault="0049689F" w:rsidP="0049689F">
            <w:pPr>
              <w:spacing w:line="276" w:lineRule="auto"/>
              <w:ind w:left="-108"/>
              <w:jc w:val="right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Директор/ Ръководител: </w:t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Director  \* MERGEFORMAT </w:instrText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t>«Director»</w:t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Pr="00EA619D">
              <w:rPr>
                <w:rFonts w:ascii="Times New Roman" w:hAnsi="Times New Roman" w:cs="Times New Roman"/>
                <w:lang w:val="bg-BG"/>
              </w:rPr>
              <w:t xml:space="preserve"> ............................................</w:t>
            </w:r>
          </w:p>
          <w:p w14:paraId="2A10EF84" w14:textId="77777777" w:rsidR="0049689F" w:rsidRPr="00EA619D" w:rsidRDefault="0049689F" w:rsidP="0049689F">
            <w:pPr>
              <w:spacing w:line="276" w:lineRule="auto"/>
              <w:ind w:left="-108"/>
              <w:jc w:val="right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lang w:val="bg-BG"/>
              </w:rPr>
              <w:t>име и фамилия                         подпис и печат</w:t>
            </w:r>
          </w:p>
        </w:tc>
      </w:tr>
      <w:tr w:rsidR="0049689F" w:rsidRPr="00EA619D" w14:paraId="6040BEA0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255CF06C" w14:textId="77777777" w:rsidR="0049689F" w:rsidRPr="00EA619D" w:rsidRDefault="0049689F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98023F1" w14:textId="7257777A" w:rsidR="0049689F" w:rsidRPr="00EA619D" w:rsidRDefault="0049689F" w:rsidP="0049689F">
            <w:pPr>
              <w:spacing w:line="276" w:lineRule="auto"/>
              <w:ind w:left="-108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Личният картон е приключен и предаден в архив на </w:t>
            </w:r>
          </w:p>
          <w:p w14:paraId="43EFC40B" w14:textId="77777777" w:rsidR="0049689F" w:rsidRPr="00EA619D" w:rsidRDefault="0049689F" w:rsidP="0049689F">
            <w:pPr>
              <w:spacing w:line="276" w:lineRule="auto"/>
              <w:ind w:left="-108"/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 xml:space="preserve">                                                                                                            дата, месец, година</w:t>
            </w:r>
          </w:p>
        </w:tc>
      </w:tr>
      <w:tr w:rsidR="0049689F" w:rsidRPr="00EA619D" w14:paraId="484D3CA6" w14:textId="77777777" w:rsidTr="002A05B6">
        <w:trPr>
          <w:trHeight w:val="576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</w:tcPr>
          <w:p w14:paraId="2EDDD7CB" w14:textId="77777777" w:rsidR="0049689F" w:rsidRPr="00EA619D" w:rsidRDefault="0049689F" w:rsidP="00AC6C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75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C4E28" w14:textId="77777777" w:rsidR="0049689F" w:rsidRPr="00EA619D" w:rsidRDefault="0049689F" w:rsidP="0049689F">
            <w:pPr>
              <w:spacing w:line="276" w:lineRule="auto"/>
              <w:ind w:left="-108"/>
              <w:jc w:val="right"/>
              <w:rPr>
                <w:rFonts w:ascii="Times New Roman" w:hAnsi="Times New Roman" w:cs="Times New Roman"/>
                <w:lang w:val="bg-BG"/>
              </w:rPr>
            </w:pPr>
          </w:p>
          <w:p w14:paraId="603F0BFA" w14:textId="2ADC837F" w:rsidR="0049689F" w:rsidRPr="00EA619D" w:rsidRDefault="0049689F" w:rsidP="0049689F">
            <w:pPr>
              <w:spacing w:line="276" w:lineRule="auto"/>
              <w:ind w:left="-108"/>
              <w:jc w:val="right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Директор/ Ръководител: </w:t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Director  \* MERGEFORMAT </w:instrText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t>«Director»</w:t>
            </w:r>
            <w:r w:rsidR="00D1523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Pr="00EA619D">
              <w:rPr>
                <w:rFonts w:ascii="Times New Roman" w:hAnsi="Times New Roman" w:cs="Times New Roman"/>
                <w:lang w:val="bg-BG"/>
              </w:rPr>
              <w:t xml:space="preserve"> ............................................</w:t>
            </w:r>
          </w:p>
          <w:p w14:paraId="6DBB5F8B" w14:textId="77777777" w:rsidR="0049689F" w:rsidRPr="00EA619D" w:rsidRDefault="0049689F" w:rsidP="0049689F">
            <w:pPr>
              <w:spacing w:line="276" w:lineRule="auto"/>
              <w:ind w:left="-108"/>
              <w:jc w:val="right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lang w:val="bg-BG"/>
              </w:rPr>
              <w:t>име и фамилия                         подпис и печат</w:t>
            </w:r>
          </w:p>
        </w:tc>
      </w:tr>
    </w:tbl>
    <w:p w14:paraId="1640446E" w14:textId="77777777" w:rsidR="006358E6" w:rsidRPr="00EA619D" w:rsidRDefault="006358E6" w:rsidP="000A5092">
      <w:pPr>
        <w:spacing w:line="276" w:lineRule="auto"/>
        <w:jc w:val="center"/>
        <w:rPr>
          <w:rFonts w:ascii="Times New Roman" w:hAnsi="Times New Roman" w:cs="Times New Roman"/>
          <w:b/>
          <w:bCs/>
          <w:lang w:val="bg-BG"/>
        </w:rPr>
        <w:sectPr w:rsidR="006358E6" w:rsidRPr="00EA619D" w:rsidSect="00334058">
          <w:pgSz w:w="11907" w:h="16839" w:code="9"/>
          <w:pgMar w:top="450" w:right="480" w:bottom="720" w:left="480" w:header="720" w:footer="720" w:gutter="0"/>
          <w:cols w:space="720"/>
          <w:docGrid w:linePitch="360"/>
        </w:sectPr>
      </w:pPr>
    </w:p>
    <w:tbl>
      <w:tblPr>
        <w:tblStyle w:val="a3"/>
        <w:tblW w:w="5152" w:type="pct"/>
        <w:tblInd w:w="-360" w:type="dxa"/>
        <w:tblLook w:val="04A0" w:firstRow="1" w:lastRow="0" w:firstColumn="1" w:lastColumn="0" w:noHBand="0" w:noVBand="1"/>
      </w:tblPr>
      <w:tblGrid>
        <w:gridCol w:w="11174"/>
        <w:gridCol w:w="106"/>
      </w:tblGrid>
      <w:tr w:rsidR="000A5092" w:rsidRPr="00EA619D" w14:paraId="0EAC84AF" w14:textId="77777777" w:rsidTr="002A05B6">
        <w:trPr>
          <w:gridAfter w:val="1"/>
          <w:wAfter w:w="47" w:type="pct"/>
        </w:trPr>
        <w:tc>
          <w:tcPr>
            <w:tcW w:w="4953" w:type="pct"/>
            <w:tcBorders>
              <w:top w:val="nil"/>
              <w:left w:val="nil"/>
              <w:bottom w:val="nil"/>
              <w:right w:val="nil"/>
            </w:tcBorders>
          </w:tcPr>
          <w:p w14:paraId="7B48A2EC" w14:textId="2B9DC81E" w:rsidR="00923A87" w:rsidRPr="00EA619D" w:rsidRDefault="00923A87" w:rsidP="000A50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lastRenderedPageBreak/>
              <w:fldChar w:fldCharType="begin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InstitutionName  \* MERGEFORMAT </w:instrTex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«InstitutionName»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  <w:p w14:paraId="2094FCA2" w14:textId="7AD5E895" w:rsidR="000A5092" w:rsidRPr="00EA619D" w:rsidRDefault="000A5092" w:rsidP="000A509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наименование на институцията</w:t>
            </w:r>
          </w:p>
        </w:tc>
      </w:tr>
      <w:tr w:rsidR="000A5092" w:rsidRPr="00EA619D" w14:paraId="472A96C8" w14:textId="77777777" w:rsidTr="002A05B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D909" w14:textId="1B50E3D3" w:rsidR="000A5092" w:rsidRPr="00EA619D" w:rsidRDefault="000A5092" w:rsidP="00334058">
            <w:pPr>
              <w:spacing w:line="276" w:lineRule="auto"/>
              <w:ind w:left="252"/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Наименование на квалификационния курс: </w: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CourseName  \* MERGEFORMAT </w:instrTex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923A87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«CourseName»</w: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  <w:p w14:paraId="1D14EF3C" w14:textId="77777777" w:rsidR="000A5092" w:rsidRPr="00EA619D" w:rsidRDefault="000A5092" w:rsidP="00334058">
            <w:pPr>
              <w:spacing w:line="276" w:lineRule="auto"/>
              <w:ind w:left="252"/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0A5092" w:rsidRPr="00EA619D" w14:paraId="6DABE30C" w14:textId="77777777" w:rsidTr="002A05B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74328" w14:textId="040B7C46" w:rsidR="000A5092" w:rsidRPr="00EA619D" w:rsidRDefault="000A5092" w:rsidP="00334058">
            <w:pPr>
              <w:spacing w:line="276" w:lineRule="auto"/>
              <w:ind w:left="252"/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Продължителност на курса: </w: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CourseLength  \* MERGEFORMAT </w:instrTex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t>«CourseLength»</w: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  <w:p w14:paraId="0E0840D5" w14:textId="77777777" w:rsidR="000A5092" w:rsidRPr="00EA619D" w:rsidRDefault="000A5092" w:rsidP="00334058">
            <w:pPr>
              <w:spacing w:line="276" w:lineRule="auto"/>
              <w:ind w:left="252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в дни/ месеци</w:t>
            </w:r>
          </w:p>
        </w:tc>
      </w:tr>
      <w:tr w:rsidR="000A5092" w:rsidRPr="00EA619D" w14:paraId="6BDBF90C" w14:textId="77777777" w:rsidTr="002A05B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241FC" w14:textId="6D7E0163" w:rsidR="000A5092" w:rsidRPr="00EA619D" w:rsidRDefault="000A5092" w:rsidP="00334058">
            <w:pPr>
              <w:spacing w:line="276" w:lineRule="auto"/>
              <w:ind w:left="252"/>
              <w:jc w:val="both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Общ брой часове </w: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TotalHours  \* MERGEFORMAT </w:instrTex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923A87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«TotalHours»</w: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Pr="00EA619D">
              <w:rPr>
                <w:rFonts w:ascii="Times New Roman" w:hAnsi="Times New Roman" w:cs="Times New Roman"/>
                <w:lang w:val="bg-BG"/>
              </w:rPr>
              <w:t xml:space="preserve">, от които: за теоретично обучение </w: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TheoryHours  \* MERGEFORMAT </w:instrTex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923A87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«TheoryHours»</w: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Pr="00EA619D">
              <w:rPr>
                <w:rFonts w:ascii="Times New Roman" w:hAnsi="Times New Roman" w:cs="Times New Roman"/>
                <w:lang w:val="bg-BG"/>
              </w:rPr>
              <w:t xml:space="preserve">; за практическо обучение </w: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PracticeHours  \* MERGEFORMAT </w:instrTex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923A87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«PracticeHours»</w:t>
            </w:r>
            <w:r w:rsidR="00923A87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  <w:p w14:paraId="011A5FDB" w14:textId="03CCFE7D" w:rsidR="000A5092" w:rsidRPr="00EA619D" w:rsidRDefault="000A5092" w:rsidP="00334058">
            <w:pPr>
              <w:spacing w:line="276" w:lineRule="auto"/>
              <w:ind w:left="252"/>
              <w:jc w:val="right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</w:p>
        </w:tc>
      </w:tr>
    </w:tbl>
    <w:p w14:paraId="70EE2CCE" w14:textId="77777777" w:rsidR="009B40EA" w:rsidRPr="00EA619D" w:rsidRDefault="009B40EA" w:rsidP="000A5092">
      <w:pPr>
        <w:spacing w:after="0" w:line="276" w:lineRule="auto"/>
        <w:jc w:val="both"/>
        <w:rPr>
          <w:rFonts w:ascii="Times New Roman" w:hAnsi="Times New Roman" w:cs="Times New Roman"/>
          <w:lang w:val="bg-BG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798"/>
        <w:gridCol w:w="2139"/>
      </w:tblGrid>
      <w:tr w:rsidR="00873E33" w:rsidRPr="00EA619D" w14:paraId="19A24B28" w14:textId="77777777" w:rsidTr="00FE0923">
        <w:tc>
          <w:tcPr>
            <w:tcW w:w="402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476F61" w14:textId="77777777" w:rsidR="00873E33" w:rsidRPr="00EA619D" w:rsidRDefault="00873E33" w:rsidP="000A5092">
            <w:pPr>
              <w:spacing w:line="276" w:lineRule="auto"/>
              <w:jc w:val="center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spacing w:val="20"/>
                <w:lang w:val="bg-BG"/>
              </w:rPr>
              <w:t>ИЗУЧАВАНИ УЧЕБНИ ПРЕДМЕТИ (МОДУЛИ)</w:t>
            </w:r>
          </w:p>
        </w:tc>
        <w:tc>
          <w:tcPr>
            <w:tcW w:w="978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88CE5B" w14:textId="77777777" w:rsidR="00873E33" w:rsidRPr="00EA619D" w:rsidRDefault="00873E33" w:rsidP="000A5092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хорариум</w:t>
            </w:r>
          </w:p>
          <w:p w14:paraId="67614509" w14:textId="77777777" w:rsidR="00873E33" w:rsidRPr="00EA619D" w:rsidRDefault="00873E33" w:rsidP="000A509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(брой часове)</w:t>
            </w:r>
          </w:p>
        </w:tc>
      </w:tr>
      <w:tr w:rsidR="00873E33" w:rsidRPr="00EA619D" w14:paraId="77C4593E" w14:textId="77777777" w:rsidTr="00FE0923">
        <w:trPr>
          <w:trHeight w:val="4223"/>
        </w:trPr>
        <w:tc>
          <w:tcPr>
            <w:tcW w:w="4022" w:type="pct"/>
            <w:tcBorders>
              <w:top w:val="single" w:sz="12" w:space="0" w:color="auto"/>
            </w:tcBorders>
          </w:tcPr>
          <w:p w14:paraId="1D439495" w14:textId="47A06A53" w:rsidR="00873E33" w:rsidRPr="00EA619D" w:rsidRDefault="00873E33" w:rsidP="008329D6">
            <w:pPr>
              <w:spacing w:line="276" w:lineRule="auto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lang w:val="bg-BG"/>
              </w:rPr>
              <w:instrText xml:space="preserve"> MERGEFIELD  Subject  \* MERGEFORMAT </w:instrText>
            </w:r>
            <w:r w:rsidRPr="00EA619D">
              <w:rPr>
                <w:rFonts w:ascii="Times New Roman" w:hAnsi="Times New Roman" w:cs="Times New Roman"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noProof/>
                <w:lang w:val="bg-BG"/>
              </w:rPr>
              <w:t>«Subject»</w:t>
            </w:r>
            <w:r w:rsidRPr="00EA619D">
              <w:rPr>
                <w:rFonts w:ascii="Times New Roman" w:hAnsi="Times New Roman" w:cs="Times New Roman"/>
                <w:lang w:val="bg-BG"/>
              </w:rPr>
              <w:fldChar w:fldCharType="end"/>
            </w:r>
          </w:p>
        </w:tc>
        <w:tc>
          <w:tcPr>
            <w:tcW w:w="978" w:type="pct"/>
            <w:tcBorders>
              <w:top w:val="single" w:sz="12" w:space="0" w:color="auto"/>
            </w:tcBorders>
          </w:tcPr>
          <w:p w14:paraId="44A7E336" w14:textId="683F524F" w:rsidR="00873E33" w:rsidRPr="00EA619D" w:rsidRDefault="00E77955" w:rsidP="008329D6">
            <w:pPr>
              <w:spacing w:line="276" w:lineRule="auto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lang w:val="bg-BG"/>
              </w:rPr>
              <w:instrText xml:space="preserve"> MERGEFIELD  Hours  \* MERGEFORMAT </w:instrText>
            </w:r>
            <w:r w:rsidRPr="00EA619D">
              <w:rPr>
                <w:rFonts w:ascii="Times New Roman" w:hAnsi="Times New Roman" w:cs="Times New Roman"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noProof/>
                <w:lang w:val="bg-BG"/>
              </w:rPr>
              <w:t>«Hours»</w:t>
            </w:r>
            <w:r w:rsidRPr="00EA619D">
              <w:rPr>
                <w:rFonts w:ascii="Times New Roman" w:hAnsi="Times New Roman" w:cs="Times New Roman"/>
                <w:lang w:val="bg-BG"/>
              </w:rPr>
              <w:fldChar w:fldCharType="end"/>
            </w:r>
          </w:p>
        </w:tc>
      </w:tr>
    </w:tbl>
    <w:p w14:paraId="751DB6B6" w14:textId="59B83750" w:rsidR="000A5092" w:rsidRPr="00EA619D" w:rsidRDefault="000A5092" w:rsidP="00FE0923">
      <w:pPr>
        <w:spacing w:before="240" w:line="276" w:lineRule="auto"/>
        <w:jc w:val="both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Общ брой отсъствия: </w:t>
      </w:r>
    </w:p>
    <w:p w14:paraId="0FF75676" w14:textId="77777777" w:rsidR="007E20C0" w:rsidRPr="00EA619D" w:rsidRDefault="007E20C0" w:rsidP="000A5092">
      <w:pPr>
        <w:spacing w:line="276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1EBCA78A" w14:textId="77777777" w:rsidR="000A5092" w:rsidRPr="00EA619D" w:rsidRDefault="000A5092" w:rsidP="00FE092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A619D">
        <w:rPr>
          <w:rFonts w:ascii="Times New Roman" w:hAnsi="Times New Roman" w:cs="Times New Roman"/>
          <w:b/>
          <w:sz w:val="24"/>
          <w:szCs w:val="24"/>
          <w:lang w:val="bg-BG"/>
        </w:rPr>
        <w:t>Резултати от изпит за придобиване на професионална квалификация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4"/>
        <w:gridCol w:w="2358"/>
        <w:gridCol w:w="2358"/>
        <w:gridCol w:w="1004"/>
        <w:gridCol w:w="1199"/>
        <w:gridCol w:w="1013"/>
        <w:gridCol w:w="901"/>
      </w:tblGrid>
      <w:tr w:rsidR="00720B2B" w:rsidRPr="00EA619D" w14:paraId="752ED049" w14:textId="77777777" w:rsidTr="00FE0923">
        <w:tc>
          <w:tcPr>
            <w:tcW w:w="96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74153A" w14:textId="77777777" w:rsidR="00720B2B" w:rsidRPr="00EA619D" w:rsidRDefault="00720B2B" w:rsidP="00720B2B">
            <w:pPr>
              <w:spacing w:line="276" w:lineRule="auto"/>
              <w:jc w:val="center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spacing w:val="20"/>
                <w:lang w:val="bg-BG"/>
              </w:rPr>
              <w:t>УЧЕБЕН ПРЕДМЕТ</w:t>
            </w:r>
          </w:p>
        </w:tc>
        <w:tc>
          <w:tcPr>
            <w:tcW w:w="2156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5F1F78" w14:textId="77777777" w:rsidR="00720B2B" w:rsidRPr="00EA619D" w:rsidRDefault="00720B2B" w:rsidP="00720B2B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I явяване</w:t>
            </w:r>
          </w:p>
          <w:p w14:paraId="524730C9" w14:textId="6B6B1A9E" w:rsidR="00720B2B" w:rsidRPr="00EA619D" w:rsidRDefault="00000000" w:rsidP="00D45768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324097669"/>
                <w:placeholder>
                  <w:docPart w:val="74DF59A6220C45CCB402321CCA961741"/>
                </w:placeholder>
                <w:showingPlcHdr/>
                <w:text/>
              </w:sdtPr>
              <w:sdtContent>
                <w:r w:rsidR="00EA619D" w:rsidRPr="00EA619D">
                  <w:rPr>
                    <w:rStyle w:val="a4"/>
                    <w:sz w:val="20"/>
                    <w:szCs w:val="20"/>
                    <w:lang w:val="bg-BG"/>
                  </w:rPr>
                  <w:t>Въведете текст</w:t>
                </w:r>
              </w:sdtContent>
            </w:sdt>
            <w:r w:rsidR="00D45768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720B2B" w:rsidRPr="00EA619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г.</w:t>
            </w:r>
          </w:p>
          <w:p w14:paraId="102761F8" w14:textId="77777777" w:rsidR="00720B2B" w:rsidRPr="00EA619D" w:rsidRDefault="00720B2B" w:rsidP="00720B2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с думи и цифри</w:t>
            </w:r>
          </w:p>
        </w:tc>
        <w:tc>
          <w:tcPr>
            <w:tcW w:w="1007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E61D7E" w14:textId="77777777" w:rsidR="00720B2B" w:rsidRPr="00EA619D" w:rsidRDefault="00720B2B" w:rsidP="00720B2B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II явяване</w:t>
            </w:r>
          </w:p>
          <w:p w14:paraId="04063FAC" w14:textId="48F37B34" w:rsidR="00720B2B" w:rsidRPr="00EA619D" w:rsidRDefault="00000000" w:rsidP="00720B2B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690575522"/>
                <w:placeholder>
                  <w:docPart w:val="5007E833D8644774B3DFE4952D383C65"/>
                </w:placeholder>
                <w:showingPlcHdr/>
                <w:text/>
              </w:sdtPr>
              <w:sdtContent>
                <w:r w:rsidR="00EA619D" w:rsidRPr="00EA619D">
                  <w:rPr>
                    <w:rStyle w:val="a4"/>
                    <w:sz w:val="20"/>
                    <w:szCs w:val="20"/>
                    <w:lang w:val="bg-BG"/>
                  </w:rPr>
                  <w:t>Въведете текст</w:t>
                </w:r>
              </w:sdtContent>
            </w:sdt>
            <w:r w:rsidR="00720B2B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720B2B" w:rsidRPr="00EA619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г.</w:t>
            </w:r>
          </w:p>
          <w:p w14:paraId="7EC5553D" w14:textId="77777777" w:rsidR="00720B2B" w:rsidRPr="00EA619D" w:rsidRDefault="00720B2B" w:rsidP="00720B2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с думи и цифри</w:t>
            </w:r>
          </w:p>
        </w:tc>
        <w:tc>
          <w:tcPr>
            <w:tcW w:w="875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64085B" w14:textId="77777777" w:rsidR="00720B2B" w:rsidRPr="00EA619D" w:rsidRDefault="00720B2B" w:rsidP="00720B2B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III явяване</w:t>
            </w:r>
          </w:p>
          <w:p w14:paraId="5FA18D5B" w14:textId="50DE1463" w:rsidR="00720B2B" w:rsidRPr="00EA619D" w:rsidRDefault="00000000" w:rsidP="00720B2B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1313147184"/>
                <w:placeholder>
                  <w:docPart w:val="3B658B86B1774FC39E6B74E9EA4BB317"/>
                </w:placeholder>
                <w:showingPlcHdr/>
                <w:text/>
              </w:sdtPr>
              <w:sdtContent>
                <w:r w:rsidR="00EA619D" w:rsidRPr="00EA619D">
                  <w:rPr>
                    <w:rStyle w:val="a4"/>
                    <w:sz w:val="20"/>
                    <w:szCs w:val="20"/>
                    <w:lang w:val="bg-BG"/>
                  </w:rPr>
                  <w:t>Въведете текст</w:t>
                </w:r>
              </w:sdtContent>
            </w:sdt>
            <w:r w:rsidR="00720B2B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720B2B" w:rsidRPr="00EA619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г.</w:t>
            </w:r>
          </w:p>
          <w:p w14:paraId="53B8D777" w14:textId="77777777" w:rsidR="00720B2B" w:rsidRPr="00EA619D" w:rsidRDefault="00720B2B" w:rsidP="00720B2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с думи и цифри</w:t>
            </w:r>
          </w:p>
        </w:tc>
      </w:tr>
      <w:tr w:rsidR="00F31C2A" w:rsidRPr="00EA619D" w14:paraId="6A6C4B1E" w14:textId="77777777" w:rsidTr="00FE0923">
        <w:tc>
          <w:tcPr>
            <w:tcW w:w="962" w:type="pct"/>
            <w:tcBorders>
              <w:top w:val="single" w:sz="12" w:space="0" w:color="auto"/>
            </w:tcBorders>
          </w:tcPr>
          <w:p w14:paraId="1FF97B7B" w14:textId="77777777" w:rsidR="00F31C2A" w:rsidRPr="00EA619D" w:rsidRDefault="00F31C2A" w:rsidP="00F31C2A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1. Теория</w:t>
            </w:r>
          </w:p>
        </w:tc>
        <w:tc>
          <w:tcPr>
            <w:tcW w:w="1078" w:type="pct"/>
            <w:tcBorders>
              <w:top w:val="single" w:sz="12" w:space="0" w:color="auto"/>
            </w:tcBorders>
          </w:tcPr>
          <w:p w14:paraId="4102D402" w14:textId="3C930A85" w:rsidR="00F31C2A" w:rsidRPr="00EA619D" w:rsidRDefault="00F31C2A" w:rsidP="006E2227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1078" w:type="pct"/>
            <w:tcBorders>
              <w:top w:val="single" w:sz="12" w:space="0" w:color="auto"/>
            </w:tcBorders>
            <w:vAlign w:val="center"/>
          </w:tcPr>
          <w:p w14:paraId="248C1EA7" w14:textId="208F82A0" w:rsidR="00F31C2A" w:rsidRPr="00EA619D" w:rsidRDefault="00F31C2A" w:rsidP="006E2227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59" w:type="pct"/>
            <w:tcBorders>
              <w:top w:val="single" w:sz="12" w:space="0" w:color="auto"/>
            </w:tcBorders>
            <w:vAlign w:val="center"/>
          </w:tcPr>
          <w:p w14:paraId="2E80C2E9" w14:textId="77777777" w:rsidR="00F31C2A" w:rsidRPr="00EA619D" w:rsidRDefault="00F31C2A" w:rsidP="00F31C2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548" w:type="pct"/>
            <w:tcBorders>
              <w:top w:val="single" w:sz="12" w:space="0" w:color="auto"/>
            </w:tcBorders>
            <w:vAlign w:val="center"/>
          </w:tcPr>
          <w:p w14:paraId="1CC2411C" w14:textId="77777777" w:rsidR="00F31C2A" w:rsidRPr="00EA619D" w:rsidRDefault="00F31C2A" w:rsidP="00F31C2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463" w:type="pct"/>
            <w:tcBorders>
              <w:top w:val="single" w:sz="12" w:space="0" w:color="auto"/>
            </w:tcBorders>
            <w:vAlign w:val="center"/>
          </w:tcPr>
          <w:p w14:paraId="63488831" w14:textId="77777777" w:rsidR="00F31C2A" w:rsidRPr="00EA619D" w:rsidRDefault="00F31C2A" w:rsidP="00F31C2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412" w:type="pct"/>
            <w:tcBorders>
              <w:top w:val="single" w:sz="12" w:space="0" w:color="auto"/>
            </w:tcBorders>
            <w:vAlign w:val="center"/>
          </w:tcPr>
          <w:p w14:paraId="709DA267" w14:textId="77777777" w:rsidR="00F31C2A" w:rsidRPr="00EA619D" w:rsidRDefault="00F31C2A" w:rsidP="00F31C2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F31C2A" w:rsidRPr="00EA619D" w14:paraId="4C7CBD22" w14:textId="77777777" w:rsidTr="00FE0923">
        <w:tc>
          <w:tcPr>
            <w:tcW w:w="962" w:type="pct"/>
          </w:tcPr>
          <w:p w14:paraId="578AA7EC" w14:textId="77777777" w:rsidR="00F31C2A" w:rsidRPr="00EA619D" w:rsidRDefault="00F31C2A" w:rsidP="00F31C2A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2. Практика</w:t>
            </w:r>
          </w:p>
        </w:tc>
        <w:tc>
          <w:tcPr>
            <w:tcW w:w="1078" w:type="pct"/>
          </w:tcPr>
          <w:p w14:paraId="7D58E365" w14:textId="643BD7D6" w:rsidR="00F31C2A" w:rsidRPr="00EA619D" w:rsidRDefault="00F31C2A" w:rsidP="006E2227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1078" w:type="pct"/>
            <w:vAlign w:val="center"/>
          </w:tcPr>
          <w:p w14:paraId="561891A7" w14:textId="70075459" w:rsidR="00F31C2A" w:rsidRPr="00EA619D" w:rsidRDefault="00F31C2A" w:rsidP="006E2227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59" w:type="pct"/>
            <w:vAlign w:val="center"/>
          </w:tcPr>
          <w:p w14:paraId="0798862B" w14:textId="77777777" w:rsidR="00F31C2A" w:rsidRPr="00EA619D" w:rsidRDefault="00F31C2A" w:rsidP="00F31C2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548" w:type="pct"/>
            <w:vAlign w:val="center"/>
          </w:tcPr>
          <w:p w14:paraId="015FD294" w14:textId="77777777" w:rsidR="00F31C2A" w:rsidRPr="00EA619D" w:rsidRDefault="00F31C2A" w:rsidP="00F31C2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463" w:type="pct"/>
            <w:vAlign w:val="center"/>
          </w:tcPr>
          <w:p w14:paraId="541E18A9" w14:textId="77777777" w:rsidR="00F31C2A" w:rsidRPr="00EA619D" w:rsidRDefault="00F31C2A" w:rsidP="00F31C2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412" w:type="pct"/>
            <w:vAlign w:val="center"/>
          </w:tcPr>
          <w:p w14:paraId="21A4DB45" w14:textId="77777777" w:rsidR="00F31C2A" w:rsidRPr="00EA619D" w:rsidRDefault="00F31C2A" w:rsidP="00F31C2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F31C2A" w:rsidRPr="00EA619D" w14:paraId="2AB05340" w14:textId="77777777" w:rsidTr="00FE0923">
        <w:trPr>
          <w:trHeight w:val="720"/>
        </w:trPr>
        <w:tc>
          <w:tcPr>
            <w:tcW w:w="962" w:type="pct"/>
            <w:tcBorders>
              <w:bottom w:val="single" w:sz="12" w:space="0" w:color="auto"/>
            </w:tcBorders>
            <w:vAlign w:val="center"/>
          </w:tcPr>
          <w:p w14:paraId="68709DBC" w14:textId="77777777" w:rsidR="00F31C2A" w:rsidRPr="00EA619D" w:rsidRDefault="00F31C2A" w:rsidP="00F31C2A">
            <w:pPr>
              <w:spacing w:line="276" w:lineRule="auto"/>
              <w:jc w:val="right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Директор/ Ръководител</w:t>
            </w:r>
          </w:p>
        </w:tc>
        <w:tc>
          <w:tcPr>
            <w:tcW w:w="2156" w:type="pct"/>
            <w:gridSpan w:val="2"/>
            <w:tcBorders>
              <w:bottom w:val="single" w:sz="12" w:space="0" w:color="auto"/>
            </w:tcBorders>
            <w:vAlign w:val="bottom"/>
          </w:tcPr>
          <w:p w14:paraId="43603413" w14:textId="77777777" w:rsidR="00F31C2A" w:rsidRPr="00EA619D" w:rsidRDefault="00F31C2A" w:rsidP="00F31C2A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подпис и печат</w:t>
            </w:r>
          </w:p>
        </w:tc>
        <w:tc>
          <w:tcPr>
            <w:tcW w:w="1007" w:type="pct"/>
            <w:gridSpan w:val="2"/>
            <w:tcBorders>
              <w:bottom w:val="single" w:sz="12" w:space="0" w:color="auto"/>
            </w:tcBorders>
            <w:vAlign w:val="bottom"/>
          </w:tcPr>
          <w:p w14:paraId="5CBAA3A1" w14:textId="77777777" w:rsidR="00F31C2A" w:rsidRPr="00EA619D" w:rsidRDefault="00F31C2A" w:rsidP="00F31C2A">
            <w:pPr>
              <w:jc w:val="center"/>
              <w:rPr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подпис и печат</w:t>
            </w:r>
          </w:p>
        </w:tc>
        <w:tc>
          <w:tcPr>
            <w:tcW w:w="875" w:type="pct"/>
            <w:gridSpan w:val="2"/>
            <w:tcBorders>
              <w:bottom w:val="single" w:sz="12" w:space="0" w:color="auto"/>
            </w:tcBorders>
            <w:vAlign w:val="bottom"/>
          </w:tcPr>
          <w:p w14:paraId="7F243273" w14:textId="77777777" w:rsidR="00F31C2A" w:rsidRPr="00EA619D" w:rsidRDefault="00F31C2A" w:rsidP="00F31C2A">
            <w:pPr>
              <w:jc w:val="center"/>
              <w:rPr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подпис и печат</w:t>
            </w:r>
          </w:p>
        </w:tc>
      </w:tr>
    </w:tbl>
    <w:p w14:paraId="49768043" w14:textId="77777777" w:rsidR="000A5092" w:rsidRPr="00EA619D" w:rsidRDefault="000A5092" w:rsidP="00720B2B">
      <w:pPr>
        <w:spacing w:line="276" w:lineRule="auto"/>
        <w:ind w:left="-360"/>
        <w:jc w:val="center"/>
        <w:rPr>
          <w:rFonts w:ascii="Times New Roman" w:hAnsi="Times New Roman" w:cs="Times New Roman"/>
          <w:i/>
          <w:sz w:val="20"/>
          <w:szCs w:val="20"/>
          <w:lang w:val="bg-BG"/>
        </w:rPr>
      </w:pPr>
    </w:p>
    <w:p w14:paraId="62236527" w14:textId="77777777" w:rsidR="007E20C0" w:rsidRPr="00EA619D" w:rsidRDefault="007E20C0" w:rsidP="00720B2B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02EC68B5" w14:textId="77777777" w:rsidR="00720B2B" w:rsidRPr="00EA619D" w:rsidRDefault="00720B2B" w:rsidP="00FE092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A619D">
        <w:rPr>
          <w:rFonts w:ascii="Times New Roman" w:hAnsi="Times New Roman" w:cs="Times New Roman"/>
          <w:b/>
          <w:sz w:val="24"/>
          <w:szCs w:val="24"/>
          <w:lang w:val="bg-BG"/>
        </w:rPr>
        <w:t>Резултати от държавните изпити за придобиване степен на професионална квалификация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19"/>
        <w:gridCol w:w="2319"/>
        <w:gridCol w:w="2319"/>
        <w:gridCol w:w="1017"/>
        <w:gridCol w:w="1216"/>
        <w:gridCol w:w="1028"/>
        <w:gridCol w:w="919"/>
      </w:tblGrid>
      <w:tr w:rsidR="00720B2B" w:rsidRPr="00EA619D" w14:paraId="1D63C08F" w14:textId="77777777" w:rsidTr="00FE0923">
        <w:tc>
          <w:tcPr>
            <w:tcW w:w="96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798B92" w14:textId="77777777" w:rsidR="00720B2B" w:rsidRPr="00EA619D" w:rsidRDefault="00720B2B" w:rsidP="00DF7EE2">
            <w:pPr>
              <w:spacing w:line="276" w:lineRule="auto"/>
              <w:jc w:val="center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spacing w:val="20"/>
                <w:lang w:val="bg-BG"/>
              </w:rPr>
              <w:t>УЧЕБЕН ПРЕДМЕТ</w:t>
            </w:r>
          </w:p>
        </w:tc>
        <w:tc>
          <w:tcPr>
            <w:tcW w:w="2120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EC3323" w14:textId="77777777" w:rsidR="00720B2B" w:rsidRPr="00EA619D" w:rsidRDefault="00720B2B" w:rsidP="00DF7EE2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I явяване</w:t>
            </w:r>
          </w:p>
          <w:p w14:paraId="3F72A10E" w14:textId="3CD452AE" w:rsidR="00720B2B" w:rsidRPr="00EA619D" w:rsidRDefault="00000000" w:rsidP="00D45768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941961964"/>
                <w:placeholder>
                  <w:docPart w:val="609B06C73E67478385864FEBB2C90ECA"/>
                </w:placeholder>
                <w:showingPlcHdr/>
                <w:text/>
              </w:sdtPr>
              <w:sdtContent>
                <w:r w:rsidR="00EA619D" w:rsidRPr="00EA619D">
                  <w:rPr>
                    <w:rStyle w:val="a4"/>
                    <w:sz w:val="20"/>
                    <w:szCs w:val="20"/>
                    <w:lang w:val="bg-BG"/>
                  </w:rPr>
                  <w:t>Въведете текст</w:t>
                </w:r>
              </w:sdtContent>
            </w:sdt>
            <w:r w:rsidR="00E13698" w:rsidRPr="00EA619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</w:t>
            </w:r>
            <w:r w:rsidR="00720B2B" w:rsidRPr="00EA619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г.</w:t>
            </w:r>
          </w:p>
          <w:p w14:paraId="2B9959AC" w14:textId="77777777" w:rsidR="00720B2B" w:rsidRPr="00EA619D" w:rsidRDefault="00720B2B" w:rsidP="00DF7EE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с думи и цифри</w:t>
            </w:r>
          </w:p>
        </w:tc>
        <w:tc>
          <w:tcPr>
            <w:tcW w:w="1021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11EF2E" w14:textId="77777777" w:rsidR="00720B2B" w:rsidRPr="00EA619D" w:rsidRDefault="00720B2B" w:rsidP="00DF7EE2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II явяване</w:t>
            </w:r>
          </w:p>
          <w:p w14:paraId="0C118D6F" w14:textId="5DC472D1" w:rsidR="00720B2B" w:rsidRPr="00EA619D" w:rsidRDefault="00000000" w:rsidP="00DF7EE2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89361874"/>
                <w:placeholder>
                  <w:docPart w:val="DB9517889FCD492E84AC1B171DB490F3"/>
                </w:placeholder>
                <w:showingPlcHdr/>
                <w:text/>
              </w:sdtPr>
              <w:sdtContent>
                <w:r w:rsidR="00EA619D" w:rsidRPr="00EA619D">
                  <w:rPr>
                    <w:rStyle w:val="a4"/>
                    <w:sz w:val="20"/>
                    <w:szCs w:val="20"/>
                    <w:lang w:val="bg-BG"/>
                  </w:rPr>
                  <w:t>Въведете текст</w:t>
                </w:r>
              </w:sdtContent>
            </w:sdt>
            <w:r w:rsidR="00720B2B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720B2B" w:rsidRPr="00EA619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г.</w:t>
            </w:r>
          </w:p>
          <w:p w14:paraId="186B8703" w14:textId="77777777" w:rsidR="00720B2B" w:rsidRPr="00EA619D" w:rsidRDefault="00720B2B" w:rsidP="00DF7EE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с думи и цифри</w:t>
            </w:r>
          </w:p>
        </w:tc>
        <w:tc>
          <w:tcPr>
            <w:tcW w:w="890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272D97" w14:textId="77777777" w:rsidR="00720B2B" w:rsidRPr="00EA619D" w:rsidRDefault="00720B2B" w:rsidP="00DF7EE2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III явяване</w:t>
            </w:r>
          </w:p>
          <w:p w14:paraId="2A0D0034" w14:textId="681D0EEF" w:rsidR="00720B2B" w:rsidRPr="00EA619D" w:rsidRDefault="00000000" w:rsidP="00DF7EE2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462931131"/>
                <w:placeholder>
                  <w:docPart w:val="3C017F0716B34D8FA207090D99D89F19"/>
                </w:placeholder>
                <w:showingPlcHdr/>
                <w:text/>
              </w:sdtPr>
              <w:sdtContent>
                <w:r w:rsidR="00EA619D" w:rsidRPr="00EA619D">
                  <w:rPr>
                    <w:rStyle w:val="a4"/>
                    <w:sz w:val="20"/>
                    <w:szCs w:val="20"/>
                    <w:lang w:val="bg-BG"/>
                  </w:rPr>
                  <w:t>Въведете текст</w:t>
                </w:r>
              </w:sdtContent>
            </w:sdt>
            <w:r w:rsidR="00720B2B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720B2B" w:rsidRPr="00EA619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г.</w:t>
            </w:r>
          </w:p>
          <w:p w14:paraId="4FCD9897" w14:textId="77777777" w:rsidR="00720B2B" w:rsidRPr="00EA619D" w:rsidRDefault="00720B2B" w:rsidP="00DF7EE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с думи и цифри</w:t>
            </w:r>
          </w:p>
        </w:tc>
      </w:tr>
      <w:tr w:rsidR="006E2227" w:rsidRPr="00EA619D" w14:paraId="460C9538" w14:textId="77777777" w:rsidTr="00FE0923">
        <w:tc>
          <w:tcPr>
            <w:tcW w:w="969" w:type="pct"/>
            <w:tcBorders>
              <w:top w:val="single" w:sz="12" w:space="0" w:color="auto"/>
            </w:tcBorders>
          </w:tcPr>
          <w:p w14:paraId="16DEF06A" w14:textId="77777777" w:rsidR="006E2227" w:rsidRPr="00EA619D" w:rsidRDefault="006E2227" w:rsidP="006E2227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1. Теория</w:t>
            </w:r>
          </w:p>
        </w:tc>
        <w:tc>
          <w:tcPr>
            <w:tcW w:w="1060" w:type="pct"/>
            <w:tcBorders>
              <w:top w:val="single" w:sz="12" w:space="0" w:color="auto"/>
            </w:tcBorders>
          </w:tcPr>
          <w:p w14:paraId="01B9CA69" w14:textId="707D433F" w:rsidR="006E2227" w:rsidRPr="00EA619D" w:rsidRDefault="006E2227" w:rsidP="006E22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1060" w:type="pct"/>
            <w:tcBorders>
              <w:top w:val="single" w:sz="12" w:space="0" w:color="auto"/>
            </w:tcBorders>
            <w:vAlign w:val="center"/>
          </w:tcPr>
          <w:p w14:paraId="4F96BE96" w14:textId="66D4102C" w:rsidR="006E2227" w:rsidRPr="00EA619D" w:rsidRDefault="006E2227" w:rsidP="006E22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465" w:type="pct"/>
            <w:tcBorders>
              <w:top w:val="single" w:sz="12" w:space="0" w:color="auto"/>
            </w:tcBorders>
            <w:vAlign w:val="center"/>
          </w:tcPr>
          <w:p w14:paraId="651A7348" w14:textId="77777777" w:rsidR="006E2227" w:rsidRPr="00EA619D" w:rsidRDefault="006E2227" w:rsidP="006E22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42C58C7D" w14:textId="77777777" w:rsidR="006E2227" w:rsidRPr="00EA619D" w:rsidRDefault="006E2227" w:rsidP="006E22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470" w:type="pct"/>
            <w:tcBorders>
              <w:top w:val="single" w:sz="12" w:space="0" w:color="auto"/>
            </w:tcBorders>
            <w:vAlign w:val="center"/>
          </w:tcPr>
          <w:p w14:paraId="2FAB7080" w14:textId="77777777" w:rsidR="006E2227" w:rsidRPr="00EA619D" w:rsidRDefault="006E2227" w:rsidP="006E22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420" w:type="pct"/>
            <w:tcBorders>
              <w:top w:val="single" w:sz="12" w:space="0" w:color="auto"/>
            </w:tcBorders>
            <w:vAlign w:val="center"/>
          </w:tcPr>
          <w:p w14:paraId="5F07B737" w14:textId="77777777" w:rsidR="006E2227" w:rsidRPr="00EA619D" w:rsidRDefault="006E2227" w:rsidP="006E22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6E2227" w:rsidRPr="00EA619D" w14:paraId="64D946EE" w14:textId="77777777" w:rsidTr="00FE0923">
        <w:tc>
          <w:tcPr>
            <w:tcW w:w="969" w:type="pct"/>
          </w:tcPr>
          <w:p w14:paraId="6BC54FD2" w14:textId="77777777" w:rsidR="006E2227" w:rsidRPr="00EA619D" w:rsidRDefault="006E2227" w:rsidP="006E2227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2. Практика</w:t>
            </w:r>
          </w:p>
        </w:tc>
        <w:tc>
          <w:tcPr>
            <w:tcW w:w="1060" w:type="pct"/>
          </w:tcPr>
          <w:p w14:paraId="0B941A43" w14:textId="0C6CDE8B" w:rsidR="006E2227" w:rsidRPr="00EA619D" w:rsidRDefault="006E2227" w:rsidP="006E22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1060" w:type="pct"/>
            <w:vAlign w:val="center"/>
          </w:tcPr>
          <w:p w14:paraId="4BC03044" w14:textId="1089AADF" w:rsidR="006E2227" w:rsidRPr="00EA619D" w:rsidRDefault="006E2227" w:rsidP="006E22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465" w:type="pct"/>
            <w:vAlign w:val="center"/>
          </w:tcPr>
          <w:p w14:paraId="270875D3" w14:textId="77777777" w:rsidR="006E2227" w:rsidRPr="00EA619D" w:rsidRDefault="006E2227" w:rsidP="006E22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556" w:type="pct"/>
            <w:vAlign w:val="center"/>
          </w:tcPr>
          <w:p w14:paraId="0A9CE052" w14:textId="77777777" w:rsidR="006E2227" w:rsidRPr="00EA619D" w:rsidRDefault="006E2227" w:rsidP="006E22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470" w:type="pct"/>
            <w:vAlign w:val="center"/>
          </w:tcPr>
          <w:p w14:paraId="3F5653E6" w14:textId="77777777" w:rsidR="006E2227" w:rsidRPr="00EA619D" w:rsidRDefault="006E2227" w:rsidP="006E22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420" w:type="pct"/>
            <w:vAlign w:val="center"/>
          </w:tcPr>
          <w:p w14:paraId="6DDD7B8A" w14:textId="77777777" w:rsidR="006E2227" w:rsidRPr="00EA619D" w:rsidRDefault="006E2227" w:rsidP="006E22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720B2B" w:rsidRPr="00EA619D" w14:paraId="6EB34B61" w14:textId="77777777" w:rsidTr="00FE0923">
        <w:trPr>
          <w:trHeight w:val="720"/>
        </w:trPr>
        <w:tc>
          <w:tcPr>
            <w:tcW w:w="969" w:type="pct"/>
            <w:tcBorders>
              <w:bottom w:val="single" w:sz="12" w:space="0" w:color="auto"/>
            </w:tcBorders>
            <w:vAlign w:val="center"/>
          </w:tcPr>
          <w:p w14:paraId="7E830494" w14:textId="77777777" w:rsidR="00720B2B" w:rsidRPr="00EA619D" w:rsidRDefault="00720B2B" w:rsidP="00DF7EE2">
            <w:pPr>
              <w:spacing w:line="276" w:lineRule="auto"/>
              <w:jc w:val="right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Директор/ Ръководител</w:t>
            </w:r>
          </w:p>
        </w:tc>
        <w:tc>
          <w:tcPr>
            <w:tcW w:w="2120" w:type="pct"/>
            <w:gridSpan w:val="2"/>
            <w:tcBorders>
              <w:bottom w:val="single" w:sz="12" w:space="0" w:color="auto"/>
            </w:tcBorders>
            <w:vAlign w:val="bottom"/>
          </w:tcPr>
          <w:p w14:paraId="0353A618" w14:textId="77777777" w:rsidR="00720B2B" w:rsidRPr="00EA619D" w:rsidRDefault="00720B2B" w:rsidP="00DF7EE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подпис и печат</w:t>
            </w:r>
          </w:p>
        </w:tc>
        <w:tc>
          <w:tcPr>
            <w:tcW w:w="1021" w:type="pct"/>
            <w:gridSpan w:val="2"/>
            <w:tcBorders>
              <w:bottom w:val="single" w:sz="12" w:space="0" w:color="auto"/>
            </w:tcBorders>
            <w:vAlign w:val="bottom"/>
          </w:tcPr>
          <w:p w14:paraId="3B1791CE" w14:textId="77777777" w:rsidR="00720B2B" w:rsidRPr="00EA619D" w:rsidRDefault="00720B2B" w:rsidP="00DF7EE2">
            <w:pPr>
              <w:jc w:val="center"/>
              <w:rPr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подпис и печат</w:t>
            </w:r>
          </w:p>
        </w:tc>
        <w:tc>
          <w:tcPr>
            <w:tcW w:w="890" w:type="pct"/>
            <w:gridSpan w:val="2"/>
            <w:tcBorders>
              <w:bottom w:val="single" w:sz="12" w:space="0" w:color="auto"/>
            </w:tcBorders>
            <w:vAlign w:val="bottom"/>
          </w:tcPr>
          <w:p w14:paraId="12415053" w14:textId="77777777" w:rsidR="00720B2B" w:rsidRPr="00EA619D" w:rsidRDefault="00720B2B" w:rsidP="00DF7EE2">
            <w:pPr>
              <w:jc w:val="center"/>
              <w:rPr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подпис и печат</w:t>
            </w:r>
          </w:p>
        </w:tc>
      </w:tr>
    </w:tbl>
    <w:p w14:paraId="63C14D36" w14:textId="77777777" w:rsidR="006E2227" w:rsidRPr="00EA619D" w:rsidRDefault="006E2227" w:rsidP="006E2227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bg-BG"/>
        </w:rPr>
        <w:sectPr w:rsidR="006E2227" w:rsidRPr="00EA619D" w:rsidSect="00334058">
          <w:pgSz w:w="11907" w:h="16839" w:code="9"/>
          <w:pgMar w:top="450" w:right="480" w:bottom="720" w:left="480" w:header="720" w:footer="720" w:gutter="0"/>
          <w:cols w:space="720"/>
          <w:docGrid w:linePitch="360"/>
        </w:sectPr>
      </w:pPr>
    </w:p>
    <w:p w14:paraId="44F612B3" w14:textId="308F4F97" w:rsidR="00720B2B" w:rsidRPr="00EA619D" w:rsidRDefault="007E20C0" w:rsidP="00FE0923">
      <w:pPr>
        <w:pBdr>
          <w:bottom w:val="single" w:sz="18" w:space="1" w:color="auto"/>
        </w:pBdr>
        <w:spacing w:line="276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EA619D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Издадени документи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5"/>
        <w:gridCol w:w="3014"/>
        <w:gridCol w:w="3982"/>
      </w:tblGrid>
      <w:tr w:rsidR="00FC48CF" w:rsidRPr="00EA619D" w14:paraId="5EE1595E" w14:textId="77777777" w:rsidTr="00B03A05">
        <w:tc>
          <w:tcPr>
            <w:tcW w:w="3125" w:type="dxa"/>
            <w:vMerge w:val="restart"/>
          </w:tcPr>
          <w:p w14:paraId="2F3835F8" w14:textId="77777777" w:rsidR="00FC48CF" w:rsidRPr="00EA619D" w:rsidRDefault="00FC48CF" w:rsidP="00FE092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EF4A4A" wp14:editId="1301E83B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78105</wp:posOffset>
                      </wp:positionV>
                      <wp:extent cx="1066800" cy="14478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1447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2EE86D" w14:textId="77777777" w:rsidR="00FC48CF" w:rsidRDefault="00FC48CF" w:rsidP="00FC48C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bg-BG"/>
                                    </w:rPr>
                                  </w:pPr>
                                  <w:r w:rsidRPr="00FC48CF">
                                    <w:rPr>
                                      <w:rFonts w:ascii="Times New Roman" w:hAnsi="Times New Roman" w:cs="Times New Roman"/>
                                      <w:lang w:val="bg-BG"/>
                                    </w:rPr>
                                    <w:t xml:space="preserve">Снимка </w:t>
                                  </w:r>
                                </w:p>
                                <w:p w14:paraId="649758A4" w14:textId="77777777" w:rsidR="00FC48CF" w:rsidRPr="00FC48CF" w:rsidRDefault="00FC48CF" w:rsidP="00FC48C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bg-BG"/>
                                    </w:rPr>
                                  </w:pPr>
                                  <w:r w:rsidRPr="00FC48CF">
                                    <w:rPr>
                                      <w:rFonts w:ascii="Times New Roman" w:hAnsi="Times New Roman" w:cs="Times New Roman"/>
                                      <w:lang w:val="bg-BG"/>
                                    </w:rPr>
                                    <w:t>и печат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EF4A4A" id="Rectangle 2" o:spid="_x0000_s1026" style="position:absolute;margin-left:-.9pt;margin-top:6.15pt;width:84pt;height:1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" fillcolor="white [3201]" strokecolor="black [3213]" strokeweight="1pt">
                      <v:textbox>
                        <w:txbxContent>
                          <w:p w14:paraId="2A2EE86D" w14:textId="77777777" w:rsidR="00FC48CF" w:rsidRDefault="00FC48CF" w:rsidP="00FC48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</w:pPr>
                            <w:r w:rsidRPr="00FC48CF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Снимка </w:t>
                            </w:r>
                          </w:p>
                          <w:p w14:paraId="649758A4" w14:textId="77777777" w:rsidR="00FC48CF" w:rsidRPr="00FC48CF" w:rsidRDefault="00FC48CF" w:rsidP="00FC48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</w:pPr>
                            <w:r w:rsidRPr="00FC48CF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и печат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7B35E0" w14:textId="77777777" w:rsidR="00FC48CF" w:rsidRPr="00EA619D" w:rsidRDefault="00FC48CF" w:rsidP="00FE092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  <w:p w14:paraId="03CE907F" w14:textId="77777777" w:rsidR="00FC48CF" w:rsidRPr="00EA619D" w:rsidRDefault="00FC48CF" w:rsidP="00FE092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  <w:p w14:paraId="2689FB81" w14:textId="77777777" w:rsidR="00FC48CF" w:rsidRPr="00EA619D" w:rsidRDefault="00FC48CF" w:rsidP="00FE092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  <w:p w14:paraId="16825384" w14:textId="77777777" w:rsidR="00FC48CF" w:rsidRPr="00EA619D" w:rsidRDefault="00FC48CF" w:rsidP="00FE092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  <w:p w14:paraId="20CAA5A7" w14:textId="77777777" w:rsidR="00FC48CF" w:rsidRPr="00EA619D" w:rsidRDefault="00FC48CF" w:rsidP="00FE092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  <w:p w14:paraId="1941C213" w14:textId="77777777" w:rsidR="00FC48CF" w:rsidRPr="00EA619D" w:rsidRDefault="00FC48CF" w:rsidP="00FE092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  <w:p w14:paraId="0ABF148B" w14:textId="77777777" w:rsidR="00FC48CF" w:rsidRPr="00EA619D" w:rsidRDefault="00FC48CF" w:rsidP="00FE092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996" w:type="dxa"/>
            <w:gridSpan w:val="2"/>
            <w:vAlign w:val="center"/>
          </w:tcPr>
          <w:p w14:paraId="5F83D077" w14:textId="77777777" w:rsidR="00FC48CF" w:rsidRPr="00EA619D" w:rsidRDefault="00FC48CF" w:rsidP="00FE0923">
            <w:pPr>
              <w:spacing w:line="276" w:lineRule="auto"/>
              <w:jc w:val="center"/>
              <w:rPr>
                <w:rFonts w:ascii="Times New Roman Bold" w:hAnsi="Times New Roman Bold" w:cs="Times New Roman"/>
                <w:b/>
                <w:spacing w:val="20"/>
                <w:sz w:val="28"/>
                <w:szCs w:val="28"/>
                <w:lang w:val="bg-BG"/>
              </w:rPr>
            </w:pPr>
            <w:r w:rsidRPr="00EA619D">
              <w:rPr>
                <w:rFonts w:ascii="Times New Roman Bold" w:hAnsi="Times New Roman Bold" w:cs="Times New Roman"/>
                <w:b/>
                <w:spacing w:val="20"/>
                <w:sz w:val="34"/>
                <w:szCs w:val="28"/>
                <w:lang w:val="bg-BG"/>
              </w:rPr>
              <w:t>СВИДЕТЕЛСТВО</w:t>
            </w:r>
          </w:p>
        </w:tc>
      </w:tr>
      <w:tr w:rsidR="00FC48CF" w:rsidRPr="00EA619D" w14:paraId="03517E20" w14:textId="77777777" w:rsidTr="00B03A05">
        <w:tc>
          <w:tcPr>
            <w:tcW w:w="3125" w:type="dxa"/>
            <w:vMerge/>
          </w:tcPr>
          <w:p w14:paraId="062E59D2" w14:textId="77777777" w:rsidR="00FC48CF" w:rsidRPr="00EA619D" w:rsidRDefault="00FC48CF" w:rsidP="00FE092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996" w:type="dxa"/>
            <w:gridSpan w:val="2"/>
            <w:vAlign w:val="center"/>
          </w:tcPr>
          <w:p w14:paraId="3B388BA1" w14:textId="77777777" w:rsidR="00FC48CF" w:rsidRPr="00EA619D" w:rsidRDefault="00FC48CF" w:rsidP="00FE0923">
            <w:pPr>
              <w:spacing w:line="276" w:lineRule="auto"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EA619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 ПРОФЕСИОНАЛНА КВАЛИФИКАЦИЯ</w:t>
            </w:r>
          </w:p>
        </w:tc>
      </w:tr>
      <w:tr w:rsidR="00FC48CF" w:rsidRPr="00EA619D" w14:paraId="7DD1782F" w14:textId="77777777" w:rsidTr="00B03A05">
        <w:tc>
          <w:tcPr>
            <w:tcW w:w="3125" w:type="dxa"/>
            <w:vMerge/>
          </w:tcPr>
          <w:p w14:paraId="686054E9" w14:textId="77777777" w:rsidR="00FC48CF" w:rsidRPr="00EA619D" w:rsidRDefault="00FC48CF" w:rsidP="00FE092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3014" w:type="dxa"/>
            <w:vAlign w:val="center"/>
          </w:tcPr>
          <w:p w14:paraId="52A64CD5" w14:textId="4CD715D4" w:rsidR="00FC48CF" w:rsidRPr="00EA619D" w:rsidRDefault="00FC48CF" w:rsidP="00FE09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Серия </w:t>
            </w:r>
            <w:r w:rsidR="00BA4DE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BA4DE0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VocationalCertificateSeries  \* MERGEFORMAT </w:instrText>
            </w:r>
            <w:r w:rsidR="00BA4DE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BA4DE0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«VocationalCertificateSeries»</w:t>
            </w:r>
            <w:r w:rsidR="00BA4DE0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</w:tc>
        <w:tc>
          <w:tcPr>
            <w:tcW w:w="3982" w:type="dxa"/>
            <w:vAlign w:val="center"/>
          </w:tcPr>
          <w:p w14:paraId="50DE5E38" w14:textId="42B6F899" w:rsidR="00FC48CF" w:rsidRPr="00EA619D" w:rsidRDefault="00FC48CF" w:rsidP="00FE0923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№ </w:t>
            </w:r>
            <w:r w:rsidR="004747B1" w:rsidRPr="00EA619D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2A05B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="002A05B6"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VocationalCertificateNumber  \* MERGEFORMAT </w:instrText>
            </w:r>
            <w:r w:rsidR="002A05B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="002A05B6"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«VocationalCertificateNumber»</w:t>
            </w:r>
            <w:r w:rsidR="002A05B6"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</w:tc>
      </w:tr>
      <w:tr w:rsidR="00B03A05" w:rsidRPr="00EA619D" w14:paraId="74FD0B7A" w14:textId="77777777" w:rsidTr="00B03A05">
        <w:tc>
          <w:tcPr>
            <w:tcW w:w="3125" w:type="dxa"/>
            <w:vMerge/>
          </w:tcPr>
          <w:p w14:paraId="67FCAE37" w14:textId="77777777" w:rsidR="00B03A05" w:rsidRPr="00EA619D" w:rsidRDefault="00B03A05" w:rsidP="00FE092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996" w:type="dxa"/>
            <w:gridSpan w:val="2"/>
          </w:tcPr>
          <w:p w14:paraId="18E06E88" w14:textId="593D1677" w:rsidR="00B03A05" w:rsidRPr="00EA619D" w:rsidRDefault="00B03A05" w:rsidP="00B03A05">
            <w:pPr>
              <w:spacing w:line="276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 xml:space="preserve">Рег. № 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RegNum1  \* MERGEFORMAT </w:instrTex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«RegNum1»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Pr="00EA619D">
              <w:rPr>
                <w:rFonts w:ascii="Times New Roman" w:hAnsi="Times New Roman" w:cs="Times New Roman"/>
                <w:lang w:val="bg-BG"/>
              </w:rPr>
              <w:t xml:space="preserve"> / 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Date1  \* MERGEFORMAT </w:instrTex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«Date1»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  <w:r w:rsidRPr="00EA619D">
              <w:rPr>
                <w:rFonts w:ascii="Times New Roman" w:hAnsi="Times New Roman" w:cs="Times New Roman"/>
                <w:lang w:val="bg-BG"/>
              </w:rPr>
              <w:t xml:space="preserve"> г.</w:t>
            </w:r>
          </w:p>
        </w:tc>
      </w:tr>
    </w:tbl>
    <w:p w14:paraId="2AAE50BE" w14:textId="77777777" w:rsidR="00720B2B" w:rsidRPr="00EA619D" w:rsidRDefault="00720B2B" w:rsidP="00FE092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7C5C4197" w14:textId="09D2B855" w:rsidR="00720B2B" w:rsidRPr="00EA619D" w:rsidRDefault="00A56C26" w:rsidP="00FE0923">
      <w:pPr>
        <w:spacing w:line="276" w:lineRule="auto"/>
        <w:jc w:val="center"/>
        <w:rPr>
          <w:rFonts w:ascii="Times New Roman" w:hAnsi="Times New Roman" w:cs="Times New Roman"/>
          <w:b/>
          <w:bCs/>
          <w:lang w:val="bg-BG"/>
        </w:rPr>
      </w:pPr>
      <w:r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Pr="00EA619D">
        <w:rPr>
          <w:rFonts w:ascii="Times New Roman" w:hAnsi="Times New Roman" w:cs="Times New Roman"/>
          <w:b/>
          <w:bCs/>
          <w:lang w:val="bg-BG"/>
        </w:rPr>
        <w:instrText xml:space="preserve"> MERGEFIELD  PersonName1  \* MERGEFORMAT </w:instrText>
      </w:r>
      <w:r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Pr="00EA619D">
        <w:rPr>
          <w:rFonts w:ascii="Times New Roman" w:hAnsi="Times New Roman" w:cs="Times New Roman"/>
          <w:b/>
          <w:bCs/>
          <w:noProof/>
          <w:lang w:val="bg-BG"/>
        </w:rPr>
        <w:t>«PersonName1»</w:t>
      </w:r>
      <w:r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7A4D4360" w14:textId="77777777" w:rsidR="00FC48CF" w:rsidRPr="00EA619D" w:rsidRDefault="00FC48CF" w:rsidP="00FE0923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  <w:lang w:val="bg-BG"/>
        </w:rPr>
      </w:pP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>собствено, бащино, фамилно име</w:t>
      </w:r>
    </w:p>
    <w:p w14:paraId="011EAE18" w14:textId="20AEA83E" w:rsidR="00FC48CF" w:rsidRPr="00EA619D" w:rsidRDefault="00FC48CF" w:rsidP="00FE0923">
      <w:pPr>
        <w:spacing w:line="240" w:lineRule="auto"/>
        <w:jc w:val="both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ЕГН </w:t>
      </w:r>
      <w:r w:rsidR="000D07D0" w:rsidRPr="00EA619D">
        <w:rPr>
          <w:rFonts w:ascii="Times New Roman" w:hAnsi="Times New Roman" w:cs="Times New Roman"/>
          <w:b/>
          <w:bCs/>
          <w:spacing w:val="30"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spacing w:val="30"/>
          <w:lang w:val="bg-BG"/>
        </w:rPr>
        <w:instrText xml:space="preserve"> MERGEFIELD  EGN1  \* MERGEFORMAT </w:instrText>
      </w:r>
      <w:r w:rsidR="000D07D0" w:rsidRPr="00EA619D">
        <w:rPr>
          <w:rFonts w:ascii="Times New Roman" w:hAnsi="Times New Roman" w:cs="Times New Roman"/>
          <w:b/>
          <w:bCs/>
          <w:spacing w:val="30"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spacing w:val="30"/>
          <w:lang w:val="bg-BG"/>
        </w:rPr>
        <w:t>«EGN1»</w:t>
      </w:r>
      <w:r w:rsidR="000D07D0" w:rsidRPr="00EA619D">
        <w:rPr>
          <w:rFonts w:ascii="Times New Roman" w:hAnsi="Times New Roman" w:cs="Times New Roman"/>
          <w:b/>
          <w:bCs/>
          <w:spacing w:val="30"/>
          <w:lang w:val="bg-BG"/>
        </w:rPr>
        <w:fldChar w:fldCharType="end"/>
      </w:r>
      <w:r w:rsidRPr="00EA619D">
        <w:rPr>
          <w:rFonts w:ascii="Times New Roman" w:hAnsi="Times New Roman" w:cs="Times New Roman"/>
          <w:lang w:val="bg-BG"/>
        </w:rPr>
        <w:t xml:space="preserve">, роден/а в град/ село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CityPerson1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«CityPerson1»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110977B5" w14:textId="51D13988" w:rsidR="00FC48CF" w:rsidRPr="00EA619D" w:rsidRDefault="00FC48CF" w:rsidP="00FE0923">
      <w:pPr>
        <w:spacing w:line="240" w:lineRule="auto"/>
        <w:jc w:val="both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Община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MunicipalityPerson1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«MunicipalityPerson1»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Pr="00EA619D">
        <w:rPr>
          <w:rFonts w:ascii="Times New Roman" w:hAnsi="Times New Roman" w:cs="Times New Roman"/>
          <w:lang w:val="bg-BG"/>
        </w:rPr>
        <w:t xml:space="preserve">, област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DistrictPerson1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«DistrictPerson1»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33421BF2" w14:textId="584BEDD6" w:rsidR="00FC48CF" w:rsidRPr="00EA619D" w:rsidRDefault="00FC48CF" w:rsidP="00FE0923">
      <w:pPr>
        <w:spacing w:line="240" w:lineRule="auto"/>
        <w:jc w:val="both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ЛНЧ </w:t>
      </w:r>
      <w:r w:rsidR="000D07D0" w:rsidRPr="00EA619D">
        <w:rPr>
          <w:rFonts w:ascii="Times New Roman" w:hAnsi="Times New Roman" w:cs="Times New Roman"/>
          <w:b/>
          <w:bCs/>
          <w:noProof/>
          <w:spacing w:val="30"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noProof/>
          <w:spacing w:val="30"/>
          <w:lang w:val="bg-BG"/>
        </w:rPr>
        <w:instrText xml:space="preserve"> MERGEFIELD  FID1  \* MERGEFORMAT </w:instrText>
      </w:r>
      <w:r w:rsidR="000D07D0" w:rsidRPr="00EA619D">
        <w:rPr>
          <w:rFonts w:ascii="Times New Roman" w:hAnsi="Times New Roman" w:cs="Times New Roman"/>
          <w:b/>
          <w:bCs/>
          <w:noProof/>
          <w:spacing w:val="30"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spacing w:val="30"/>
          <w:lang w:val="bg-BG"/>
        </w:rPr>
        <w:t>«FID1»</w:t>
      </w:r>
      <w:r w:rsidR="000D07D0" w:rsidRPr="00EA619D">
        <w:rPr>
          <w:rFonts w:ascii="Times New Roman" w:hAnsi="Times New Roman" w:cs="Times New Roman"/>
          <w:b/>
          <w:bCs/>
          <w:noProof/>
          <w:spacing w:val="30"/>
          <w:lang w:val="bg-BG"/>
        </w:rPr>
        <w:fldChar w:fldCharType="end"/>
      </w:r>
      <w:r w:rsidRPr="00EA619D">
        <w:rPr>
          <w:rFonts w:ascii="Times New Roman" w:hAnsi="Times New Roman" w:cs="Times New Roman"/>
          <w:lang w:val="bg-BG"/>
        </w:rPr>
        <w:t>, гражданство</w:t>
      </w:r>
      <w:r w:rsidR="007614CD" w:rsidRPr="00EA619D">
        <w:rPr>
          <w:rFonts w:ascii="Times New Roman" w:hAnsi="Times New Roman" w:cs="Times New Roman"/>
          <w:lang w:val="bg-BG"/>
        </w:rPr>
        <w:t xml:space="preserve">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NationalityPerson1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«NationalityPerson1»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0A36D2F2" w14:textId="08CF7B2D" w:rsidR="00FC48CF" w:rsidRPr="00EA619D" w:rsidRDefault="00FC48CF" w:rsidP="00FE0923">
      <w:pPr>
        <w:spacing w:line="240" w:lineRule="auto"/>
        <w:jc w:val="both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през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Year1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«Year1»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Pr="00EA619D">
        <w:rPr>
          <w:rFonts w:ascii="Times New Roman" w:hAnsi="Times New Roman" w:cs="Times New Roman"/>
          <w:lang w:val="bg-BG"/>
        </w:rPr>
        <w:t xml:space="preserve"> година завърши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InstitutionName1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«InstitutionName1»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="00BA4DE0" w:rsidRPr="00EA619D">
        <w:rPr>
          <w:rFonts w:ascii="Times New Roman" w:hAnsi="Times New Roman" w:cs="Times New Roman"/>
          <w:lang w:val="bg-BG"/>
        </w:rPr>
        <w:t xml:space="preserve">,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Kati1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«Kati1»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74473656" w14:textId="77777777" w:rsidR="00A12B24" w:rsidRPr="00EA619D" w:rsidRDefault="00A12B24" w:rsidP="00FE0923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bg-BG"/>
        </w:rPr>
      </w:pP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  <w:t>наименование на институцията, местонахождение</w:t>
      </w:r>
    </w:p>
    <w:p w14:paraId="6AFC6E13" w14:textId="346737E5" w:rsidR="00FC48CF" w:rsidRPr="00EA619D" w:rsidRDefault="00A12B24" w:rsidP="00FE0923">
      <w:pPr>
        <w:spacing w:line="240" w:lineRule="auto"/>
        <w:jc w:val="both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форма на обучение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FormOfТraining1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«FormOfТraining1»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Pr="00EA619D">
        <w:rPr>
          <w:rFonts w:ascii="Times New Roman" w:hAnsi="Times New Roman" w:cs="Times New Roman"/>
          <w:lang w:val="bg-BG"/>
        </w:rPr>
        <w:t xml:space="preserve">, срок на обучение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CourseLength1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«CourseLength1»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7117B5A0" w14:textId="5B74FD6F" w:rsidR="00A12B24" w:rsidRPr="00EA619D" w:rsidRDefault="00A12B24" w:rsidP="00FE0923">
      <w:pPr>
        <w:spacing w:line="240" w:lineRule="auto"/>
        <w:jc w:val="both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>С решение на комисия за придобиване на професионална квалификация ( протокол №</w:t>
      </w:r>
      <w:r w:rsidR="008F7C42" w:rsidRPr="00EA619D">
        <w:rPr>
          <w:rFonts w:ascii="Times New Roman" w:hAnsi="Times New Roman" w:cs="Times New Roman"/>
          <w:lang w:val="bg-BG"/>
        </w:rPr>
        <w:t xml:space="preserve">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DocumentProtocol1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«DocumentProtocol1»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="008F7C42" w:rsidRPr="00EA619D">
        <w:rPr>
          <w:rFonts w:ascii="Times New Roman" w:hAnsi="Times New Roman" w:cs="Times New Roman"/>
          <w:lang w:val="bg-BG"/>
        </w:rPr>
        <w:t xml:space="preserve"> от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DocumentDate1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«DocumentDate1»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Pr="00EA619D">
        <w:rPr>
          <w:rFonts w:ascii="Times New Roman" w:hAnsi="Times New Roman" w:cs="Times New Roman"/>
          <w:lang w:val="bg-BG"/>
        </w:rPr>
        <w:t xml:space="preserve"> г.)</w:t>
      </w:r>
      <w:r w:rsidR="00EB0C12" w:rsidRPr="00EA619D">
        <w:rPr>
          <w:rFonts w:ascii="Times New Roman" w:hAnsi="Times New Roman" w:cs="Times New Roman"/>
          <w:lang w:val="bg-BG"/>
        </w:rPr>
        <w:t xml:space="preserve">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SPK1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«SPK1»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Pr="00EA619D">
        <w:rPr>
          <w:rFonts w:ascii="Times New Roman" w:hAnsi="Times New Roman" w:cs="Times New Roman"/>
          <w:lang w:val="bg-BG"/>
        </w:rPr>
        <w:t xml:space="preserve"> степен на професионална квалификация</w:t>
      </w:r>
    </w:p>
    <w:p w14:paraId="359FBC87" w14:textId="77777777" w:rsidR="00A12B24" w:rsidRPr="00EA619D" w:rsidRDefault="00A12B24" w:rsidP="00FE0923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  <w:lang w:val="bg-BG"/>
        </w:rPr>
      </w:pP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>степен с думи</w:t>
      </w:r>
    </w:p>
    <w:p w14:paraId="4C105531" w14:textId="292A4250" w:rsidR="00A12B24" w:rsidRPr="00EA619D" w:rsidRDefault="00A12B24" w:rsidP="00FE092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по професия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Profession1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«Profession1»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29A123F3" w14:textId="1247B6E4" w:rsidR="00A12B24" w:rsidRPr="00EA619D" w:rsidRDefault="00A12B24" w:rsidP="00FE0923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специалност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Speciality1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«Speciality1»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25ECF161" w14:textId="77777777" w:rsidR="00A12B24" w:rsidRPr="00EA619D" w:rsidRDefault="00A12B24" w:rsidP="00FE0923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tbl>
      <w:tblPr>
        <w:tblStyle w:val="a3"/>
        <w:tblW w:w="517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2613"/>
        <w:gridCol w:w="2608"/>
      </w:tblGrid>
      <w:tr w:rsidR="00A12B24" w:rsidRPr="00EA619D" w14:paraId="0AA07E05" w14:textId="77777777" w:rsidTr="005B1039">
        <w:tc>
          <w:tcPr>
            <w:tcW w:w="2694" w:type="pct"/>
          </w:tcPr>
          <w:p w14:paraId="0DF4D063" w14:textId="77777777" w:rsidR="00A12B24" w:rsidRPr="00EA619D" w:rsidRDefault="00A12B24" w:rsidP="00FE0923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bg-BG"/>
              </w:rPr>
            </w:pPr>
            <w:r w:rsidRPr="00EA619D">
              <w:rPr>
                <w:rFonts w:ascii="Times New Roman Bold" w:hAnsi="Times New Roman Bold" w:cs="Times New Roman"/>
                <w:b/>
                <w:sz w:val="20"/>
                <w:szCs w:val="20"/>
                <w:lang w:val="bg-BG"/>
              </w:rPr>
              <w:t xml:space="preserve">ОЦЕНКИ ОТ ДЪРЖАВНИТЕ ИЗПИТИ ЗА ПРИДОБИВАНЕ </w:t>
            </w:r>
          </w:p>
          <w:p w14:paraId="03EB17A5" w14:textId="77777777" w:rsidR="00A12B24" w:rsidRPr="00EA619D" w:rsidRDefault="00A12B24" w:rsidP="00FE0923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 Bold" w:hAnsi="Times New Roman Bold" w:cs="Times New Roman"/>
                <w:b/>
                <w:sz w:val="20"/>
                <w:szCs w:val="20"/>
                <w:lang w:val="bg-BG"/>
              </w:rPr>
              <w:t>НА ПРОФЕСИОНАЛНА КВАЛИФИКАЦИЯ</w:t>
            </w:r>
          </w:p>
        </w:tc>
        <w:tc>
          <w:tcPr>
            <w:tcW w:w="1154" w:type="pct"/>
            <w:vAlign w:val="bottom"/>
          </w:tcPr>
          <w:p w14:paraId="6CF6D8D3" w14:textId="77777777" w:rsidR="00A12B24" w:rsidRPr="00EA619D" w:rsidRDefault="00A12B24" w:rsidP="00FE09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оценка с думи</w:t>
            </w:r>
          </w:p>
        </w:tc>
        <w:tc>
          <w:tcPr>
            <w:tcW w:w="1152" w:type="pct"/>
            <w:vAlign w:val="bottom"/>
          </w:tcPr>
          <w:p w14:paraId="54E90638" w14:textId="77777777" w:rsidR="00A12B24" w:rsidRPr="00EA619D" w:rsidRDefault="00A12B24" w:rsidP="00FE09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оценка с цифри</w:t>
            </w:r>
          </w:p>
        </w:tc>
      </w:tr>
      <w:tr w:rsidR="00FF67A8" w:rsidRPr="00EA619D" w14:paraId="07BBC3E5" w14:textId="77777777" w:rsidTr="00E60D01">
        <w:tc>
          <w:tcPr>
            <w:tcW w:w="2694" w:type="pct"/>
          </w:tcPr>
          <w:p w14:paraId="4A0F39F7" w14:textId="7EFB034C" w:rsidR="00FF67A8" w:rsidRPr="00EA619D" w:rsidRDefault="00FF67A8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Теория</w:t>
            </w:r>
            <w:r w:rsidR="000D07D0" w:rsidRPr="00EA619D">
              <w:rPr>
                <w:rFonts w:ascii="Times New Roman" w:hAnsi="Times New Roman" w:cs="Times New Roman"/>
                <w:lang w:val="bg-BG"/>
              </w:rPr>
              <w:t xml:space="preserve"> и практика</w:t>
            </w:r>
          </w:p>
        </w:tc>
        <w:tc>
          <w:tcPr>
            <w:tcW w:w="1154" w:type="pct"/>
          </w:tcPr>
          <w:p w14:paraId="452FA2C1" w14:textId="1258FB72" w:rsidR="00FF67A8" w:rsidRPr="00EA619D" w:rsidRDefault="000D07D0" w:rsidP="00E60D01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AssessedGradeName1  \* MERGEFORMAT </w:instrTex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«AssessedGradeName1»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</w:tc>
        <w:tc>
          <w:tcPr>
            <w:tcW w:w="1152" w:type="pct"/>
          </w:tcPr>
          <w:p w14:paraId="4F83A0C7" w14:textId="15B6789F" w:rsidR="00FF67A8" w:rsidRPr="00EA619D" w:rsidRDefault="000D07D0" w:rsidP="00E60D01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AssessedGradeValue1  \* MERGEFORMAT </w:instrTex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«AssessedGradeValue1»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</w:tc>
      </w:tr>
      <w:tr w:rsidR="00FF67A8" w:rsidRPr="00EA619D" w14:paraId="5D4A180B" w14:textId="77777777" w:rsidTr="005B1039">
        <w:tc>
          <w:tcPr>
            <w:tcW w:w="2694" w:type="pct"/>
          </w:tcPr>
          <w:p w14:paraId="354C28C6" w14:textId="705F6B65" w:rsidR="00FF67A8" w:rsidRPr="00EA619D" w:rsidRDefault="00FF67A8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1154" w:type="pct"/>
          </w:tcPr>
          <w:p w14:paraId="45C50693" w14:textId="1E9AB6C6" w:rsidR="00FF67A8" w:rsidRPr="00EA619D" w:rsidRDefault="00FF67A8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1152" w:type="pct"/>
            <w:vAlign w:val="center"/>
          </w:tcPr>
          <w:p w14:paraId="329A1CA8" w14:textId="17A7E220" w:rsidR="00FF67A8" w:rsidRPr="00EA619D" w:rsidRDefault="00FF67A8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A12B24" w:rsidRPr="00EA619D" w14:paraId="12D5419B" w14:textId="77777777" w:rsidTr="005B1039">
        <w:tc>
          <w:tcPr>
            <w:tcW w:w="2694" w:type="pct"/>
          </w:tcPr>
          <w:p w14:paraId="7E8954FB" w14:textId="77777777" w:rsidR="00A12B24" w:rsidRPr="00EA619D" w:rsidRDefault="00A12B24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1154" w:type="pct"/>
          </w:tcPr>
          <w:p w14:paraId="758E0C1A" w14:textId="77777777" w:rsidR="00A12B24" w:rsidRPr="00EA619D" w:rsidRDefault="00A12B24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1152" w:type="pct"/>
          </w:tcPr>
          <w:p w14:paraId="65734970" w14:textId="77777777" w:rsidR="00A12B24" w:rsidRPr="00EA619D" w:rsidRDefault="00A12B24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A12B24" w:rsidRPr="00EA619D" w14:paraId="2245A953" w14:textId="77777777" w:rsidTr="005B1039">
        <w:tc>
          <w:tcPr>
            <w:tcW w:w="2694" w:type="pct"/>
          </w:tcPr>
          <w:p w14:paraId="1A428AB6" w14:textId="77777777" w:rsidR="00A12B24" w:rsidRPr="00EA619D" w:rsidRDefault="00A12B24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1154" w:type="pct"/>
          </w:tcPr>
          <w:p w14:paraId="05D032D3" w14:textId="77777777" w:rsidR="00A12B24" w:rsidRPr="00EA619D" w:rsidRDefault="00A12B24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1152" w:type="pct"/>
          </w:tcPr>
          <w:p w14:paraId="1F3A7FCD" w14:textId="77777777" w:rsidR="00A12B24" w:rsidRPr="00EA619D" w:rsidRDefault="00A12B24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A12B24" w:rsidRPr="00EA619D" w14:paraId="54A9E9F8" w14:textId="77777777" w:rsidTr="005B1039">
        <w:tc>
          <w:tcPr>
            <w:tcW w:w="2694" w:type="pct"/>
          </w:tcPr>
          <w:p w14:paraId="657DA46D" w14:textId="306298E8" w:rsidR="00A12B24" w:rsidRPr="00EA619D" w:rsidRDefault="00A12B24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1154" w:type="pct"/>
          </w:tcPr>
          <w:p w14:paraId="2019CA2F" w14:textId="77777777" w:rsidR="00A12B24" w:rsidRPr="00EA619D" w:rsidRDefault="00A12B24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1152" w:type="pct"/>
          </w:tcPr>
          <w:p w14:paraId="186E25B9" w14:textId="77777777" w:rsidR="00A12B24" w:rsidRPr="00EA619D" w:rsidRDefault="00A12B24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</w:tr>
    </w:tbl>
    <w:p w14:paraId="1581BF0A" w14:textId="77777777" w:rsidR="00A12B24" w:rsidRPr="00EA619D" w:rsidRDefault="00A12B24" w:rsidP="00FE0923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5"/>
        <w:gridCol w:w="1903"/>
        <w:gridCol w:w="1660"/>
        <w:gridCol w:w="1559"/>
      </w:tblGrid>
      <w:tr w:rsidR="000A786A" w:rsidRPr="00EA619D" w14:paraId="5E47EE45" w14:textId="77777777" w:rsidTr="000A786A">
        <w:tc>
          <w:tcPr>
            <w:tcW w:w="2660" w:type="pct"/>
          </w:tcPr>
          <w:p w14:paraId="2D8AA459" w14:textId="77777777" w:rsidR="00A12B24" w:rsidRPr="00EA619D" w:rsidRDefault="00A12B24" w:rsidP="00FE092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sz w:val="20"/>
                <w:szCs w:val="20"/>
                <w:lang w:val="bg-BG"/>
              </w:rPr>
              <w:t xml:space="preserve">ОЦЕНКИ ОТ ИЗУЧАВАНИТЕ УЧЕБНИ ПРЕДМЕТИ </w:t>
            </w:r>
          </w:p>
          <w:p w14:paraId="3ACFA946" w14:textId="77777777" w:rsidR="00A12B24" w:rsidRPr="00EA619D" w:rsidRDefault="00A12B24" w:rsidP="00FE0923">
            <w:pPr>
              <w:spacing w:line="276" w:lineRule="auto"/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sz w:val="20"/>
                <w:szCs w:val="20"/>
                <w:lang w:val="bg-BG"/>
              </w:rPr>
              <w:t>( МОДУЛИ) ОТ ПРОФЕСИОНАЛНАТА ПОДГОТОВКА</w:t>
            </w:r>
          </w:p>
        </w:tc>
        <w:tc>
          <w:tcPr>
            <w:tcW w:w="869" w:type="pct"/>
            <w:vAlign w:val="bottom"/>
          </w:tcPr>
          <w:p w14:paraId="4B9DAC15" w14:textId="77777777" w:rsidR="00A12B24" w:rsidRPr="00EA619D" w:rsidRDefault="00A12B24" w:rsidP="00FE09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оценка с думи</w:t>
            </w:r>
          </w:p>
        </w:tc>
        <w:tc>
          <w:tcPr>
            <w:tcW w:w="758" w:type="pct"/>
            <w:vAlign w:val="bottom"/>
          </w:tcPr>
          <w:p w14:paraId="7ADF90AB" w14:textId="77777777" w:rsidR="00A12B24" w:rsidRPr="00EA619D" w:rsidRDefault="00A12B24" w:rsidP="00FE09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оценка с цифри</w:t>
            </w:r>
          </w:p>
        </w:tc>
        <w:tc>
          <w:tcPr>
            <w:tcW w:w="712" w:type="pct"/>
            <w:vAlign w:val="bottom"/>
          </w:tcPr>
          <w:p w14:paraId="6DBDF7AA" w14:textId="77777777" w:rsidR="00A12B24" w:rsidRPr="00EA619D" w:rsidRDefault="00A12B24" w:rsidP="00FE09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хорариум</w:t>
            </w:r>
          </w:p>
          <w:p w14:paraId="2BD3253A" w14:textId="77777777" w:rsidR="00A12B24" w:rsidRPr="00EA619D" w:rsidRDefault="00A12B24" w:rsidP="00FE09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учебни часове</w:t>
            </w:r>
          </w:p>
        </w:tc>
      </w:tr>
    </w:tbl>
    <w:p w14:paraId="56EA0AAD" w14:textId="1B15FAB7" w:rsidR="003B492A" w:rsidRPr="00EA619D" w:rsidRDefault="003B492A" w:rsidP="00FE0923">
      <w:pPr>
        <w:spacing w:line="276" w:lineRule="auto"/>
        <w:rPr>
          <w:rFonts w:ascii="Times New Roman" w:hAnsi="Times New Roman" w:cs="Times New Roman"/>
          <w:bCs/>
          <w:lang w:val="bg-BG"/>
        </w:rPr>
        <w:sectPr w:rsidR="003B492A" w:rsidRPr="00EA619D" w:rsidSect="00334058">
          <w:pgSz w:w="11907" w:h="16839" w:code="9"/>
          <w:pgMar w:top="450" w:right="480" w:bottom="720" w:left="480" w:header="720" w:footer="720" w:gutter="0"/>
          <w:cols w:space="720"/>
          <w:docGrid w:linePitch="360"/>
        </w:sectPr>
      </w:pPr>
      <w:bookmarkStart w:id="1" w:name="Grades1Table"/>
      <w:bookmarkEnd w:id="1"/>
    </w:p>
    <w:p w14:paraId="2E658A9F" w14:textId="07813F5B" w:rsidR="00A12B24" w:rsidRPr="00EA619D" w:rsidRDefault="00DF77A0" w:rsidP="00FE0923">
      <w:pPr>
        <w:pBdr>
          <w:bottom w:val="single" w:sz="18" w:space="1" w:color="auto"/>
        </w:pBdr>
        <w:spacing w:line="276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EA619D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Издадени документи</w:t>
      </w:r>
    </w:p>
    <w:tbl>
      <w:tblPr>
        <w:tblStyle w:val="a3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4"/>
        <w:gridCol w:w="1903"/>
        <w:gridCol w:w="1666"/>
        <w:gridCol w:w="1559"/>
      </w:tblGrid>
      <w:tr w:rsidR="000A786A" w:rsidRPr="00EA619D" w14:paraId="009A6D8C" w14:textId="77777777" w:rsidTr="000A786A">
        <w:tc>
          <w:tcPr>
            <w:tcW w:w="2660" w:type="pct"/>
            <w:vAlign w:val="center"/>
          </w:tcPr>
          <w:p w14:paraId="0883C39E" w14:textId="77777777" w:rsidR="00DF77A0" w:rsidRPr="00EA619D" w:rsidRDefault="00DF77A0" w:rsidP="00FE092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spacing w:val="20"/>
                <w:sz w:val="20"/>
                <w:szCs w:val="20"/>
                <w:lang w:val="bg-BG"/>
              </w:rPr>
              <w:t>ИЗБИРАЕМА ПРОФЕСИОНАЛНА ПОДГОТОВКА</w:t>
            </w:r>
          </w:p>
        </w:tc>
        <w:tc>
          <w:tcPr>
            <w:tcW w:w="868" w:type="pct"/>
            <w:vAlign w:val="bottom"/>
          </w:tcPr>
          <w:p w14:paraId="41F42D4F" w14:textId="77777777" w:rsidR="00DF77A0" w:rsidRPr="00EA619D" w:rsidRDefault="00DF77A0" w:rsidP="00FE09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оценка с думи</w:t>
            </w:r>
          </w:p>
        </w:tc>
        <w:tc>
          <w:tcPr>
            <w:tcW w:w="760" w:type="pct"/>
            <w:vAlign w:val="bottom"/>
          </w:tcPr>
          <w:p w14:paraId="4F7B1048" w14:textId="77777777" w:rsidR="00DF77A0" w:rsidRPr="00EA619D" w:rsidRDefault="00DF77A0" w:rsidP="00FE09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оценка с цифри</w:t>
            </w:r>
          </w:p>
        </w:tc>
        <w:tc>
          <w:tcPr>
            <w:tcW w:w="711" w:type="pct"/>
            <w:vAlign w:val="bottom"/>
          </w:tcPr>
          <w:p w14:paraId="3F2C792A" w14:textId="77777777" w:rsidR="00DF77A0" w:rsidRPr="00EA619D" w:rsidRDefault="00DF77A0" w:rsidP="00FE09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хорариум</w:t>
            </w:r>
          </w:p>
          <w:p w14:paraId="28312663" w14:textId="77777777" w:rsidR="00DF77A0" w:rsidRPr="00EA619D" w:rsidRDefault="00DF77A0" w:rsidP="00FE09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учебни часове</w:t>
            </w:r>
          </w:p>
        </w:tc>
      </w:tr>
    </w:tbl>
    <w:p w14:paraId="58274E40" w14:textId="77777777" w:rsidR="00DF77A0" w:rsidRPr="00EA619D" w:rsidRDefault="00DF77A0" w:rsidP="00FE0923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bookmarkStart w:id="2" w:name="Grades2Table"/>
      <w:bookmarkEnd w:id="2"/>
    </w:p>
    <w:p w14:paraId="2CDF10BB" w14:textId="36CAAB20" w:rsidR="00D423B5" w:rsidRPr="00EA619D" w:rsidRDefault="00D91F63" w:rsidP="00FE0923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>Ниво от Национална квалификационна рамка –</w:t>
      </w:r>
      <w:r w:rsidR="002B2B7E" w:rsidRPr="00EA619D">
        <w:rPr>
          <w:rFonts w:ascii="Times New Roman" w:hAnsi="Times New Roman" w:cs="Times New Roman"/>
          <w:lang w:val="bg-BG"/>
        </w:rPr>
        <w:t xml:space="preserve">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NKR1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«NKR1»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46084F45" w14:textId="4AC99564" w:rsidR="00D91F63" w:rsidRPr="00EA619D" w:rsidRDefault="00D91F63" w:rsidP="00FE092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Ниво от Европейска квалификационна рамка – 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0D07D0" w:rsidRPr="00EA619D">
        <w:rPr>
          <w:rFonts w:ascii="Times New Roman" w:hAnsi="Times New Roman" w:cs="Times New Roman"/>
          <w:b/>
          <w:bCs/>
          <w:lang w:val="bg-BG"/>
        </w:rPr>
        <w:instrText xml:space="preserve"> MERGEFIELD  EKR1  \* MERGEFORMAT </w:instrTex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0D07D0" w:rsidRPr="00EA619D">
        <w:rPr>
          <w:rFonts w:ascii="Times New Roman" w:hAnsi="Times New Roman" w:cs="Times New Roman"/>
          <w:b/>
          <w:bCs/>
          <w:noProof/>
          <w:lang w:val="bg-BG"/>
        </w:rPr>
        <w:t>«EKR1»</w:t>
      </w:r>
      <w:r w:rsidR="000D07D0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776"/>
      </w:tblGrid>
      <w:tr w:rsidR="00DF77A0" w:rsidRPr="00EA619D" w14:paraId="0EB418EA" w14:textId="77777777" w:rsidTr="00FE0923">
        <w:tc>
          <w:tcPr>
            <w:tcW w:w="2362" w:type="pct"/>
          </w:tcPr>
          <w:p w14:paraId="76F1E3EF" w14:textId="77777777" w:rsidR="00DF77A0" w:rsidRPr="00EA619D" w:rsidRDefault="00DF77A0" w:rsidP="00FE0923">
            <w:pPr>
              <w:jc w:val="both"/>
              <w:rPr>
                <w:rFonts w:ascii="Times New Roman" w:hAnsi="Times New Roman" w:cs="Times New Roman"/>
                <w:b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lang w:val="bg-BG"/>
              </w:rPr>
              <w:t>ПРЕДСЕДАТЕЛ на комисията за придобиване на професионална квалификация:</w:t>
            </w:r>
          </w:p>
        </w:tc>
        <w:tc>
          <w:tcPr>
            <w:tcW w:w="2638" w:type="pct"/>
            <w:vAlign w:val="center"/>
          </w:tcPr>
          <w:p w14:paraId="38C23D3D" w14:textId="77777777" w:rsidR="00DF77A0" w:rsidRPr="00EA619D" w:rsidRDefault="00DF77A0" w:rsidP="00FE0923">
            <w:pPr>
              <w:jc w:val="center"/>
              <w:rPr>
                <w:rFonts w:ascii="Times New Roman" w:hAnsi="Times New Roman" w:cs="Times New Roman"/>
                <w:b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lang w:val="bg-BG"/>
              </w:rPr>
              <w:t>Директор/ Ръководител:</w:t>
            </w:r>
          </w:p>
        </w:tc>
      </w:tr>
      <w:tr w:rsidR="00DF77A0" w:rsidRPr="00EA619D" w14:paraId="1DAEED99" w14:textId="77777777" w:rsidTr="00FE0923">
        <w:tc>
          <w:tcPr>
            <w:tcW w:w="2362" w:type="pct"/>
            <w:tcBorders>
              <w:bottom w:val="single" w:sz="18" w:space="0" w:color="auto"/>
            </w:tcBorders>
          </w:tcPr>
          <w:p w14:paraId="2E2C94FD" w14:textId="4D7DD8EF" w:rsidR="00DF77A0" w:rsidRPr="00EA619D" w:rsidRDefault="000D07D0" w:rsidP="00FE0923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ChairmanOfPQC1 \* FirstCap  \* MERGEFORMAT </w:instrTex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«ChairmanOfPQC1»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  <w:p w14:paraId="7F5C686D" w14:textId="77777777" w:rsidR="00DF77A0" w:rsidRPr="00EA619D" w:rsidRDefault="00DF77A0" w:rsidP="00FE09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 xml:space="preserve">                               име и фамилия                   подпис</w:t>
            </w:r>
          </w:p>
        </w:tc>
        <w:tc>
          <w:tcPr>
            <w:tcW w:w="2638" w:type="pct"/>
            <w:tcBorders>
              <w:bottom w:val="single" w:sz="18" w:space="0" w:color="auto"/>
            </w:tcBorders>
          </w:tcPr>
          <w:p w14:paraId="171F187C" w14:textId="1761C3A2" w:rsidR="00DF77A0" w:rsidRPr="00EA619D" w:rsidRDefault="000D07D0" w:rsidP="00FE0923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Director1  \* MERGEFORMAT </w:instrTex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«Director1»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  <w:p w14:paraId="1EFAFC54" w14:textId="77777777" w:rsidR="00DF77A0" w:rsidRPr="00EA619D" w:rsidRDefault="00DF77A0" w:rsidP="00FE0923">
            <w:pPr>
              <w:jc w:val="center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 xml:space="preserve">                                         име и фамилия                   подпис и печат</w:t>
            </w:r>
          </w:p>
        </w:tc>
      </w:tr>
    </w:tbl>
    <w:p w14:paraId="5ADDBA35" w14:textId="04684920" w:rsidR="00DF77A0" w:rsidRPr="00EA619D" w:rsidRDefault="00DF77A0" w:rsidP="00FE0923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14:paraId="073D62DE" w14:textId="77777777" w:rsidR="00DF77A0" w:rsidRPr="00EA619D" w:rsidRDefault="00DF77A0" w:rsidP="00FE0923">
      <w:pPr>
        <w:spacing w:after="0" w:line="276" w:lineRule="auto"/>
        <w:jc w:val="center"/>
        <w:rPr>
          <w:rFonts w:ascii="Times New Roman" w:hAnsi="Times New Roman" w:cs="Times New Roman"/>
          <w:b/>
          <w:spacing w:val="20"/>
          <w:sz w:val="32"/>
          <w:szCs w:val="32"/>
          <w:lang w:val="bg-BG"/>
        </w:rPr>
      </w:pPr>
      <w:r w:rsidRPr="00EA619D">
        <w:rPr>
          <w:rFonts w:ascii="Times New Roman" w:hAnsi="Times New Roman" w:cs="Times New Roman"/>
          <w:b/>
          <w:spacing w:val="20"/>
          <w:sz w:val="32"/>
          <w:szCs w:val="32"/>
          <w:lang w:val="bg-BG"/>
        </w:rPr>
        <w:t>УДОСТОВЕРЕНИЕ</w:t>
      </w:r>
    </w:p>
    <w:p w14:paraId="5906896E" w14:textId="77777777" w:rsidR="00DF77A0" w:rsidRPr="00EA619D" w:rsidRDefault="00DF77A0" w:rsidP="00FE0923">
      <w:pPr>
        <w:spacing w:after="0" w:line="276" w:lineRule="auto"/>
        <w:jc w:val="center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>ЗА ПРОФЕСИОНАЛНО ОБУЧЕНИЕ</w:t>
      </w:r>
    </w:p>
    <w:p w14:paraId="6AD3364C" w14:textId="7A9A17A5" w:rsidR="00DF77A0" w:rsidRPr="00EA619D" w:rsidRDefault="00DF77A0" w:rsidP="00FE0923">
      <w:pPr>
        <w:spacing w:line="276" w:lineRule="auto"/>
        <w:jc w:val="center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Рег. №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RegNum2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«RegNum2»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="007614CD" w:rsidRPr="00EA619D">
        <w:rPr>
          <w:rFonts w:ascii="Times New Roman" w:hAnsi="Times New Roman" w:cs="Times New Roman"/>
          <w:lang w:val="bg-BG"/>
        </w:rPr>
        <w:t xml:space="preserve"> /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Date2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«Date2»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Pr="00EA619D">
        <w:rPr>
          <w:rFonts w:ascii="Times New Roman" w:hAnsi="Times New Roman" w:cs="Times New Roman"/>
          <w:lang w:val="bg-BG"/>
        </w:rPr>
        <w:t xml:space="preserve"> г.</w:t>
      </w:r>
    </w:p>
    <w:p w14:paraId="43D6ECAF" w14:textId="424235B1" w:rsidR="00DF77A0" w:rsidRPr="00EA619D" w:rsidRDefault="00C82626" w:rsidP="00FE0923">
      <w:pPr>
        <w:spacing w:line="276" w:lineRule="auto"/>
        <w:jc w:val="center"/>
        <w:rPr>
          <w:rFonts w:ascii="Times New Roman" w:hAnsi="Times New Roman" w:cs="Times New Roman"/>
          <w:b/>
          <w:bCs/>
          <w:lang w:val="bg-BG"/>
        </w:rPr>
      </w:pPr>
      <w:r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Pr="00EA619D">
        <w:rPr>
          <w:rFonts w:ascii="Times New Roman" w:hAnsi="Times New Roman" w:cs="Times New Roman"/>
          <w:b/>
          <w:bCs/>
          <w:lang w:val="bg-BG"/>
        </w:rPr>
        <w:instrText xml:space="preserve"> MERGEFIELD  PersonName2  \* MERGEFORMAT </w:instrText>
      </w:r>
      <w:r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Pr="00EA619D">
        <w:rPr>
          <w:rFonts w:ascii="Times New Roman" w:hAnsi="Times New Roman" w:cs="Times New Roman"/>
          <w:b/>
          <w:bCs/>
          <w:noProof/>
          <w:lang w:val="bg-BG"/>
        </w:rPr>
        <w:t>«PersonName2»</w:t>
      </w:r>
      <w:r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2742BEC8" w14:textId="77777777" w:rsidR="00DF77A0" w:rsidRPr="00EA619D" w:rsidRDefault="00DF77A0" w:rsidP="00FE0923">
      <w:pPr>
        <w:spacing w:after="0" w:line="276" w:lineRule="auto"/>
        <w:jc w:val="center"/>
        <w:rPr>
          <w:rFonts w:ascii="Times New Roman" w:hAnsi="Times New Roman" w:cs="Times New Roman"/>
          <w:i/>
          <w:sz w:val="20"/>
          <w:szCs w:val="20"/>
          <w:lang w:val="bg-BG"/>
        </w:rPr>
      </w:pP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>собствено, бащино, фамилно име</w:t>
      </w:r>
    </w:p>
    <w:p w14:paraId="469DC3E4" w14:textId="4223853C" w:rsidR="00DF77A0" w:rsidRPr="00EA619D" w:rsidRDefault="00DF77A0" w:rsidP="00FE0923">
      <w:pPr>
        <w:spacing w:after="0" w:line="276" w:lineRule="auto"/>
        <w:jc w:val="both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ЕГН </w:t>
      </w:r>
      <w:r w:rsidR="00C82626" w:rsidRPr="00EA619D">
        <w:rPr>
          <w:rFonts w:ascii="Times New Roman" w:hAnsi="Times New Roman" w:cs="Times New Roman"/>
          <w:b/>
          <w:bCs/>
          <w:spacing w:val="30"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spacing w:val="30"/>
          <w:lang w:val="bg-BG"/>
        </w:rPr>
        <w:instrText xml:space="preserve"> MERGEFIELD  EGN2  \* MERGEFORMAT </w:instrText>
      </w:r>
      <w:r w:rsidR="00C82626" w:rsidRPr="00EA619D">
        <w:rPr>
          <w:rFonts w:ascii="Times New Roman" w:hAnsi="Times New Roman" w:cs="Times New Roman"/>
          <w:b/>
          <w:bCs/>
          <w:spacing w:val="30"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spacing w:val="30"/>
          <w:lang w:val="bg-BG"/>
        </w:rPr>
        <w:t>«EGN2»</w:t>
      </w:r>
      <w:r w:rsidR="00C82626" w:rsidRPr="00EA619D">
        <w:rPr>
          <w:rFonts w:ascii="Times New Roman" w:hAnsi="Times New Roman" w:cs="Times New Roman"/>
          <w:b/>
          <w:bCs/>
          <w:spacing w:val="30"/>
          <w:lang w:val="bg-BG"/>
        </w:rPr>
        <w:fldChar w:fldCharType="end"/>
      </w:r>
      <w:r w:rsidRPr="00EA619D">
        <w:rPr>
          <w:rFonts w:ascii="Times New Roman" w:hAnsi="Times New Roman" w:cs="Times New Roman"/>
          <w:b/>
          <w:bCs/>
          <w:lang w:val="bg-BG"/>
        </w:rPr>
        <w:t xml:space="preserve"> </w:t>
      </w:r>
      <w:r w:rsidRPr="00EA619D">
        <w:rPr>
          <w:rFonts w:ascii="Times New Roman" w:hAnsi="Times New Roman" w:cs="Times New Roman"/>
          <w:lang w:val="bg-BG"/>
        </w:rPr>
        <w:t xml:space="preserve">ЛНЧ </w:t>
      </w:r>
      <w:r w:rsidR="00C82626" w:rsidRPr="00EA619D">
        <w:rPr>
          <w:rFonts w:ascii="Times New Roman" w:hAnsi="Times New Roman" w:cs="Times New Roman"/>
          <w:b/>
          <w:bCs/>
          <w:noProof/>
          <w:spacing w:val="30"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noProof/>
          <w:spacing w:val="30"/>
          <w:lang w:val="bg-BG"/>
        </w:rPr>
        <w:instrText xml:space="preserve"> MERGEFIELD  FID2  \* MERGEFORMAT </w:instrText>
      </w:r>
      <w:r w:rsidR="00C82626" w:rsidRPr="00EA619D">
        <w:rPr>
          <w:rFonts w:ascii="Times New Roman" w:hAnsi="Times New Roman" w:cs="Times New Roman"/>
          <w:b/>
          <w:bCs/>
          <w:noProof/>
          <w:spacing w:val="30"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spacing w:val="30"/>
          <w:lang w:val="bg-BG"/>
        </w:rPr>
        <w:t>«FID2»</w:t>
      </w:r>
      <w:r w:rsidR="00C82626" w:rsidRPr="00EA619D">
        <w:rPr>
          <w:rFonts w:ascii="Times New Roman" w:hAnsi="Times New Roman" w:cs="Times New Roman"/>
          <w:b/>
          <w:bCs/>
          <w:noProof/>
          <w:spacing w:val="30"/>
          <w:lang w:val="bg-BG"/>
        </w:rPr>
        <w:fldChar w:fldCharType="end"/>
      </w:r>
      <w:r w:rsidR="007614CD" w:rsidRPr="00EA619D">
        <w:rPr>
          <w:rFonts w:ascii="Times New Roman" w:hAnsi="Times New Roman" w:cs="Times New Roman"/>
          <w:noProof/>
          <w:spacing w:val="30"/>
          <w:lang w:val="bg-BG"/>
        </w:rPr>
        <w:t xml:space="preserve"> </w:t>
      </w:r>
      <w:r w:rsidRPr="00EA619D">
        <w:rPr>
          <w:rFonts w:ascii="Times New Roman" w:hAnsi="Times New Roman" w:cs="Times New Roman"/>
          <w:lang w:val="bg-BG"/>
        </w:rPr>
        <w:t xml:space="preserve">гражданство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NationalityPerson2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«NationalityPerson2»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2D70D560" w14:textId="0C9E4397" w:rsidR="00DF77A0" w:rsidRPr="00EA619D" w:rsidRDefault="00DF77A0" w:rsidP="00FE0923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роден/а в град/ село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CityPerson2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«CityPerson2»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Pr="00EA619D">
        <w:rPr>
          <w:rFonts w:ascii="Times New Roman" w:hAnsi="Times New Roman" w:cs="Times New Roman"/>
          <w:lang w:val="bg-BG"/>
        </w:rPr>
        <w:t>, община</w:t>
      </w:r>
      <w:r w:rsidR="00C36035" w:rsidRPr="00EA619D">
        <w:rPr>
          <w:rFonts w:ascii="Times New Roman" w:hAnsi="Times New Roman" w:cs="Times New Roman"/>
          <w:lang w:val="bg-BG"/>
        </w:rPr>
        <w:t xml:space="preserve">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MunicipalityPerson2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«MunicipalityPerson2»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Pr="00EA619D">
        <w:rPr>
          <w:rFonts w:ascii="Times New Roman" w:hAnsi="Times New Roman" w:cs="Times New Roman"/>
          <w:lang w:val="bg-BG"/>
        </w:rPr>
        <w:t>, област</w:t>
      </w:r>
      <w:r w:rsidR="00C36035" w:rsidRPr="00EA619D">
        <w:rPr>
          <w:rFonts w:ascii="Times New Roman" w:hAnsi="Times New Roman" w:cs="Times New Roman"/>
          <w:lang w:val="bg-BG"/>
        </w:rPr>
        <w:t xml:space="preserve">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DistrictPerson2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«DistrictPerson2»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5CB68BA8" w14:textId="72F97313" w:rsidR="00DF77A0" w:rsidRPr="00EA619D" w:rsidRDefault="00DF77A0" w:rsidP="00FE0923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през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Year2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«Year2»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="00C36035" w:rsidRPr="00EA619D">
        <w:rPr>
          <w:rFonts w:ascii="Times New Roman" w:hAnsi="Times New Roman" w:cs="Times New Roman"/>
          <w:b/>
          <w:bCs/>
          <w:lang w:val="bg-BG"/>
        </w:rPr>
        <w:t xml:space="preserve"> </w:t>
      </w:r>
      <w:r w:rsidRPr="00EA619D">
        <w:rPr>
          <w:rFonts w:ascii="Times New Roman" w:hAnsi="Times New Roman" w:cs="Times New Roman"/>
          <w:lang w:val="bg-BG"/>
        </w:rPr>
        <w:t xml:space="preserve">година завърши квалификационен курс за професионално обучение по програма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Program2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«Program2»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62188651" w14:textId="484CAF15" w:rsidR="00DF77A0" w:rsidRPr="00EA619D" w:rsidRDefault="00DF77A0" w:rsidP="00FE0923">
      <w:pPr>
        <w:spacing w:after="0" w:line="276" w:lineRule="auto"/>
        <w:jc w:val="both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за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QualificationLevel2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«QualificationLevel2»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61E5CCE8" w14:textId="77777777" w:rsidR="00DF77A0" w:rsidRPr="00EA619D" w:rsidRDefault="00DF77A0" w:rsidP="00FE0923">
      <w:pPr>
        <w:spacing w:after="0" w:line="276" w:lineRule="auto"/>
        <w:jc w:val="center"/>
        <w:rPr>
          <w:rFonts w:ascii="Times New Roman" w:hAnsi="Times New Roman" w:cs="Times New Roman"/>
          <w:i/>
          <w:sz w:val="20"/>
          <w:szCs w:val="20"/>
          <w:lang w:val="bg-BG"/>
        </w:rPr>
      </w:pP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>част от професия, актуализиране, разширяване на професионалната квалификация</w:t>
      </w:r>
    </w:p>
    <w:p w14:paraId="47F2C74F" w14:textId="16537759" w:rsidR="00DF77A0" w:rsidRPr="00EA619D" w:rsidRDefault="00DF77A0" w:rsidP="00FE0923">
      <w:pPr>
        <w:spacing w:after="0" w:line="276" w:lineRule="auto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>професия</w:t>
      </w:r>
      <w:r w:rsidRPr="00EA619D">
        <w:rPr>
          <w:rFonts w:ascii="Times New Roman" w:hAnsi="Times New Roman" w:cs="Times New Roman"/>
          <w:b/>
          <w:bCs/>
          <w:lang w:val="bg-BG"/>
        </w:rPr>
        <w:t xml:space="preserve">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Profession2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«Profession2»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47D4F22C" w14:textId="4089FC9D" w:rsidR="00DF77A0" w:rsidRPr="00EA619D" w:rsidRDefault="00DF77A0" w:rsidP="00FE0923">
      <w:pPr>
        <w:spacing w:after="0" w:line="276" w:lineRule="auto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специалност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Speciality2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«Speciality2»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4F5B5EF8" w14:textId="155316B9" w:rsidR="00DF77A0" w:rsidRPr="00EA619D" w:rsidRDefault="00DF77A0" w:rsidP="00FE0923">
      <w:pPr>
        <w:spacing w:line="240" w:lineRule="auto"/>
        <w:jc w:val="both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проведен в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InstitutionName2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«InstitutionName2»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="009C164B" w:rsidRPr="00EA619D">
        <w:rPr>
          <w:rFonts w:ascii="Times New Roman" w:hAnsi="Times New Roman" w:cs="Times New Roman"/>
          <w:lang w:val="bg-BG"/>
        </w:rPr>
        <w:t xml:space="preserve">,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Kati2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«Kati2»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7F5739E4" w14:textId="77777777" w:rsidR="00DF77A0" w:rsidRPr="00EA619D" w:rsidRDefault="00B64167" w:rsidP="00FE0923">
      <w:pPr>
        <w:spacing w:after="0" w:line="276" w:lineRule="auto"/>
        <w:jc w:val="center"/>
        <w:rPr>
          <w:rFonts w:ascii="Times New Roman" w:hAnsi="Times New Roman" w:cs="Times New Roman"/>
          <w:i/>
          <w:sz w:val="20"/>
          <w:szCs w:val="20"/>
          <w:lang w:val="bg-BG"/>
        </w:rPr>
      </w:pP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>пълно наименование на обучаващата институция</w:t>
      </w:r>
    </w:p>
    <w:p w14:paraId="5054CBF3" w14:textId="47F08E0E" w:rsidR="00B64167" w:rsidRPr="00EA619D" w:rsidRDefault="00B64167" w:rsidP="00FE0923">
      <w:pPr>
        <w:spacing w:after="0" w:line="276" w:lineRule="auto"/>
        <w:jc w:val="both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форма на обучение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FormOfТraining2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«FormOfТraining2»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="009C164B" w:rsidRPr="00EA619D">
        <w:rPr>
          <w:rFonts w:ascii="Times New Roman" w:hAnsi="Times New Roman" w:cs="Times New Roman"/>
          <w:lang w:val="bg-BG"/>
        </w:rPr>
        <w:t xml:space="preserve">, срок на обучение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CourseLength2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«CourseLength2»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</w:p>
    <w:p w14:paraId="60210750" w14:textId="77777777" w:rsidR="00DF77A0" w:rsidRPr="00EA619D" w:rsidRDefault="00DF77A0" w:rsidP="00FE0923">
      <w:pPr>
        <w:spacing w:after="0" w:line="276" w:lineRule="auto"/>
        <w:rPr>
          <w:rFonts w:ascii="Times New Roman" w:hAnsi="Times New Roman" w:cs="Times New Roman"/>
          <w:lang w:val="bg-BG"/>
        </w:rPr>
      </w:pPr>
    </w:p>
    <w:p w14:paraId="6E226053" w14:textId="5ABF92B5" w:rsidR="00DF77A0" w:rsidRPr="00EA619D" w:rsidRDefault="00B64167" w:rsidP="00FE092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EA619D">
        <w:rPr>
          <w:rFonts w:ascii="Times New Roman" w:hAnsi="Times New Roman" w:cs="Times New Roman"/>
          <w:lang w:val="bg-BG"/>
        </w:rPr>
        <w:t xml:space="preserve">ОЦЕНКИ ОТ ИЗПИТИТЕ съгласно протокол на комисия №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DocumentProtocol2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«DocumentProtocol2»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Pr="00EA619D">
        <w:rPr>
          <w:rFonts w:ascii="Times New Roman" w:hAnsi="Times New Roman" w:cs="Times New Roman"/>
          <w:b/>
          <w:bCs/>
          <w:lang w:val="bg-BG"/>
        </w:rPr>
        <w:t xml:space="preserve"> </w:t>
      </w:r>
      <w:r w:rsidRPr="00EA619D">
        <w:rPr>
          <w:rFonts w:ascii="Times New Roman" w:hAnsi="Times New Roman" w:cs="Times New Roman"/>
          <w:lang w:val="bg-BG"/>
        </w:rPr>
        <w:t xml:space="preserve">от 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begin"/>
      </w:r>
      <w:r w:rsidR="00C82626" w:rsidRPr="00EA619D">
        <w:rPr>
          <w:rFonts w:ascii="Times New Roman" w:hAnsi="Times New Roman" w:cs="Times New Roman"/>
          <w:b/>
          <w:bCs/>
          <w:lang w:val="bg-BG"/>
        </w:rPr>
        <w:instrText xml:space="preserve"> MERGEFIELD  DocumentDate2  \* MERGEFORMAT </w:instrTex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separate"/>
      </w:r>
      <w:r w:rsidR="00C82626" w:rsidRPr="00EA619D">
        <w:rPr>
          <w:rFonts w:ascii="Times New Roman" w:hAnsi="Times New Roman" w:cs="Times New Roman"/>
          <w:b/>
          <w:bCs/>
          <w:noProof/>
          <w:lang w:val="bg-BG"/>
        </w:rPr>
        <w:t>«DocumentDate2»</w:t>
      </w:r>
      <w:r w:rsidR="00C82626" w:rsidRPr="00EA619D">
        <w:rPr>
          <w:rFonts w:ascii="Times New Roman" w:hAnsi="Times New Roman" w:cs="Times New Roman"/>
          <w:b/>
          <w:bCs/>
          <w:lang w:val="bg-BG"/>
        </w:rPr>
        <w:fldChar w:fldCharType="end"/>
      </w:r>
      <w:r w:rsidRPr="00EA619D">
        <w:rPr>
          <w:rFonts w:ascii="Times New Roman" w:hAnsi="Times New Roman" w:cs="Times New Roman"/>
          <w:lang w:val="bg-BG"/>
        </w:rPr>
        <w:tab/>
      </w:r>
    </w:p>
    <w:p w14:paraId="37D64F4E" w14:textId="77777777" w:rsidR="00B64167" w:rsidRPr="00EA619D" w:rsidRDefault="00B64167" w:rsidP="00FE0923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bg-BG"/>
        </w:rPr>
      </w:pP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</w:r>
      <w:r w:rsidRPr="00EA619D">
        <w:rPr>
          <w:rFonts w:ascii="Times New Roman" w:hAnsi="Times New Roman" w:cs="Times New Roman"/>
          <w:i/>
          <w:sz w:val="20"/>
          <w:szCs w:val="20"/>
          <w:lang w:val="bg-BG"/>
        </w:rPr>
        <w:tab/>
        <w:t>дата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7"/>
        <w:gridCol w:w="3650"/>
        <w:gridCol w:w="3650"/>
      </w:tblGrid>
      <w:tr w:rsidR="00B64167" w:rsidRPr="00EA619D" w14:paraId="58010F07" w14:textId="77777777" w:rsidTr="00FE0923">
        <w:tc>
          <w:tcPr>
            <w:tcW w:w="1666" w:type="pct"/>
          </w:tcPr>
          <w:p w14:paraId="33AD469E" w14:textId="77777777" w:rsidR="00B64167" w:rsidRPr="00EA619D" w:rsidRDefault="00B64167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1667" w:type="pct"/>
            <w:vAlign w:val="center"/>
          </w:tcPr>
          <w:p w14:paraId="197AE8BA" w14:textId="77777777" w:rsidR="00B64167" w:rsidRPr="00EA619D" w:rsidRDefault="00B64167" w:rsidP="00FE09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оценка с думи</w:t>
            </w:r>
          </w:p>
        </w:tc>
        <w:tc>
          <w:tcPr>
            <w:tcW w:w="1667" w:type="pct"/>
            <w:vAlign w:val="center"/>
          </w:tcPr>
          <w:p w14:paraId="1B3EEC6F" w14:textId="77777777" w:rsidR="00B64167" w:rsidRPr="00EA619D" w:rsidRDefault="00B64167" w:rsidP="00FE09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оценка с цифри</w:t>
            </w:r>
          </w:p>
        </w:tc>
      </w:tr>
      <w:tr w:rsidR="00671222" w:rsidRPr="00EA619D" w14:paraId="4A3E3168" w14:textId="77777777" w:rsidTr="00FE0923">
        <w:trPr>
          <w:trHeight w:val="288"/>
        </w:trPr>
        <w:tc>
          <w:tcPr>
            <w:tcW w:w="1666" w:type="pct"/>
          </w:tcPr>
          <w:p w14:paraId="3BAA5BEE" w14:textId="6C98FF3C" w:rsidR="00671222" w:rsidRPr="00EA619D" w:rsidRDefault="00671222" w:rsidP="00FE0923">
            <w:pPr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1. Теория</w:t>
            </w:r>
            <w:r w:rsidR="00C82626" w:rsidRPr="00EA619D">
              <w:rPr>
                <w:rFonts w:ascii="Times New Roman" w:hAnsi="Times New Roman" w:cs="Times New Roman"/>
                <w:lang w:val="bg-BG"/>
              </w:rPr>
              <w:t xml:space="preserve"> и практика</w:t>
            </w:r>
          </w:p>
        </w:tc>
        <w:tc>
          <w:tcPr>
            <w:tcW w:w="1667" w:type="pct"/>
          </w:tcPr>
          <w:p w14:paraId="119591E1" w14:textId="1138063F" w:rsidR="00671222" w:rsidRPr="00EA619D" w:rsidRDefault="00C82626" w:rsidP="00FE0923">
            <w:pPr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AssessedGradeName2  \* MERGEFORMAT </w:instrTex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«AssessedGradeName2»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</w:tc>
        <w:tc>
          <w:tcPr>
            <w:tcW w:w="1667" w:type="pct"/>
            <w:vAlign w:val="center"/>
          </w:tcPr>
          <w:p w14:paraId="320A251A" w14:textId="188A19E9" w:rsidR="00671222" w:rsidRPr="00EA619D" w:rsidRDefault="00C82626" w:rsidP="00FE0923">
            <w:pPr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AssessedGradeValue2  \* MERGEFORMAT </w:instrTex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«AssessedGradeValue2»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</w:tc>
      </w:tr>
    </w:tbl>
    <w:p w14:paraId="5D03100D" w14:textId="77777777" w:rsidR="00B64167" w:rsidRPr="00EA619D" w:rsidRDefault="00B64167" w:rsidP="00FE092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2"/>
        <w:gridCol w:w="1695"/>
      </w:tblGrid>
      <w:tr w:rsidR="00B64167" w:rsidRPr="00EA619D" w14:paraId="48517E5C" w14:textId="77777777" w:rsidTr="00FE0923">
        <w:tc>
          <w:tcPr>
            <w:tcW w:w="4226" w:type="pct"/>
          </w:tcPr>
          <w:p w14:paraId="598BBB95" w14:textId="77777777" w:rsidR="00B64167" w:rsidRPr="00EA619D" w:rsidRDefault="00B64167" w:rsidP="00FE0923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СПРАВКА ЗА ИЗУЧАВАНИТЕ УЧЕБНИ ПРЕДМЕТИ (МОДУЛИ)</w:t>
            </w:r>
          </w:p>
        </w:tc>
        <w:tc>
          <w:tcPr>
            <w:tcW w:w="774" w:type="pct"/>
            <w:vAlign w:val="center"/>
          </w:tcPr>
          <w:p w14:paraId="60A81C71" w14:textId="77777777" w:rsidR="00B64167" w:rsidRPr="00EA619D" w:rsidRDefault="00B64167" w:rsidP="00FE0923">
            <w:pPr>
              <w:jc w:val="center"/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t>Общ хорариум</w:t>
            </w:r>
          </w:p>
          <w:p w14:paraId="2C5808AC" w14:textId="77777777" w:rsidR="00B64167" w:rsidRPr="00EA619D" w:rsidRDefault="00B64167" w:rsidP="00FE09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учебни часове</w:t>
            </w:r>
          </w:p>
        </w:tc>
      </w:tr>
      <w:tr w:rsidR="0025116B" w:rsidRPr="00EA619D" w14:paraId="7C091240" w14:textId="77777777" w:rsidTr="00FE0923">
        <w:trPr>
          <w:trHeight w:val="3133"/>
        </w:trPr>
        <w:tc>
          <w:tcPr>
            <w:tcW w:w="4226" w:type="pct"/>
          </w:tcPr>
          <w:p w14:paraId="79695B05" w14:textId="690EAC69" w:rsidR="0025116B" w:rsidRPr="00EA619D" w:rsidRDefault="000C6DE7" w:rsidP="002E23B5">
            <w:pPr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lang w:val="bg-BG"/>
              </w:rPr>
              <w:instrText xml:space="preserve"> MERGEFIELD  Subject2  \* MERGEFORMAT </w:instrText>
            </w:r>
            <w:r w:rsidRPr="00EA619D">
              <w:rPr>
                <w:rFonts w:ascii="Times New Roman" w:hAnsi="Times New Roman" w:cs="Times New Roman"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noProof/>
                <w:lang w:val="bg-BG"/>
              </w:rPr>
              <w:t>«Subject2»</w:t>
            </w:r>
            <w:r w:rsidRPr="00EA619D">
              <w:rPr>
                <w:rFonts w:ascii="Times New Roman" w:hAnsi="Times New Roman" w:cs="Times New Roman"/>
                <w:lang w:val="bg-BG"/>
              </w:rPr>
              <w:fldChar w:fldCharType="end"/>
            </w:r>
          </w:p>
        </w:tc>
        <w:tc>
          <w:tcPr>
            <w:tcW w:w="774" w:type="pct"/>
          </w:tcPr>
          <w:p w14:paraId="59D5D995" w14:textId="13EE8873" w:rsidR="0025116B" w:rsidRPr="00EA619D" w:rsidRDefault="000C6DE7" w:rsidP="002E23B5">
            <w:pPr>
              <w:rPr>
                <w:rFonts w:ascii="Times New Roman" w:hAnsi="Times New Roman" w:cs="Times New Roman"/>
                <w:lang w:val="bg-BG"/>
              </w:rPr>
            </w:pPr>
            <w:r w:rsidRPr="00EA619D">
              <w:rPr>
                <w:rFonts w:ascii="Times New Roman" w:hAnsi="Times New Roman" w:cs="Times New Roman"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lang w:val="bg-BG"/>
              </w:rPr>
              <w:instrText xml:space="preserve"> MERGEFIELD  Hours2  \* MERGEFORMAT </w:instrText>
            </w:r>
            <w:r w:rsidRPr="00EA619D">
              <w:rPr>
                <w:rFonts w:ascii="Times New Roman" w:hAnsi="Times New Roman" w:cs="Times New Roman"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noProof/>
                <w:lang w:val="bg-BG"/>
              </w:rPr>
              <w:t>«Hours2»</w:t>
            </w:r>
            <w:r w:rsidRPr="00EA619D">
              <w:rPr>
                <w:rFonts w:ascii="Times New Roman" w:hAnsi="Times New Roman" w:cs="Times New Roman"/>
                <w:lang w:val="bg-BG"/>
              </w:rPr>
              <w:fldChar w:fldCharType="end"/>
            </w:r>
          </w:p>
        </w:tc>
      </w:tr>
    </w:tbl>
    <w:p w14:paraId="69C132DB" w14:textId="77777777" w:rsidR="00B64167" w:rsidRPr="00EA619D" w:rsidRDefault="00B64167" w:rsidP="00FE092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3"/>
        <w:gridCol w:w="5474"/>
      </w:tblGrid>
      <w:tr w:rsidR="00B64167" w:rsidRPr="00EA619D" w14:paraId="3D6F2DB1" w14:textId="77777777" w:rsidTr="00FE0923">
        <w:tc>
          <w:tcPr>
            <w:tcW w:w="2500" w:type="pct"/>
          </w:tcPr>
          <w:p w14:paraId="33C8EFA0" w14:textId="77777777" w:rsidR="00B64167" w:rsidRPr="00EA619D" w:rsidRDefault="00B64167" w:rsidP="00FE0923">
            <w:pPr>
              <w:jc w:val="both"/>
              <w:rPr>
                <w:rFonts w:ascii="Times New Roman" w:hAnsi="Times New Roman" w:cs="Times New Roman"/>
                <w:b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lang w:val="bg-BG"/>
              </w:rPr>
              <w:t>ПРЕДСЕДАТЕЛ на изпитна комисия</w:t>
            </w:r>
          </w:p>
        </w:tc>
        <w:tc>
          <w:tcPr>
            <w:tcW w:w="2500" w:type="pct"/>
            <w:vAlign w:val="center"/>
          </w:tcPr>
          <w:p w14:paraId="3E9D8E76" w14:textId="77777777" w:rsidR="00B64167" w:rsidRPr="00EA619D" w:rsidRDefault="00B64167" w:rsidP="00FE0923">
            <w:pPr>
              <w:jc w:val="center"/>
              <w:rPr>
                <w:rFonts w:ascii="Times New Roman" w:hAnsi="Times New Roman" w:cs="Times New Roman"/>
                <w:b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lang w:val="bg-BG"/>
              </w:rPr>
              <w:t>Директор/ Ръководител:</w:t>
            </w:r>
          </w:p>
        </w:tc>
      </w:tr>
      <w:tr w:rsidR="00B64167" w:rsidRPr="00EA619D" w14:paraId="29F8FDC0" w14:textId="77777777" w:rsidTr="00FE0923">
        <w:tc>
          <w:tcPr>
            <w:tcW w:w="2500" w:type="pct"/>
          </w:tcPr>
          <w:p w14:paraId="371FFBCC" w14:textId="118E87C8" w:rsidR="007614CD" w:rsidRPr="00EA619D" w:rsidRDefault="00C82626" w:rsidP="00FE0923">
            <w:pPr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ChairmanOfPQC2 \* FirstCap  \* MERGEFORMAT </w:instrTex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«ChairmanOfPQC2»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  <w:p w14:paraId="34CD041F" w14:textId="77777777" w:rsidR="00B64167" w:rsidRPr="00EA619D" w:rsidRDefault="00B64167" w:rsidP="00FE0923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>име и фамилия                     подпис</w:t>
            </w:r>
          </w:p>
        </w:tc>
        <w:tc>
          <w:tcPr>
            <w:tcW w:w="2500" w:type="pct"/>
            <w:vAlign w:val="center"/>
          </w:tcPr>
          <w:p w14:paraId="3823E5C4" w14:textId="61717E67" w:rsidR="00B64167" w:rsidRPr="00EA619D" w:rsidRDefault="000C6DE7" w:rsidP="00FE0923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begin"/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instrText xml:space="preserve"> MERGEFIELD  Director2  \* MERGEFORMAT </w:instrTex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separate"/>
            </w:r>
            <w:r w:rsidRPr="00EA619D">
              <w:rPr>
                <w:rFonts w:ascii="Times New Roman" w:hAnsi="Times New Roman" w:cs="Times New Roman"/>
                <w:b/>
                <w:bCs/>
                <w:noProof/>
                <w:lang w:val="bg-BG"/>
              </w:rPr>
              <w:t>«Director2»</w:t>
            </w:r>
            <w:r w:rsidRPr="00EA619D">
              <w:rPr>
                <w:rFonts w:ascii="Times New Roman" w:hAnsi="Times New Roman" w:cs="Times New Roman"/>
                <w:b/>
                <w:bCs/>
                <w:lang w:val="bg-BG"/>
              </w:rPr>
              <w:fldChar w:fldCharType="end"/>
            </w:r>
          </w:p>
          <w:p w14:paraId="54325523" w14:textId="77777777" w:rsidR="00B64167" w:rsidRPr="00EA619D" w:rsidRDefault="00B64167" w:rsidP="00FE0923">
            <w:pPr>
              <w:jc w:val="center"/>
              <w:rPr>
                <w:rFonts w:ascii="Times New Roman" w:hAnsi="Times New Roman" w:cs="Times New Roman"/>
                <w:b/>
                <w:lang w:val="bg-BG"/>
              </w:rPr>
            </w:pPr>
            <w:r w:rsidRPr="00EA619D">
              <w:rPr>
                <w:rFonts w:ascii="Times New Roman" w:hAnsi="Times New Roman" w:cs="Times New Roman"/>
                <w:i/>
                <w:sz w:val="20"/>
                <w:szCs w:val="20"/>
                <w:lang w:val="bg-BG"/>
              </w:rPr>
              <w:t xml:space="preserve">                              име и фамилия              подпис и печат</w:t>
            </w:r>
          </w:p>
        </w:tc>
      </w:tr>
    </w:tbl>
    <w:p w14:paraId="502B8704" w14:textId="77777777" w:rsidR="00B64167" w:rsidRPr="00EA619D" w:rsidRDefault="00B64167" w:rsidP="00FE092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sectPr w:rsidR="00B64167" w:rsidRPr="00EA619D" w:rsidSect="00334058">
      <w:pgSz w:w="11907" w:h="16839" w:code="9"/>
      <w:pgMar w:top="450" w:right="480" w:bottom="720" w:left="4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90"/>
    <w:rsid w:val="00017833"/>
    <w:rsid w:val="00040048"/>
    <w:rsid w:val="00053DF8"/>
    <w:rsid w:val="000757B2"/>
    <w:rsid w:val="000A5092"/>
    <w:rsid w:val="000A786A"/>
    <w:rsid w:val="000C6DE7"/>
    <w:rsid w:val="000D07D0"/>
    <w:rsid w:val="0013117C"/>
    <w:rsid w:val="001454DE"/>
    <w:rsid w:val="00157D29"/>
    <w:rsid w:val="00160ADC"/>
    <w:rsid w:val="001635FA"/>
    <w:rsid w:val="00184EC1"/>
    <w:rsid w:val="00197517"/>
    <w:rsid w:val="001E74E9"/>
    <w:rsid w:val="00204020"/>
    <w:rsid w:val="00217315"/>
    <w:rsid w:val="0025116B"/>
    <w:rsid w:val="00282537"/>
    <w:rsid w:val="00284021"/>
    <w:rsid w:val="002A05B6"/>
    <w:rsid w:val="002B2B7E"/>
    <w:rsid w:val="002E0514"/>
    <w:rsid w:val="002E23B5"/>
    <w:rsid w:val="00334058"/>
    <w:rsid w:val="00397D91"/>
    <w:rsid w:val="003B492A"/>
    <w:rsid w:val="003B54FC"/>
    <w:rsid w:val="003D35B2"/>
    <w:rsid w:val="003F0C6F"/>
    <w:rsid w:val="00444196"/>
    <w:rsid w:val="004747B1"/>
    <w:rsid w:val="0049689F"/>
    <w:rsid w:val="005417FF"/>
    <w:rsid w:val="005524A7"/>
    <w:rsid w:val="00586BC9"/>
    <w:rsid w:val="00594FD8"/>
    <w:rsid w:val="005A6390"/>
    <w:rsid w:val="005A67B6"/>
    <w:rsid w:val="005B1039"/>
    <w:rsid w:val="00602E67"/>
    <w:rsid w:val="0061683C"/>
    <w:rsid w:val="006358E6"/>
    <w:rsid w:val="00671222"/>
    <w:rsid w:val="00684FCB"/>
    <w:rsid w:val="006B597D"/>
    <w:rsid w:val="006D6D86"/>
    <w:rsid w:val="006E2227"/>
    <w:rsid w:val="006E37DE"/>
    <w:rsid w:val="006F2CAE"/>
    <w:rsid w:val="00720B2B"/>
    <w:rsid w:val="007614CD"/>
    <w:rsid w:val="00793B24"/>
    <w:rsid w:val="007B2CFE"/>
    <w:rsid w:val="007D24B7"/>
    <w:rsid w:val="007E0177"/>
    <w:rsid w:val="007E20C0"/>
    <w:rsid w:val="007F6818"/>
    <w:rsid w:val="00827926"/>
    <w:rsid w:val="008329D6"/>
    <w:rsid w:val="00850F23"/>
    <w:rsid w:val="00851147"/>
    <w:rsid w:val="0086265D"/>
    <w:rsid w:val="00873E33"/>
    <w:rsid w:val="008A1BBD"/>
    <w:rsid w:val="008F7C42"/>
    <w:rsid w:val="00923A87"/>
    <w:rsid w:val="00927B89"/>
    <w:rsid w:val="009466C3"/>
    <w:rsid w:val="00955608"/>
    <w:rsid w:val="00970C41"/>
    <w:rsid w:val="009A624E"/>
    <w:rsid w:val="009B40EA"/>
    <w:rsid w:val="009C164B"/>
    <w:rsid w:val="009D51CB"/>
    <w:rsid w:val="009E516F"/>
    <w:rsid w:val="009F1F70"/>
    <w:rsid w:val="00A12B24"/>
    <w:rsid w:val="00A56C26"/>
    <w:rsid w:val="00AC6CD6"/>
    <w:rsid w:val="00B03A05"/>
    <w:rsid w:val="00B64167"/>
    <w:rsid w:val="00B77478"/>
    <w:rsid w:val="00B86B97"/>
    <w:rsid w:val="00BA4DE0"/>
    <w:rsid w:val="00C112CD"/>
    <w:rsid w:val="00C3398C"/>
    <w:rsid w:val="00C36035"/>
    <w:rsid w:val="00C82626"/>
    <w:rsid w:val="00CD5EFD"/>
    <w:rsid w:val="00CE5FFF"/>
    <w:rsid w:val="00D1074A"/>
    <w:rsid w:val="00D15236"/>
    <w:rsid w:val="00D333FA"/>
    <w:rsid w:val="00D423B5"/>
    <w:rsid w:val="00D45768"/>
    <w:rsid w:val="00D91F63"/>
    <w:rsid w:val="00DB46FA"/>
    <w:rsid w:val="00DF77A0"/>
    <w:rsid w:val="00E13698"/>
    <w:rsid w:val="00E22828"/>
    <w:rsid w:val="00E60D01"/>
    <w:rsid w:val="00E77955"/>
    <w:rsid w:val="00EA619D"/>
    <w:rsid w:val="00EB0C12"/>
    <w:rsid w:val="00F31C2A"/>
    <w:rsid w:val="00F56B5B"/>
    <w:rsid w:val="00F575E7"/>
    <w:rsid w:val="00FC48CF"/>
    <w:rsid w:val="00FE0923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1C7B"/>
  <w15:chartTrackingRefBased/>
  <w15:docId w15:val="{DF96C811-BD4F-4475-A2D1-C20DE9DA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B4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avlov\Downloads\&#1083;&#1080;&#1095;&#1077;&#1085;%20&#1082;&#1072;&#1088;&#1090;&#1086;&#1085;%20&#1062;&#1055;&#1054;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07E833D8644774B3DFE4952D383C6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9CE7F3E-3DAF-493A-8FD7-E7339FF7B533}"/>
      </w:docPartPr>
      <w:docPartBody>
        <w:p w:rsidR="001E0571" w:rsidRDefault="009E6B00" w:rsidP="009E6B00">
          <w:pPr>
            <w:pStyle w:val="5007E833D8644774B3DFE4952D383C651"/>
          </w:pPr>
          <w:r w:rsidRPr="00EA619D">
            <w:rPr>
              <w:rStyle w:val="a3"/>
              <w:sz w:val="20"/>
              <w:szCs w:val="20"/>
              <w:lang w:val="bg-BG"/>
            </w:rPr>
            <w:t>Въведете текст</w:t>
          </w:r>
        </w:p>
      </w:docPartBody>
    </w:docPart>
    <w:docPart>
      <w:docPartPr>
        <w:name w:val="3B658B86B1774FC39E6B74E9EA4BB31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632E501-5F37-426F-BE2B-C16D530568F5}"/>
      </w:docPartPr>
      <w:docPartBody>
        <w:p w:rsidR="001E0571" w:rsidRDefault="009E6B00" w:rsidP="009E6B00">
          <w:pPr>
            <w:pStyle w:val="3B658B86B1774FC39E6B74E9EA4BB3171"/>
          </w:pPr>
          <w:r w:rsidRPr="00EA619D">
            <w:rPr>
              <w:rStyle w:val="a3"/>
              <w:sz w:val="20"/>
              <w:szCs w:val="20"/>
              <w:lang w:val="bg-BG"/>
            </w:rPr>
            <w:t>Въведете текст</w:t>
          </w:r>
        </w:p>
      </w:docPartBody>
    </w:docPart>
    <w:docPart>
      <w:docPartPr>
        <w:name w:val="DB9517889FCD492E84AC1B171DB490F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2E63464-8CD2-4617-B2A9-DD4C9C81BE41}"/>
      </w:docPartPr>
      <w:docPartBody>
        <w:p w:rsidR="001E0571" w:rsidRDefault="009E6B00" w:rsidP="009E6B00">
          <w:pPr>
            <w:pStyle w:val="DB9517889FCD492E84AC1B171DB490F31"/>
          </w:pPr>
          <w:r w:rsidRPr="00EA619D">
            <w:rPr>
              <w:rStyle w:val="a3"/>
              <w:sz w:val="20"/>
              <w:szCs w:val="20"/>
              <w:lang w:val="bg-BG"/>
            </w:rPr>
            <w:t>Въведете текст</w:t>
          </w:r>
        </w:p>
      </w:docPartBody>
    </w:docPart>
    <w:docPart>
      <w:docPartPr>
        <w:name w:val="3C017F0716B34D8FA207090D99D89F1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5DF7A121-BF31-4503-878B-36F5883E9D76}"/>
      </w:docPartPr>
      <w:docPartBody>
        <w:p w:rsidR="001E0571" w:rsidRDefault="009E6B00" w:rsidP="009E6B00">
          <w:pPr>
            <w:pStyle w:val="3C017F0716B34D8FA207090D99D89F191"/>
          </w:pPr>
          <w:r w:rsidRPr="00EA619D">
            <w:rPr>
              <w:rStyle w:val="a3"/>
              <w:sz w:val="20"/>
              <w:szCs w:val="20"/>
              <w:lang w:val="bg-BG"/>
            </w:rPr>
            <w:t>Въведете текст</w:t>
          </w:r>
        </w:p>
      </w:docPartBody>
    </w:docPart>
    <w:docPart>
      <w:docPartPr>
        <w:name w:val="74DF59A6220C45CCB402321CCA96174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86B0CC78-DC7A-4A1E-9D6F-CE108B3574DB}"/>
      </w:docPartPr>
      <w:docPartBody>
        <w:p w:rsidR="00ED7AD2" w:rsidRDefault="009E6B00" w:rsidP="009E6B00">
          <w:pPr>
            <w:pStyle w:val="74DF59A6220C45CCB402321CCA9617411"/>
          </w:pPr>
          <w:r w:rsidRPr="00EA619D">
            <w:rPr>
              <w:rStyle w:val="a3"/>
              <w:sz w:val="20"/>
              <w:szCs w:val="20"/>
              <w:lang w:val="bg-BG"/>
            </w:rPr>
            <w:t>Въведете текст</w:t>
          </w:r>
        </w:p>
      </w:docPartBody>
    </w:docPart>
    <w:docPart>
      <w:docPartPr>
        <w:name w:val="609B06C73E67478385864FEBB2C90EC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E9AA13E-A780-4A5F-9250-8707368B5480}"/>
      </w:docPartPr>
      <w:docPartBody>
        <w:p w:rsidR="00ED7AD2" w:rsidRDefault="009E6B00" w:rsidP="009E6B00">
          <w:pPr>
            <w:pStyle w:val="609B06C73E67478385864FEBB2C90ECA1"/>
          </w:pPr>
          <w:r w:rsidRPr="00EA619D">
            <w:rPr>
              <w:rStyle w:val="a3"/>
              <w:sz w:val="20"/>
              <w:szCs w:val="20"/>
              <w:lang w:val="bg-BG"/>
            </w:rPr>
            <w:t>Въведете текст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6F"/>
    <w:rsid w:val="001B51BE"/>
    <w:rsid w:val="001E0571"/>
    <w:rsid w:val="002079E2"/>
    <w:rsid w:val="00427CDD"/>
    <w:rsid w:val="004A10F6"/>
    <w:rsid w:val="005D33C7"/>
    <w:rsid w:val="006E4E6F"/>
    <w:rsid w:val="00753F6C"/>
    <w:rsid w:val="008A09FD"/>
    <w:rsid w:val="009E6B00"/>
    <w:rsid w:val="00B45590"/>
    <w:rsid w:val="00C90BF0"/>
    <w:rsid w:val="00D01624"/>
    <w:rsid w:val="00D1358F"/>
    <w:rsid w:val="00DD085B"/>
    <w:rsid w:val="00E413EC"/>
    <w:rsid w:val="00ED7AD2"/>
    <w:rsid w:val="00FA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6B00"/>
    <w:rPr>
      <w:color w:val="808080"/>
    </w:rPr>
  </w:style>
  <w:style w:type="paragraph" w:customStyle="1" w:styleId="74DF59A6220C45CCB402321CCA9617411">
    <w:name w:val="74DF59A6220C45CCB402321CCA9617411"/>
    <w:rsid w:val="009E6B00"/>
    <w:rPr>
      <w:rFonts w:eastAsiaTheme="minorHAnsi"/>
    </w:rPr>
  </w:style>
  <w:style w:type="paragraph" w:customStyle="1" w:styleId="5007E833D8644774B3DFE4952D383C651">
    <w:name w:val="5007E833D8644774B3DFE4952D383C651"/>
    <w:rsid w:val="009E6B00"/>
    <w:rPr>
      <w:rFonts w:eastAsiaTheme="minorHAnsi"/>
    </w:rPr>
  </w:style>
  <w:style w:type="paragraph" w:customStyle="1" w:styleId="3B658B86B1774FC39E6B74E9EA4BB3171">
    <w:name w:val="3B658B86B1774FC39E6B74E9EA4BB3171"/>
    <w:rsid w:val="009E6B00"/>
    <w:rPr>
      <w:rFonts w:eastAsiaTheme="minorHAnsi"/>
    </w:rPr>
  </w:style>
  <w:style w:type="paragraph" w:customStyle="1" w:styleId="609B06C73E67478385864FEBB2C90ECA1">
    <w:name w:val="609B06C73E67478385864FEBB2C90ECA1"/>
    <w:rsid w:val="009E6B00"/>
    <w:rPr>
      <w:rFonts w:eastAsiaTheme="minorHAnsi"/>
    </w:rPr>
  </w:style>
  <w:style w:type="paragraph" w:customStyle="1" w:styleId="DB9517889FCD492E84AC1B171DB490F31">
    <w:name w:val="DB9517889FCD492E84AC1B171DB490F31"/>
    <w:rsid w:val="009E6B00"/>
    <w:rPr>
      <w:rFonts w:eastAsiaTheme="minorHAnsi"/>
    </w:rPr>
  </w:style>
  <w:style w:type="paragraph" w:customStyle="1" w:styleId="3C017F0716B34D8FA207090D99D89F191">
    <w:name w:val="3C017F0716B34D8FA207090D99D89F191"/>
    <w:rsid w:val="009E6B0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705F2-E9C6-479F-AFDB-939881D5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личен картон ЦПО (1).dotx</Template>
  <TotalTime>446</TotalTime>
  <Pages>4</Pages>
  <Words>1496</Words>
  <Characters>8528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</dc:creator>
  <cp:keywords/>
  <dc:description/>
  <cp:lastModifiedBy>Alexander Pavlov</cp:lastModifiedBy>
  <cp:revision>76</cp:revision>
  <dcterms:created xsi:type="dcterms:W3CDTF">2023-04-25T11:41:00Z</dcterms:created>
  <dcterms:modified xsi:type="dcterms:W3CDTF">2023-06-08T13:59:00Z</dcterms:modified>
</cp:coreProperties>
</file>