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A59C" w14:textId="77777777" w:rsidR="0021784B" w:rsidRDefault="0021784B" w:rsidP="0021784B">
      <w:pPr>
        <w:spacing w:line="276" w:lineRule="auto"/>
        <w:jc w:val="bot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pict w14:anchorId="7851C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icrosoft Office Signature Line..." style="width:177.8pt;height:88.9pt">
            <v:imagedata r:id="rId7" o:title=""/>
            <o:lock v:ext="edit" ungrouping="t" rotation="t" cropping="t" verticies="t" text="t" grouping="t"/>
            <o:signatureline v:ext="edit" id="{7C642F3B-A5CA-45AC-AF93-EDF099403FF1}" provid="{00000000-0000-0000-0000-000000000000}" issignatureline="t"/>
          </v:shape>
        </w:pict>
      </w:r>
      <w:r>
        <w:rPr>
          <w:b/>
          <w:sz w:val="24"/>
          <w:szCs w:val="24"/>
          <w:lang w:val="bg-BG"/>
        </w:rPr>
        <w:tab/>
      </w:r>
      <w:r>
        <w:rPr>
          <w:b/>
          <w:sz w:val="24"/>
          <w:szCs w:val="24"/>
          <w:lang w:val="bg-BG"/>
        </w:rPr>
        <w:tab/>
      </w:r>
      <w:r>
        <w:rPr>
          <w:b/>
          <w:sz w:val="24"/>
          <w:szCs w:val="24"/>
          <w:lang w:val="bg-BG"/>
        </w:rPr>
        <w:pict w14:anchorId="73E379F5">
          <v:shape id="_x0000_i1027" type="#_x0000_t75" alt="Microsoft Office Signature Line..." style="width:177.2pt;height:88.9pt">
            <v:imagedata r:id="rId7" o:title=""/>
            <o:lock v:ext="edit" ungrouping="t" rotation="t" cropping="t" verticies="t" text="t" grouping="t"/>
            <o:signatureline v:ext="edit" id="{95EBA0A6-5341-4428-82A4-BFB9E8EB4BE9}" provid="{00000000-0000-0000-0000-000000000000}" issignatureline="t"/>
          </v:shape>
        </w:pict>
      </w:r>
    </w:p>
    <w:p w14:paraId="5CFC209C" w14:textId="77777777" w:rsidR="001A5358" w:rsidRDefault="001A5358" w:rsidP="000620C4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4F7BE440" w14:textId="77777777" w:rsidR="00073053" w:rsidRPr="005D0454" w:rsidRDefault="00073053" w:rsidP="000620C4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5D0454">
        <w:rPr>
          <w:b/>
          <w:sz w:val="24"/>
          <w:szCs w:val="24"/>
          <w:lang w:val="bg-BG"/>
        </w:rPr>
        <w:t>УТВЪРЖДАВАМ:</w:t>
      </w:r>
    </w:p>
    <w:p w14:paraId="5EF05473" w14:textId="77777777" w:rsidR="00073053" w:rsidRPr="005D0454" w:rsidRDefault="00073053" w:rsidP="000620C4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5D0454">
        <w:rPr>
          <w:b/>
          <w:sz w:val="24"/>
          <w:szCs w:val="24"/>
          <w:lang w:val="bg-BG"/>
        </w:rPr>
        <w:t xml:space="preserve">ИНЖ. </w:t>
      </w:r>
      <w:r w:rsidR="00D64ACC">
        <w:rPr>
          <w:b/>
          <w:sz w:val="24"/>
          <w:szCs w:val="24"/>
          <w:lang w:val="bg-BG"/>
        </w:rPr>
        <w:t>МАРИЯНА ПАВЛОВА</w:t>
      </w:r>
    </w:p>
    <w:p w14:paraId="44E49A84" w14:textId="77777777" w:rsidR="00073053" w:rsidRPr="005D0454" w:rsidRDefault="00073053" w:rsidP="000620C4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5D0454">
        <w:rPr>
          <w:b/>
          <w:sz w:val="24"/>
          <w:szCs w:val="24"/>
          <w:lang w:val="bg-BG"/>
        </w:rPr>
        <w:t>ПРЕДСЕДАТЕЛ НА НАПОО</w:t>
      </w:r>
    </w:p>
    <w:p w14:paraId="11089286" w14:textId="77777777" w:rsidR="00073053" w:rsidRPr="005D0454" w:rsidRDefault="00073053" w:rsidP="000620C4">
      <w:pPr>
        <w:spacing w:line="276" w:lineRule="auto"/>
        <w:jc w:val="both"/>
        <w:rPr>
          <w:b/>
          <w:sz w:val="24"/>
          <w:szCs w:val="24"/>
          <w:lang w:val="ru-RU"/>
        </w:rPr>
      </w:pPr>
    </w:p>
    <w:p w14:paraId="10E9C69F" w14:textId="77777777" w:rsidR="00073053" w:rsidRPr="005D0454" w:rsidRDefault="00073053" w:rsidP="000620C4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5D0454">
        <w:rPr>
          <w:b/>
          <w:sz w:val="24"/>
          <w:szCs w:val="24"/>
          <w:lang w:val="bg-BG"/>
        </w:rPr>
        <w:t>ДО</w:t>
      </w:r>
    </w:p>
    <w:p w14:paraId="73756E1E" w14:textId="77777777" w:rsidR="00073053" w:rsidRPr="005D0454" w:rsidRDefault="00073053" w:rsidP="000620C4">
      <w:pPr>
        <w:spacing w:line="276" w:lineRule="auto"/>
        <w:jc w:val="both"/>
        <w:rPr>
          <w:sz w:val="24"/>
          <w:szCs w:val="24"/>
          <w:lang w:val="bg-BG"/>
        </w:rPr>
      </w:pPr>
      <w:r w:rsidRPr="005D0454">
        <w:rPr>
          <w:b/>
          <w:sz w:val="24"/>
          <w:szCs w:val="24"/>
          <w:lang w:val="bg-BG"/>
        </w:rPr>
        <w:t xml:space="preserve">ИНЖ. </w:t>
      </w:r>
      <w:r w:rsidR="00D64ACC">
        <w:rPr>
          <w:b/>
          <w:sz w:val="24"/>
          <w:szCs w:val="24"/>
          <w:lang w:val="bg-BG"/>
        </w:rPr>
        <w:t>МАРИЯНА ПАВЛОВА</w:t>
      </w:r>
      <w:r w:rsidRPr="005D0454">
        <w:rPr>
          <w:sz w:val="24"/>
          <w:szCs w:val="24"/>
          <w:lang w:val="ru-RU"/>
        </w:rPr>
        <w:t xml:space="preserve"> </w:t>
      </w:r>
    </w:p>
    <w:p w14:paraId="7B0E631D" w14:textId="77777777" w:rsidR="00073053" w:rsidRPr="005D0454" w:rsidRDefault="00073053" w:rsidP="000620C4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5D0454">
        <w:rPr>
          <w:b/>
          <w:sz w:val="24"/>
          <w:szCs w:val="24"/>
          <w:lang w:val="ru-RU"/>
        </w:rPr>
        <w:t>ПРЕДСЕДАТЕЛ НА НАПОО</w:t>
      </w:r>
    </w:p>
    <w:p w14:paraId="71FD573A" w14:textId="77777777" w:rsidR="00073053" w:rsidRPr="005D0454" w:rsidRDefault="00073053" w:rsidP="000620C4">
      <w:pPr>
        <w:keepNext/>
        <w:spacing w:line="276" w:lineRule="auto"/>
        <w:ind w:left="1440" w:firstLine="720"/>
        <w:jc w:val="both"/>
        <w:outlineLvl w:val="1"/>
        <w:rPr>
          <w:b/>
          <w:sz w:val="24"/>
          <w:szCs w:val="24"/>
          <w:lang w:val="bg-BG"/>
        </w:rPr>
      </w:pPr>
    </w:p>
    <w:p w14:paraId="1F084A7A" w14:textId="77777777" w:rsidR="00073053" w:rsidRPr="005D0454" w:rsidRDefault="00073053" w:rsidP="000620C4">
      <w:pPr>
        <w:spacing w:line="276" w:lineRule="auto"/>
        <w:rPr>
          <w:lang w:val="bg-BG"/>
        </w:rPr>
      </w:pPr>
    </w:p>
    <w:p w14:paraId="1C1DEE48" w14:textId="77777777" w:rsidR="00073053" w:rsidRPr="00F00BBC" w:rsidRDefault="00F00BBC" w:rsidP="000620C4">
      <w:pPr>
        <w:keepNext/>
        <w:spacing w:line="276" w:lineRule="auto"/>
        <w:jc w:val="center"/>
        <w:outlineLvl w:val="1"/>
        <w:rPr>
          <w:rFonts w:ascii="Times New Roman Bold" w:hAnsi="Times New Roman Bold"/>
          <w:b/>
          <w:caps/>
          <w:spacing w:val="40"/>
          <w:sz w:val="24"/>
          <w:szCs w:val="24"/>
          <w:lang w:val="bg-BG"/>
        </w:rPr>
      </w:pPr>
      <w:r w:rsidRPr="00F00BBC">
        <w:rPr>
          <w:rFonts w:ascii="Times New Roman Bold" w:hAnsi="Times New Roman Bold"/>
          <w:b/>
          <w:caps/>
          <w:spacing w:val="40"/>
          <w:sz w:val="24"/>
          <w:szCs w:val="24"/>
          <w:lang w:val="bg-BG"/>
        </w:rPr>
        <w:t>Докладна записка</w:t>
      </w:r>
    </w:p>
    <w:p w14:paraId="434B1054" w14:textId="77777777" w:rsidR="00073053" w:rsidRPr="005D0454" w:rsidRDefault="00073053" w:rsidP="000620C4">
      <w:pPr>
        <w:spacing w:line="276" w:lineRule="auto"/>
        <w:rPr>
          <w:lang w:val="bg-BG"/>
        </w:rPr>
      </w:pPr>
    </w:p>
    <w:p w14:paraId="31BE4DFE" w14:textId="77777777" w:rsidR="00073053" w:rsidRPr="005D0454" w:rsidRDefault="00073053" w:rsidP="000620C4">
      <w:pPr>
        <w:keepNext/>
        <w:spacing w:line="276" w:lineRule="auto"/>
        <w:jc w:val="center"/>
        <w:outlineLvl w:val="1"/>
        <w:rPr>
          <w:sz w:val="24"/>
          <w:szCs w:val="24"/>
          <w:lang w:val="bg-BG"/>
        </w:rPr>
      </w:pPr>
      <w:r w:rsidRPr="005D0454">
        <w:rPr>
          <w:b/>
          <w:sz w:val="24"/>
          <w:szCs w:val="24"/>
          <w:lang w:val="bg-BG"/>
        </w:rPr>
        <w:t xml:space="preserve">от </w:t>
      </w:r>
      <w:r w:rsidR="0033748A">
        <w:rPr>
          <w:sz w:val="24"/>
          <w:szCs w:val="24"/>
          <w:lang w:val="bg-BG"/>
        </w:rPr>
        <w:fldChar w:fldCharType="begin"/>
      </w:r>
      <w:r w:rsidR="0033748A">
        <w:rPr>
          <w:sz w:val="24"/>
          <w:szCs w:val="24"/>
          <w:lang w:val="bg-BG"/>
        </w:rPr>
        <w:instrText xml:space="preserve"> MERGEFIELD  ChiefExpert  \* MERGEFORMAT </w:instrText>
      </w:r>
      <w:r w:rsidR="0033748A">
        <w:rPr>
          <w:sz w:val="24"/>
          <w:szCs w:val="24"/>
          <w:lang w:val="bg-BG"/>
        </w:rPr>
        <w:fldChar w:fldCharType="separate"/>
      </w:r>
      <w:r w:rsidR="0033748A">
        <w:rPr>
          <w:noProof/>
          <w:sz w:val="24"/>
          <w:szCs w:val="24"/>
          <w:lang w:val="bg-BG"/>
        </w:rPr>
        <w:t>«ChiefExpert»</w:t>
      </w:r>
      <w:r w:rsidR="0033748A">
        <w:rPr>
          <w:sz w:val="24"/>
          <w:szCs w:val="24"/>
          <w:lang w:val="bg-BG"/>
        </w:rPr>
        <w:fldChar w:fldCharType="end"/>
      </w:r>
      <w:r w:rsidRPr="005D0454">
        <w:rPr>
          <w:sz w:val="24"/>
          <w:szCs w:val="24"/>
          <w:lang w:val="bg-BG"/>
        </w:rPr>
        <w:t xml:space="preserve"> – главен експерт в дирекция „Професионална квалификация и лицензиране“</w:t>
      </w:r>
    </w:p>
    <w:p w14:paraId="6CC2DD31" w14:textId="77777777" w:rsidR="00073053" w:rsidRPr="005D0454" w:rsidRDefault="00073053" w:rsidP="000620C4">
      <w:pPr>
        <w:spacing w:line="276" w:lineRule="auto"/>
        <w:ind w:left="1620" w:hanging="1440"/>
        <w:rPr>
          <w:rFonts w:eastAsia="HG Mincho Light J"/>
          <w:b/>
          <w:sz w:val="24"/>
          <w:szCs w:val="24"/>
          <w:lang w:val="bg-BG"/>
        </w:rPr>
      </w:pPr>
    </w:p>
    <w:p w14:paraId="0AAC8B6D" w14:textId="77777777" w:rsidR="00054A32" w:rsidRDefault="00054A32" w:rsidP="00054A32">
      <w:pPr>
        <w:spacing w:line="276" w:lineRule="auto"/>
        <w:ind w:left="1134" w:hanging="993"/>
        <w:jc w:val="both"/>
        <w:rPr>
          <w:b/>
          <w:sz w:val="24"/>
          <w:szCs w:val="24"/>
          <w:u w:val="single"/>
          <w:lang w:val="ru-RU"/>
        </w:rPr>
      </w:pPr>
    </w:p>
    <w:p w14:paraId="186D9A5C" w14:textId="7FAF08CB" w:rsidR="00E0470A" w:rsidRPr="0033748A" w:rsidRDefault="00073053" w:rsidP="00054A32">
      <w:pPr>
        <w:spacing w:line="276" w:lineRule="auto"/>
        <w:ind w:left="1134" w:hanging="993"/>
        <w:jc w:val="both"/>
        <w:rPr>
          <w:rFonts w:eastAsia="HG Mincho Light J"/>
          <w:sz w:val="24"/>
          <w:szCs w:val="24"/>
          <w:lang w:val="en-GB"/>
        </w:rPr>
      </w:pPr>
      <w:r w:rsidRPr="005D0454">
        <w:rPr>
          <w:b/>
          <w:sz w:val="24"/>
          <w:szCs w:val="24"/>
          <w:u w:val="single"/>
          <w:lang w:val="ru-RU"/>
        </w:rPr>
        <w:t>Относно</w:t>
      </w:r>
      <w:r w:rsidRPr="005D0454">
        <w:rPr>
          <w:sz w:val="24"/>
          <w:szCs w:val="24"/>
          <w:lang w:val="ru-RU"/>
        </w:rPr>
        <w:t xml:space="preserve">: </w:t>
      </w:r>
      <w:r w:rsidR="00E0470A" w:rsidRPr="002345EB">
        <w:rPr>
          <w:sz w:val="24"/>
          <w:szCs w:val="24"/>
          <w:lang w:val="bg-BG"/>
        </w:rPr>
        <w:t>Нео</w:t>
      </w:r>
      <w:r w:rsidR="00E0470A">
        <w:rPr>
          <w:sz w:val="24"/>
          <w:szCs w:val="24"/>
          <w:lang w:val="bg-BG"/>
        </w:rPr>
        <w:t>т</w:t>
      </w:r>
      <w:r w:rsidR="00E0470A" w:rsidRPr="002345EB">
        <w:rPr>
          <w:sz w:val="24"/>
          <w:szCs w:val="24"/>
          <w:lang w:val="bg-BG"/>
        </w:rPr>
        <w:t xml:space="preserve">странени </w:t>
      </w:r>
      <w:r w:rsidR="00E0470A">
        <w:rPr>
          <w:sz w:val="24"/>
          <w:szCs w:val="24"/>
          <w:lang w:val="bg-BG"/>
        </w:rPr>
        <w:t xml:space="preserve">несъответствия </w:t>
      </w:r>
      <w:r w:rsidR="00E0470A" w:rsidRPr="005D0454">
        <w:rPr>
          <w:rFonts w:eastAsia="HG Mincho Light J"/>
          <w:sz w:val="24"/>
          <w:szCs w:val="24"/>
          <w:lang w:val="bg-BG"/>
        </w:rPr>
        <w:t xml:space="preserve">от страна на </w:t>
      </w:r>
      <w:r w:rsidR="00E0470A">
        <w:rPr>
          <w:rFonts w:eastAsia="HG Mincho Light J"/>
          <w:sz w:val="24"/>
          <w:szCs w:val="24"/>
          <w:lang w:val="bg-BG"/>
        </w:rPr>
        <w:t>ЦПО „</w:t>
      </w:r>
      <w:r w:rsidR="0033748A">
        <w:rPr>
          <w:rFonts w:eastAsia="HG Mincho Light J"/>
          <w:sz w:val="24"/>
          <w:szCs w:val="24"/>
          <w:lang w:val="bg-BG"/>
        </w:rPr>
        <w:fldChar w:fldCharType="begin"/>
      </w:r>
      <w:r w:rsidR="0033748A">
        <w:rPr>
          <w:rFonts w:eastAsia="HG Mincho Light J"/>
          <w:sz w:val="24"/>
          <w:szCs w:val="24"/>
          <w:lang w:val="bg-BG"/>
        </w:rPr>
        <w:instrText xml:space="preserve"> MERGEFIELD  CpoName  \* MERGEFORMAT </w:instrText>
      </w:r>
      <w:r w:rsidR="0033748A">
        <w:rPr>
          <w:rFonts w:eastAsia="HG Mincho Light J"/>
          <w:sz w:val="24"/>
          <w:szCs w:val="24"/>
          <w:lang w:val="bg-BG"/>
        </w:rPr>
        <w:fldChar w:fldCharType="separate"/>
      </w:r>
      <w:r w:rsidR="0033748A">
        <w:rPr>
          <w:rFonts w:eastAsia="HG Mincho Light J"/>
          <w:noProof/>
          <w:sz w:val="24"/>
          <w:szCs w:val="24"/>
          <w:lang w:val="bg-BG"/>
        </w:rPr>
        <w:t>«CpoName»</w:t>
      </w:r>
      <w:r w:rsidR="0033748A">
        <w:rPr>
          <w:rFonts w:eastAsia="HG Mincho Light J"/>
          <w:sz w:val="24"/>
          <w:szCs w:val="24"/>
          <w:lang w:val="bg-BG"/>
        </w:rPr>
        <w:fldChar w:fldCharType="end"/>
      </w:r>
      <w:r w:rsidR="00E0470A">
        <w:rPr>
          <w:rFonts w:eastAsia="HG Mincho Light J"/>
          <w:sz w:val="24"/>
          <w:szCs w:val="24"/>
          <w:lang w:val="bg-BG"/>
        </w:rPr>
        <w:t>“ към „</w:t>
      </w:r>
      <w:r w:rsidR="0033748A">
        <w:rPr>
          <w:rFonts w:eastAsia="HG Mincho Light J"/>
          <w:sz w:val="24"/>
          <w:szCs w:val="24"/>
          <w:lang w:val="bg-BG"/>
        </w:rPr>
        <w:fldChar w:fldCharType="begin"/>
      </w:r>
      <w:r w:rsidR="0033748A">
        <w:rPr>
          <w:rFonts w:eastAsia="HG Mincho Light J"/>
          <w:sz w:val="24"/>
          <w:szCs w:val="24"/>
          <w:lang w:val="bg-BG"/>
        </w:rPr>
        <w:instrText xml:space="preserve"> MERGEFIELD  CompanyName  \* MERGEFORMAT </w:instrText>
      </w:r>
      <w:r w:rsidR="0033748A">
        <w:rPr>
          <w:rFonts w:eastAsia="HG Mincho Light J"/>
          <w:sz w:val="24"/>
          <w:szCs w:val="24"/>
          <w:lang w:val="bg-BG"/>
        </w:rPr>
        <w:fldChar w:fldCharType="separate"/>
      </w:r>
      <w:r w:rsidR="0033748A">
        <w:rPr>
          <w:rFonts w:eastAsia="HG Mincho Light J"/>
          <w:noProof/>
          <w:sz w:val="24"/>
          <w:szCs w:val="24"/>
          <w:lang w:val="bg-BG"/>
        </w:rPr>
        <w:t>«CompanyName»</w:t>
      </w:r>
      <w:r w:rsidR="0033748A">
        <w:rPr>
          <w:rFonts w:eastAsia="HG Mincho Light J"/>
          <w:sz w:val="24"/>
          <w:szCs w:val="24"/>
          <w:lang w:val="bg-BG"/>
        </w:rPr>
        <w:fldChar w:fldCharType="end"/>
      </w:r>
      <w:r w:rsidR="00E0470A">
        <w:rPr>
          <w:rFonts w:eastAsia="HG Mincho Light J"/>
          <w:sz w:val="24"/>
          <w:szCs w:val="24"/>
          <w:lang w:val="bg-BG"/>
        </w:rPr>
        <w:t>“</w:t>
      </w:r>
      <w:r w:rsidR="00E0470A" w:rsidRPr="005D0454">
        <w:rPr>
          <w:rFonts w:eastAsia="HG Mincho Light J"/>
          <w:sz w:val="24"/>
          <w:szCs w:val="24"/>
          <w:lang w:val="bg-BG"/>
        </w:rPr>
        <w:t xml:space="preserve">, </w:t>
      </w:r>
      <w:r w:rsidR="0033748A">
        <w:rPr>
          <w:rFonts w:eastAsia="HG Mincho Light J"/>
          <w:sz w:val="24"/>
          <w:szCs w:val="24"/>
          <w:lang w:val="bg-BG"/>
        </w:rPr>
        <w:fldChar w:fldCharType="begin"/>
      </w:r>
      <w:r w:rsidR="0033748A">
        <w:rPr>
          <w:rFonts w:eastAsia="HG Mincho Light J"/>
          <w:sz w:val="24"/>
          <w:szCs w:val="24"/>
          <w:lang w:val="bg-BG"/>
        </w:rPr>
        <w:instrText xml:space="preserve"> MERGEFIELD  CityName  \* MERGEFORMAT </w:instrText>
      </w:r>
      <w:r w:rsidR="0033748A">
        <w:rPr>
          <w:rFonts w:eastAsia="HG Mincho Light J"/>
          <w:sz w:val="24"/>
          <w:szCs w:val="24"/>
          <w:lang w:val="bg-BG"/>
        </w:rPr>
        <w:fldChar w:fldCharType="separate"/>
      </w:r>
      <w:r w:rsidR="0033748A">
        <w:rPr>
          <w:rFonts w:eastAsia="HG Mincho Light J"/>
          <w:noProof/>
          <w:sz w:val="24"/>
          <w:szCs w:val="24"/>
          <w:lang w:val="bg-BG"/>
        </w:rPr>
        <w:t>«CityName»</w:t>
      </w:r>
      <w:r w:rsidR="0033748A">
        <w:rPr>
          <w:rFonts w:eastAsia="HG Mincho Light J"/>
          <w:sz w:val="24"/>
          <w:szCs w:val="24"/>
          <w:lang w:val="bg-BG"/>
        </w:rPr>
        <w:fldChar w:fldCharType="end"/>
      </w:r>
      <w:r w:rsidR="00E0470A" w:rsidRPr="005D0454">
        <w:rPr>
          <w:rFonts w:eastAsia="HG Mincho Light J"/>
          <w:sz w:val="24"/>
          <w:szCs w:val="24"/>
          <w:lang w:val="bg-BG"/>
        </w:rPr>
        <w:t xml:space="preserve"> </w:t>
      </w:r>
      <w:r w:rsidR="00E0470A" w:rsidRPr="002345EB">
        <w:rPr>
          <w:sz w:val="24"/>
          <w:szCs w:val="24"/>
          <w:lang w:val="bg-BG"/>
        </w:rPr>
        <w:t xml:space="preserve">в документите за </w:t>
      </w:r>
      <w:r w:rsidR="00E0470A">
        <w:rPr>
          <w:sz w:val="24"/>
          <w:szCs w:val="24"/>
          <w:lang w:val="bg-BG"/>
        </w:rPr>
        <w:t xml:space="preserve">изменение на издадена </w:t>
      </w:r>
      <w:r w:rsidR="00E0470A" w:rsidRPr="002345EB">
        <w:rPr>
          <w:sz w:val="24"/>
          <w:szCs w:val="24"/>
          <w:lang w:val="bg-BG"/>
        </w:rPr>
        <w:t>лицензи</w:t>
      </w:r>
      <w:r w:rsidR="00E0470A">
        <w:rPr>
          <w:sz w:val="24"/>
          <w:szCs w:val="24"/>
          <w:lang w:val="bg-BG"/>
        </w:rPr>
        <w:t>я</w:t>
      </w:r>
      <w:r w:rsidR="00E0470A" w:rsidRPr="002345EB">
        <w:rPr>
          <w:rFonts w:eastAsia="HG Mincho Light J"/>
          <w:sz w:val="24"/>
          <w:szCs w:val="24"/>
          <w:lang w:val="bg-BG"/>
        </w:rPr>
        <w:t xml:space="preserve"> </w:t>
      </w:r>
      <w:r w:rsidR="00E0470A">
        <w:rPr>
          <w:rFonts w:eastAsia="HG Mincho Light J"/>
          <w:sz w:val="24"/>
          <w:szCs w:val="24"/>
          <w:lang w:val="bg-BG"/>
        </w:rPr>
        <w:t>№</w:t>
      </w:r>
      <w:r w:rsidR="0033748A">
        <w:rPr>
          <w:rFonts w:eastAsia="HG Mincho Light J"/>
          <w:sz w:val="24"/>
          <w:szCs w:val="24"/>
          <w:lang w:val="bg-BG"/>
        </w:rPr>
        <w:fldChar w:fldCharType="begin"/>
      </w:r>
      <w:r w:rsidR="0033748A">
        <w:rPr>
          <w:rFonts w:eastAsia="HG Mincho Light J"/>
          <w:sz w:val="24"/>
          <w:szCs w:val="24"/>
          <w:lang w:val="bg-BG"/>
        </w:rPr>
        <w:instrText xml:space="preserve"> MERGEFIELD  LicenseNumber  \* MERGEFORMAT </w:instrText>
      </w:r>
      <w:r w:rsidR="0033748A">
        <w:rPr>
          <w:rFonts w:eastAsia="HG Mincho Light J"/>
          <w:sz w:val="24"/>
          <w:szCs w:val="24"/>
          <w:lang w:val="bg-BG"/>
        </w:rPr>
        <w:fldChar w:fldCharType="separate"/>
      </w:r>
      <w:r w:rsidR="0033748A">
        <w:rPr>
          <w:rFonts w:eastAsia="HG Mincho Light J"/>
          <w:noProof/>
          <w:sz w:val="24"/>
          <w:szCs w:val="24"/>
          <w:lang w:val="bg-BG"/>
        </w:rPr>
        <w:t>«LicenseNumber»</w:t>
      </w:r>
      <w:r w:rsidR="0033748A">
        <w:rPr>
          <w:rFonts w:eastAsia="HG Mincho Light J"/>
          <w:sz w:val="24"/>
          <w:szCs w:val="24"/>
          <w:lang w:val="bg-BG"/>
        </w:rPr>
        <w:fldChar w:fldCharType="end"/>
      </w:r>
      <w:r w:rsidR="00E0470A" w:rsidRPr="00E0470A">
        <w:rPr>
          <w:rFonts w:eastAsia="HG Mincho Light J"/>
          <w:sz w:val="24"/>
          <w:szCs w:val="24"/>
          <w:lang w:val="bg-BG"/>
        </w:rPr>
        <w:t xml:space="preserve"> </w:t>
      </w:r>
      <w:r w:rsidR="00E0470A">
        <w:rPr>
          <w:rFonts w:eastAsia="HG Mincho Light J"/>
          <w:sz w:val="24"/>
          <w:szCs w:val="24"/>
          <w:lang w:val="bg-BG"/>
        </w:rPr>
        <w:t xml:space="preserve">с добавяне на нова/и професия/и и специалност/и </w:t>
      </w:r>
      <w:r w:rsidR="00E0470A" w:rsidRPr="002345EB">
        <w:rPr>
          <w:rFonts w:eastAsia="HG Mincho Light J"/>
          <w:sz w:val="24"/>
          <w:szCs w:val="24"/>
          <w:lang w:val="bg-BG"/>
        </w:rPr>
        <w:t>в указания</w:t>
      </w:r>
      <w:r w:rsidR="00E0470A">
        <w:rPr>
          <w:rFonts w:eastAsia="HG Mincho Light J"/>
          <w:sz w:val="24"/>
          <w:szCs w:val="24"/>
          <w:lang w:val="bg-BG"/>
        </w:rPr>
        <w:t xml:space="preserve"> </w:t>
      </w:r>
      <w:r w:rsidR="00E0470A" w:rsidRPr="002345EB">
        <w:rPr>
          <w:rFonts w:eastAsia="HG Mincho Light J"/>
          <w:sz w:val="24"/>
          <w:szCs w:val="24"/>
          <w:lang w:val="bg-BG"/>
        </w:rPr>
        <w:t>едномесечен срок с писмо</w:t>
      </w:r>
      <w:r w:rsidR="00B9603F">
        <w:rPr>
          <w:rFonts w:eastAsia="HG Mincho Light J"/>
          <w:sz w:val="24"/>
          <w:szCs w:val="24"/>
          <w:lang w:val="bg-BG"/>
        </w:rPr>
        <w:t>,</w:t>
      </w:r>
      <w:r w:rsidR="00E0470A" w:rsidRPr="002345EB">
        <w:rPr>
          <w:rFonts w:eastAsia="HG Mincho Light J"/>
          <w:sz w:val="24"/>
          <w:szCs w:val="24"/>
          <w:lang w:val="bg-BG"/>
        </w:rPr>
        <w:t xml:space="preserve"> изх. №</w:t>
      </w:r>
      <w:r w:rsidR="0033748A">
        <w:rPr>
          <w:rFonts w:eastAsia="HG Mincho Light J"/>
          <w:sz w:val="24"/>
          <w:szCs w:val="24"/>
          <w:lang w:val="bg-BG"/>
        </w:rPr>
        <w:fldChar w:fldCharType="begin"/>
      </w:r>
      <w:r w:rsidR="0033748A">
        <w:rPr>
          <w:rFonts w:eastAsia="HG Mincho Light J"/>
          <w:sz w:val="24"/>
          <w:szCs w:val="24"/>
          <w:lang w:val="bg-BG"/>
        </w:rPr>
        <w:instrText xml:space="preserve"> MERGEFIELD  NotificationLetterNumber  \* MERGEFORMAT </w:instrText>
      </w:r>
      <w:r w:rsidR="0033748A">
        <w:rPr>
          <w:rFonts w:eastAsia="HG Mincho Light J"/>
          <w:sz w:val="24"/>
          <w:szCs w:val="24"/>
          <w:lang w:val="bg-BG"/>
        </w:rPr>
        <w:fldChar w:fldCharType="separate"/>
      </w:r>
      <w:r w:rsidR="0033748A">
        <w:rPr>
          <w:rFonts w:eastAsia="HG Mincho Light J"/>
          <w:noProof/>
          <w:sz w:val="24"/>
          <w:szCs w:val="24"/>
          <w:lang w:val="bg-BG"/>
        </w:rPr>
        <w:t>«NotificationLetterNumber»</w:t>
      </w:r>
      <w:r w:rsidR="0033748A">
        <w:rPr>
          <w:rFonts w:eastAsia="HG Mincho Light J"/>
          <w:sz w:val="24"/>
          <w:szCs w:val="24"/>
          <w:lang w:val="bg-BG"/>
        </w:rPr>
        <w:fldChar w:fldCharType="end"/>
      </w:r>
      <w:r w:rsidR="0033748A">
        <w:rPr>
          <w:rFonts w:eastAsia="HG Mincho Light J"/>
          <w:sz w:val="24"/>
          <w:szCs w:val="24"/>
          <w:lang w:val="en-GB"/>
        </w:rPr>
        <w:t>.</w:t>
      </w:r>
    </w:p>
    <w:p w14:paraId="3FC77305" w14:textId="77777777" w:rsidR="00E0470A" w:rsidRDefault="00E0470A" w:rsidP="00054A32">
      <w:pPr>
        <w:spacing w:line="276" w:lineRule="auto"/>
        <w:ind w:left="1134" w:hanging="993"/>
        <w:jc w:val="both"/>
        <w:rPr>
          <w:sz w:val="24"/>
          <w:szCs w:val="24"/>
          <w:lang w:val="ru-RU"/>
        </w:rPr>
      </w:pPr>
    </w:p>
    <w:p w14:paraId="6194581D" w14:textId="3003BFF5" w:rsidR="00E0470A" w:rsidRPr="000C5975" w:rsidRDefault="000C5975" w:rsidP="000C5975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432A9C">
        <w:rPr>
          <w:b/>
          <w:sz w:val="24"/>
          <w:szCs w:val="24"/>
          <w:lang w:val="bg-BG"/>
        </w:rPr>
        <w:t>УВАЖАЕМА ГОСПОЖО ПРЕДСЕДАТЕЛ,</w:t>
      </w:r>
    </w:p>
    <w:p w14:paraId="13052D73" w14:textId="77777777" w:rsidR="00E0470A" w:rsidRPr="00413654" w:rsidRDefault="00E0470A" w:rsidP="000620C4">
      <w:pPr>
        <w:spacing w:line="276" w:lineRule="auto"/>
        <w:ind w:left="1134" w:hanging="993"/>
        <w:rPr>
          <w:sz w:val="24"/>
          <w:szCs w:val="24"/>
          <w:lang w:val="ru-RU"/>
        </w:rPr>
      </w:pPr>
    </w:p>
    <w:p w14:paraId="48AD513F" w14:textId="25D4B827" w:rsidR="00DE61F6" w:rsidRPr="00413654" w:rsidRDefault="00DE61F6" w:rsidP="000620C4">
      <w:pPr>
        <w:spacing w:line="276" w:lineRule="auto"/>
        <w:jc w:val="both"/>
        <w:rPr>
          <w:sz w:val="24"/>
          <w:szCs w:val="24"/>
          <w:lang w:val="en-US"/>
        </w:rPr>
      </w:pPr>
      <w:r w:rsidRPr="00413654">
        <w:rPr>
          <w:sz w:val="24"/>
          <w:szCs w:val="24"/>
          <w:lang w:val="bg-BG"/>
        </w:rPr>
        <w:t xml:space="preserve">В съответствие с </w:t>
      </w:r>
      <w:r w:rsidR="0004605D" w:rsidRPr="00413654">
        <w:rPr>
          <w:bCs/>
          <w:sz w:val="24"/>
          <w:szCs w:val="24"/>
          <w:lang w:val="bg-BG"/>
        </w:rPr>
        <w:t xml:space="preserve">чл. 49б, ал. 10, т. 2 и </w:t>
      </w:r>
      <w:r w:rsidRPr="00413654">
        <w:rPr>
          <w:sz w:val="24"/>
          <w:szCs w:val="24"/>
          <w:lang w:val="bg-BG"/>
        </w:rPr>
        <w:t xml:space="preserve">чл. 49б, ал. </w:t>
      </w:r>
      <w:r w:rsidR="00CF7D13" w:rsidRPr="00413654">
        <w:rPr>
          <w:sz w:val="24"/>
          <w:szCs w:val="24"/>
          <w:lang w:val="bg-BG"/>
        </w:rPr>
        <w:t xml:space="preserve">11 </w:t>
      </w:r>
      <w:r w:rsidRPr="00413654">
        <w:rPr>
          <w:sz w:val="24"/>
          <w:szCs w:val="24"/>
          <w:lang w:val="bg-BG"/>
        </w:rPr>
        <w:t xml:space="preserve">от Закона за професионалното образование и обучение (ЗПОО) </w:t>
      </w:r>
      <w:r w:rsidR="00CF7D13" w:rsidRPr="00413654">
        <w:rPr>
          <w:sz w:val="24"/>
          <w:szCs w:val="24"/>
          <w:lang w:val="bg-BG"/>
        </w:rPr>
        <w:t xml:space="preserve">и </w:t>
      </w:r>
      <w:r w:rsidR="00CF7D13" w:rsidRPr="00413654">
        <w:rPr>
          <w:rFonts w:eastAsia="HG Mincho Light J"/>
          <w:sz w:val="24"/>
          <w:szCs w:val="24"/>
          <w:lang w:val="bg-BG"/>
        </w:rPr>
        <w:t xml:space="preserve">чл. 23, ал. </w:t>
      </w:r>
      <w:r w:rsidR="0004605D" w:rsidRPr="00413654">
        <w:rPr>
          <w:rFonts w:eastAsia="HG Mincho Light J"/>
          <w:sz w:val="24"/>
          <w:szCs w:val="24"/>
          <w:lang w:val="bg-BG"/>
        </w:rPr>
        <w:t>12</w:t>
      </w:r>
      <w:r w:rsidR="00CF7D13" w:rsidRPr="00413654">
        <w:rPr>
          <w:rFonts w:eastAsia="HG Mincho Light J"/>
          <w:sz w:val="24"/>
          <w:szCs w:val="24"/>
          <w:lang w:val="bg-BG"/>
        </w:rPr>
        <w:t xml:space="preserve"> от Правилника за дейността на НАПОО</w:t>
      </w:r>
      <w:r w:rsidR="00CF7D13" w:rsidRPr="00413654">
        <w:rPr>
          <w:sz w:val="24"/>
          <w:szCs w:val="24"/>
          <w:lang w:val="bg-BG"/>
        </w:rPr>
        <w:t xml:space="preserve"> </w:t>
      </w:r>
      <w:r w:rsidR="00054A32" w:rsidRPr="00413654">
        <w:rPr>
          <w:sz w:val="24"/>
          <w:szCs w:val="24"/>
          <w:lang w:val="bg-BG"/>
        </w:rPr>
        <w:t xml:space="preserve">(ПДНАПОО) </w:t>
      </w:r>
      <w:r w:rsidRPr="00413654">
        <w:rPr>
          <w:sz w:val="24"/>
          <w:szCs w:val="24"/>
          <w:lang w:val="bg-BG"/>
        </w:rPr>
        <w:t xml:space="preserve">в Националната агенция за професионално образование и обучение (НАПОО) </w:t>
      </w:r>
      <w:r w:rsidR="001A5358" w:rsidRPr="00413654">
        <w:rPr>
          <w:sz w:val="24"/>
          <w:szCs w:val="24"/>
          <w:lang w:val="bg-BG"/>
        </w:rPr>
        <w:t xml:space="preserve">е </w:t>
      </w:r>
      <w:r w:rsidRPr="00413654">
        <w:rPr>
          <w:sz w:val="24"/>
          <w:szCs w:val="24"/>
          <w:lang w:val="bg-BG"/>
        </w:rPr>
        <w:t>постъпил</w:t>
      </w:r>
      <w:r w:rsidR="001A5358" w:rsidRPr="00413654">
        <w:rPr>
          <w:sz w:val="24"/>
          <w:szCs w:val="24"/>
          <w:lang w:val="bg-BG"/>
        </w:rPr>
        <w:t>о</w:t>
      </w:r>
      <w:r w:rsidRPr="00413654">
        <w:rPr>
          <w:sz w:val="24"/>
          <w:szCs w:val="24"/>
          <w:lang w:val="bg-BG"/>
        </w:rPr>
        <w:t xml:space="preserve"> заявление (вх. №</w:t>
      </w:r>
      <w:r w:rsidR="005147A4">
        <w:rPr>
          <w:sz w:val="24"/>
          <w:szCs w:val="24"/>
          <w:lang w:val="ru-RU"/>
        </w:rPr>
        <w:fldChar w:fldCharType="begin"/>
      </w:r>
      <w:r w:rsidR="005147A4">
        <w:rPr>
          <w:sz w:val="24"/>
          <w:szCs w:val="24"/>
          <w:lang w:val="ru-RU"/>
        </w:rPr>
        <w:instrText xml:space="preserve"> MERGEFIELD  ApplicationNumber  \* MERGEFORMAT </w:instrText>
      </w:r>
      <w:r w:rsidR="005147A4">
        <w:rPr>
          <w:sz w:val="24"/>
          <w:szCs w:val="24"/>
          <w:lang w:val="ru-RU"/>
        </w:rPr>
        <w:fldChar w:fldCharType="separate"/>
      </w:r>
      <w:r w:rsidR="005147A4">
        <w:rPr>
          <w:noProof/>
          <w:sz w:val="24"/>
          <w:szCs w:val="24"/>
          <w:lang w:val="ru-RU"/>
        </w:rPr>
        <w:t>«ApplicationNumber»</w:t>
      </w:r>
      <w:r w:rsidR="005147A4">
        <w:rPr>
          <w:sz w:val="24"/>
          <w:szCs w:val="24"/>
          <w:lang w:val="ru-RU"/>
        </w:rPr>
        <w:fldChar w:fldCharType="end"/>
      </w:r>
      <w:r w:rsidRPr="00413654">
        <w:rPr>
          <w:sz w:val="24"/>
          <w:szCs w:val="24"/>
          <w:lang w:val="ru-RU"/>
        </w:rPr>
        <w:t>/</w:t>
      </w:r>
      <w:r w:rsidR="005147A4">
        <w:rPr>
          <w:sz w:val="24"/>
          <w:szCs w:val="24"/>
          <w:lang w:val="ru-RU"/>
        </w:rPr>
        <w:fldChar w:fldCharType="begin"/>
      </w:r>
      <w:r w:rsidR="005147A4">
        <w:rPr>
          <w:sz w:val="24"/>
          <w:szCs w:val="24"/>
          <w:lang w:val="ru-RU"/>
        </w:rPr>
        <w:instrText xml:space="preserve"> MERGEFIELD  ApplicationInputDate  \* MERGEFORMAT </w:instrText>
      </w:r>
      <w:r w:rsidR="005147A4">
        <w:rPr>
          <w:sz w:val="24"/>
          <w:szCs w:val="24"/>
          <w:lang w:val="ru-RU"/>
        </w:rPr>
        <w:fldChar w:fldCharType="separate"/>
      </w:r>
      <w:r w:rsidR="005147A4">
        <w:rPr>
          <w:noProof/>
          <w:sz w:val="24"/>
          <w:szCs w:val="24"/>
          <w:lang w:val="ru-RU"/>
        </w:rPr>
        <w:t>«ApplicationInputDate»</w:t>
      </w:r>
      <w:r w:rsidR="005147A4">
        <w:rPr>
          <w:sz w:val="24"/>
          <w:szCs w:val="24"/>
          <w:lang w:val="ru-RU"/>
        </w:rPr>
        <w:fldChar w:fldCharType="end"/>
      </w:r>
      <w:r w:rsidRPr="00413654">
        <w:rPr>
          <w:sz w:val="24"/>
          <w:szCs w:val="24"/>
          <w:lang w:val="bg-BG"/>
        </w:rPr>
        <w:t xml:space="preserve">г.) </w:t>
      </w:r>
      <w:r w:rsidR="00FE1470" w:rsidRPr="00413654">
        <w:rPr>
          <w:sz w:val="24"/>
          <w:szCs w:val="24"/>
          <w:lang w:val="bg-BG"/>
        </w:rPr>
        <w:t xml:space="preserve">и документи към него </w:t>
      </w:r>
      <w:r w:rsidRPr="00413654">
        <w:rPr>
          <w:sz w:val="24"/>
          <w:szCs w:val="24"/>
          <w:lang w:val="bg-BG"/>
        </w:rPr>
        <w:t>от</w:t>
      </w:r>
      <w:r w:rsidRPr="00413654">
        <w:rPr>
          <w:b/>
          <w:sz w:val="24"/>
          <w:szCs w:val="24"/>
          <w:lang w:val="bg-BG"/>
        </w:rPr>
        <w:t xml:space="preserve"> </w:t>
      </w:r>
      <w:r w:rsidR="000C5181" w:rsidRPr="00413654">
        <w:rPr>
          <w:sz w:val="24"/>
          <w:szCs w:val="24"/>
          <w:lang w:val="bg-BG"/>
        </w:rPr>
        <w:t>център за професионално обучение (ЦПО)</w:t>
      </w:r>
      <w:r w:rsidR="001A5358" w:rsidRPr="00413654">
        <w:rPr>
          <w:sz w:val="24"/>
          <w:szCs w:val="24"/>
          <w:lang w:val="bg-BG"/>
        </w:rPr>
        <w:t xml:space="preserve"> „</w:t>
      </w:r>
      <w:r w:rsidR="005147A4">
        <w:rPr>
          <w:sz w:val="24"/>
          <w:szCs w:val="24"/>
          <w:lang w:val="bg-BG"/>
        </w:rPr>
        <w:fldChar w:fldCharType="begin"/>
      </w:r>
      <w:r w:rsidR="005147A4">
        <w:rPr>
          <w:sz w:val="24"/>
          <w:szCs w:val="24"/>
          <w:lang w:val="bg-BG"/>
        </w:rPr>
        <w:instrText xml:space="preserve"> MERGEFIELD  CpoName  \* MERGEFORMAT </w:instrText>
      </w:r>
      <w:r w:rsidR="005147A4">
        <w:rPr>
          <w:sz w:val="24"/>
          <w:szCs w:val="24"/>
          <w:lang w:val="bg-BG"/>
        </w:rPr>
        <w:fldChar w:fldCharType="separate"/>
      </w:r>
      <w:r w:rsidR="005147A4">
        <w:rPr>
          <w:noProof/>
          <w:sz w:val="24"/>
          <w:szCs w:val="24"/>
          <w:lang w:val="bg-BG"/>
        </w:rPr>
        <w:t>«CpoName»</w:t>
      </w:r>
      <w:r w:rsidR="005147A4">
        <w:rPr>
          <w:sz w:val="24"/>
          <w:szCs w:val="24"/>
          <w:lang w:val="bg-BG"/>
        </w:rPr>
        <w:fldChar w:fldCharType="end"/>
      </w:r>
      <w:r w:rsidR="001A5358" w:rsidRPr="00413654">
        <w:rPr>
          <w:sz w:val="24"/>
          <w:szCs w:val="24"/>
          <w:lang w:val="bg-BG"/>
        </w:rPr>
        <w:t xml:space="preserve">“ към </w:t>
      </w:r>
      <w:r w:rsidR="005147A4">
        <w:rPr>
          <w:sz w:val="24"/>
          <w:szCs w:val="24"/>
          <w:lang w:val="ru-RU"/>
        </w:rPr>
        <w:fldChar w:fldCharType="begin"/>
      </w:r>
      <w:r w:rsidR="005147A4">
        <w:rPr>
          <w:sz w:val="24"/>
          <w:szCs w:val="24"/>
          <w:lang w:val="ru-RU"/>
        </w:rPr>
        <w:instrText xml:space="preserve"> MERGEFIELD  CompanyName  \* MERGEFORMAT </w:instrText>
      </w:r>
      <w:r w:rsidR="005147A4">
        <w:rPr>
          <w:sz w:val="24"/>
          <w:szCs w:val="24"/>
          <w:lang w:val="ru-RU"/>
        </w:rPr>
        <w:fldChar w:fldCharType="separate"/>
      </w:r>
      <w:r w:rsidR="005147A4">
        <w:rPr>
          <w:noProof/>
          <w:sz w:val="24"/>
          <w:szCs w:val="24"/>
          <w:lang w:val="ru-RU"/>
        </w:rPr>
        <w:t>«CompanyName»</w:t>
      </w:r>
      <w:r w:rsidR="005147A4">
        <w:rPr>
          <w:sz w:val="24"/>
          <w:szCs w:val="24"/>
          <w:lang w:val="ru-RU"/>
        </w:rPr>
        <w:fldChar w:fldCharType="end"/>
      </w:r>
      <w:r w:rsidRPr="00413654">
        <w:rPr>
          <w:sz w:val="24"/>
          <w:szCs w:val="24"/>
          <w:lang w:val="ru-RU"/>
        </w:rPr>
        <w:t xml:space="preserve">, </w:t>
      </w:r>
      <w:r w:rsidR="005147A4">
        <w:rPr>
          <w:sz w:val="24"/>
          <w:szCs w:val="24"/>
          <w:lang w:val="ru-RU"/>
        </w:rPr>
        <w:fldChar w:fldCharType="begin"/>
      </w:r>
      <w:r w:rsidR="005147A4">
        <w:rPr>
          <w:sz w:val="24"/>
          <w:szCs w:val="24"/>
          <w:lang w:val="ru-RU"/>
        </w:rPr>
        <w:instrText xml:space="preserve"> MERGEFIELD  CityName  \* MERGEFORMAT </w:instrText>
      </w:r>
      <w:r w:rsidR="005147A4">
        <w:rPr>
          <w:sz w:val="24"/>
          <w:szCs w:val="24"/>
          <w:lang w:val="ru-RU"/>
        </w:rPr>
        <w:fldChar w:fldCharType="separate"/>
      </w:r>
      <w:r w:rsidR="005147A4">
        <w:rPr>
          <w:noProof/>
          <w:sz w:val="24"/>
          <w:szCs w:val="24"/>
          <w:lang w:val="ru-RU"/>
        </w:rPr>
        <w:t>«CityName»</w:t>
      </w:r>
      <w:r w:rsidR="005147A4">
        <w:rPr>
          <w:sz w:val="24"/>
          <w:szCs w:val="24"/>
          <w:lang w:val="ru-RU"/>
        </w:rPr>
        <w:fldChar w:fldCharType="end"/>
      </w:r>
      <w:r w:rsidRPr="00413654">
        <w:rPr>
          <w:sz w:val="24"/>
          <w:szCs w:val="24"/>
          <w:lang w:val="bg-BG"/>
        </w:rPr>
        <w:t xml:space="preserve"> за изменение на издадена лицензия №</w:t>
      </w:r>
      <w:r w:rsidR="005147A4">
        <w:rPr>
          <w:sz w:val="24"/>
          <w:szCs w:val="24"/>
          <w:lang w:val="bg-BG"/>
        </w:rPr>
        <w:fldChar w:fldCharType="begin"/>
      </w:r>
      <w:r w:rsidR="005147A4">
        <w:rPr>
          <w:sz w:val="24"/>
          <w:szCs w:val="24"/>
          <w:lang w:val="bg-BG"/>
        </w:rPr>
        <w:instrText xml:space="preserve"> MERGEFIELD  LicenseNumber  \* MERGEFORMAT </w:instrText>
      </w:r>
      <w:r w:rsidR="005147A4">
        <w:rPr>
          <w:sz w:val="24"/>
          <w:szCs w:val="24"/>
          <w:lang w:val="bg-BG"/>
        </w:rPr>
        <w:fldChar w:fldCharType="separate"/>
      </w:r>
      <w:r w:rsidR="005147A4">
        <w:rPr>
          <w:noProof/>
          <w:sz w:val="24"/>
          <w:szCs w:val="24"/>
          <w:lang w:val="bg-BG"/>
        </w:rPr>
        <w:t>«LicenseNumber»</w:t>
      </w:r>
      <w:r w:rsidR="005147A4">
        <w:rPr>
          <w:sz w:val="24"/>
          <w:szCs w:val="24"/>
          <w:lang w:val="bg-BG"/>
        </w:rPr>
        <w:fldChar w:fldCharType="end"/>
      </w:r>
      <w:r w:rsidR="005147A4">
        <w:rPr>
          <w:sz w:val="24"/>
          <w:szCs w:val="24"/>
          <w:lang w:val="en-GB"/>
        </w:rPr>
        <w:t xml:space="preserve"> </w:t>
      </w:r>
      <w:r w:rsidR="00F36A1B" w:rsidRPr="00413654">
        <w:rPr>
          <w:sz w:val="24"/>
          <w:szCs w:val="24"/>
          <w:lang w:val="ru-RU"/>
        </w:rPr>
        <w:t xml:space="preserve">с </w:t>
      </w:r>
      <w:r w:rsidR="00CF7D13" w:rsidRPr="00413654">
        <w:rPr>
          <w:sz w:val="24"/>
          <w:szCs w:val="24"/>
          <w:lang w:val="ru-RU"/>
        </w:rPr>
        <w:t xml:space="preserve">добавяне </w:t>
      </w:r>
      <w:r w:rsidR="00F36A1B" w:rsidRPr="00413654">
        <w:rPr>
          <w:sz w:val="24"/>
          <w:szCs w:val="24"/>
          <w:lang w:val="ru-RU"/>
        </w:rPr>
        <w:t>на нов</w:t>
      </w:r>
      <w:r w:rsidR="00CF7D13" w:rsidRPr="00413654">
        <w:rPr>
          <w:sz w:val="24"/>
          <w:szCs w:val="24"/>
          <w:lang w:val="ru-RU"/>
        </w:rPr>
        <w:t>а/</w:t>
      </w:r>
      <w:r w:rsidR="00F36A1B" w:rsidRPr="00413654">
        <w:rPr>
          <w:sz w:val="24"/>
          <w:szCs w:val="24"/>
          <w:lang w:val="ru-RU"/>
        </w:rPr>
        <w:t>и професи</w:t>
      </w:r>
      <w:r w:rsidR="00CF7D13" w:rsidRPr="00413654">
        <w:rPr>
          <w:sz w:val="24"/>
          <w:szCs w:val="24"/>
          <w:lang w:val="ru-RU"/>
        </w:rPr>
        <w:t>я/</w:t>
      </w:r>
      <w:r w:rsidR="00F36A1B" w:rsidRPr="00413654">
        <w:rPr>
          <w:sz w:val="24"/>
          <w:szCs w:val="24"/>
          <w:lang w:val="ru-RU"/>
        </w:rPr>
        <w:t>и и специалност</w:t>
      </w:r>
      <w:r w:rsidR="00CF7D13" w:rsidRPr="00413654">
        <w:rPr>
          <w:sz w:val="24"/>
          <w:szCs w:val="24"/>
          <w:lang w:val="ru-RU"/>
        </w:rPr>
        <w:t>/</w:t>
      </w:r>
      <w:r w:rsidR="00F36A1B" w:rsidRPr="00413654">
        <w:rPr>
          <w:sz w:val="24"/>
          <w:szCs w:val="24"/>
          <w:lang w:val="ru-RU"/>
        </w:rPr>
        <w:t>и</w:t>
      </w:r>
      <w:r w:rsidR="00F36A1B" w:rsidRPr="00413654">
        <w:rPr>
          <w:sz w:val="24"/>
          <w:szCs w:val="24"/>
          <w:lang w:val="en-US"/>
        </w:rPr>
        <w:t>.</w:t>
      </w:r>
    </w:p>
    <w:p w14:paraId="3C12A7C4" w14:textId="77777777" w:rsidR="001A5358" w:rsidRPr="00413654" w:rsidRDefault="00DE61F6" w:rsidP="000620C4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jc w:val="both"/>
        <w:rPr>
          <w:rFonts w:eastAsia="HG Mincho Light J"/>
          <w:sz w:val="24"/>
          <w:szCs w:val="24"/>
          <w:lang w:val="bg-BG"/>
        </w:rPr>
      </w:pPr>
      <w:r w:rsidRPr="00413654">
        <w:rPr>
          <w:rFonts w:eastAsia="HG Mincho Light J"/>
          <w:sz w:val="24"/>
          <w:szCs w:val="24"/>
          <w:lang w:val="bg-BG"/>
        </w:rPr>
        <w:t xml:space="preserve">В </w:t>
      </w:r>
      <w:r w:rsidR="002C0B60" w:rsidRPr="00413654">
        <w:rPr>
          <w:rFonts w:eastAsia="HG Mincho Light J"/>
          <w:sz w:val="24"/>
          <w:szCs w:val="24"/>
          <w:lang w:val="bg-BG"/>
        </w:rPr>
        <w:t>представен</w:t>
      </w:r>
      <w:r w:rsidR="00FE1470" w:rsidRPr="00413654">
        <w:rPr>
          <w:rFonts w:eastAsia="HG Mincho Light J"/>
          <w:sz w:val="24"/>
          <w:szCs w:val="24"/>
          <w:lang w:val="bg-BG"/>
        </w:rPr>
        <w:t>ите</w:t>
      </w:r>
      <w:r w:rsidR="002C0B60" w:rsidRPr="00413654">
        <w:rPr>
          <w:rFonts w:eastAsia="HG Mincho Light J"/>
          <w:sz w:val="24"/>
          <w:szCs w:val="24"/>
          <w:lang w:val="bg-BG"/>
        </w:rPr>
        <w:t xml:space="preserve"> документ</w:t>
      </w:r>
      <w:r w:rsidR="00FE1470" w:rsidRPr="00413654">
        <w:rPr>
          <w:rFonts w:eastAsia="HG Mincho Light J"/>
          <w:sz w:val="24"/>
          <w:szCs w:val="24"/>
          <w:lang w:val="bg-BG"/>
        </w:rPr>
        <w:t>и</w:t>
      </w:r>
      <w:r w:rsidR="002C0B60" w:rsidRPr="00413654">
        <w:rPr>
          <w:rFonts w:eastAsia="HG Mincho Light J"/>
          <w:sz w:val="24"/>
          <w:szCs w:val="24"/>
          <w:lang w:val="bg-BG"/>
        </w:rPr>
        <w:t xml:space="preserve"> са констатирани непълноти и нередовности, отразени в </w:t>
      </w:r>
      <w:r w:rsidR="00054A32" w:rsidRPr="00413654">
        <w:rPr>
          <w:rFonts w:eastAsia="HG Mincho Light J"/>
          <w:sz w:val="24"/>
          <w:szCs w:val="24"/>
          <w:lang w:val="bg-BG"/>
        </w:rPr>
        <w:t>д</w:t>
      </w:r>
      <w:r w:rsidR="001A5358" w:rsidRPr="00413654">
        <w:rPr>
          <w:rFonts w:eastAsia="HG Mincho Light J"/>
          <w:sz w:val="24"/>
          <w:szCs w:val="24"/>
          <w:lang w:val="bg-BG"/>
        </w:rPr>
        <w:t>оклад до председателя на НАПОО, вх. №</w:t>
      </w:r>
      <w:r w:rsidR="00E63376">
        <w:rPr>
          <w:rFonts w:eastAsia="HG Mincho Light J"/>
          <w:sz w:val="24"/>
          <w:szCs w:val="24"/>
          <w:lang w:val="bg-BG"/>
        </w:rPr>
        <w:fldChar w:fldCharType="begin"/>
      </w:r>
      <w:r w:rsidR="00E63376">
        <w:rPr>
          <w:rFonts w:eastAsia="HG Mincho Light J"/>
          <w:sz w:val="24"/>
          <w:szCs w:val="24"/>
          <w:lang w:val="bg-BG"/>
        </w:rPr>
        <w:instrText xml:space="preserve"> MERGEFIELD  ReportNumber  \* MERGEFORMAT </w:instrText>
      </w:r>
      <w:r w:rsidR="00E63376">
        <w:rPr>
          <w:rFonts w:eastAsia="HG Mincho Light J"/>
          <w:sz w:val="24"/>
          <w:szCs w:val="24"/>
          <w:lang w:val="bg-BG"/>
        </w:rPr>
        <w:fldChar w:fldCharType="separate"/>
      </w:r>
      <w:r w:rsidR="00E63376">
        <w:rPr>
          <w:rFonts w:eastAsia="HG Mincho Light J"/>
          <w:noProof/>
          <w:sz w:val="24"/>
          <w:szCs w:val="24"/>
          <w:lang w:val="bg-BG"/>
        </w:rPr>
        <w:t>«ReportNumber»</w:t>
      </w:r>
      <w:r w:rsidR="00E63376">
        <w:rPr>
          <w:rFonts w:eastAsia="HG Mincho Light J"/>
          <w:sz w:val="24"/>
          <w:szCs w:val="24"/>
          <w:lang w:val="bg-BG"/>
        </w:rPr>
        <w:fldChar w:fldCharType="end"/>
      </w:r>
      <w:r w:rsidR="00E63376">
        <w:rPr>
          <w:rFonts w:eastAsia="HG Mincho Light J"/>
          <w:sz w:val="24"/>
          <w:szCs w:val="24"/>
          <w:lang w:val="en-GB"/>
        </w:rPr>
        <w:t>.</w:t>
      </w:r>
      <w:r w:rsidR="001A5358" w:rsidRPr="00413654">
        <w:rPr>
          <w:rFonts w:eastAsia="HG Mincho Light J"/>
          <w:sz w:val="24"/>
          <w:szCs w:val="24"/>
          <w:lang w:val="bg-BG"/>
        </w:rPr>
        <w:t xml:space="preserve"> </w:t>
      </w:r>
    </w:p>
    <w:p w14:paraId="32BAE7CA" w14:textId="77777777" w:rsidR="00DE61F6" w:rsidRPr="00413654" w:rsidRDefault="002C0B60" w:rsidP="000620C4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jc w:val="both"/>
        <w:rPr>
          <w:rFonts w:eastAsia="HG Mincho Light J"/>
          <w:sz w:val="24"/>
          <w:szCs w:val="24"/>
          <w:lang w:val="bg-BG"/>
        </w:rPr>
      </w:pPr>
      <w:r w:rsidRPr="00413654">
        <w:rPr>
          <w:rFonts w:eastAsia="HG Mincho Light J"/>
          <w:sz w:val="24"/>
          <w:szCs w:val="24"/>
          <w:lang w:val="bg-BG"/>
        </w:rPr>
        <w:t>С уведомително писмо, изх. №</w:t>
      </w:r>
      <w:r w:rsidR="00E63376">
        <w:rPr>
          <w:rFonts w:eastAsia="HG Mincho Light J"/>
          <w:sz w:val="24"/>
          <w:szCs w:val="24"/>
          <w:lang w:val="bg-BG"/>
        </w:rPr>
        <w:fldChar w:fldCharType="begin"/>
      </w:r>
      <w:r w:rsidR="00E63376">
        <w:rPr>
          <w:rFonts w:eastAsia="HG Mincho Light J"/>
          <w:sz w:val="24"/>
          <w:szCs w:val="24"/>
          <w:lang w:val="bg-BG"/>
        </w:rPr>
        <w:instrText xml:space="preserve"> MERGEFIELD  NotificationLetterNumber  \* MERGEFORMAT </w:instrText>
      </w:r>
      <w:r w:rsidR="00E63376">
        <w:rPr>
          <w:rFonts w:eastAsia="HG Mincho Light J"/>
          <w:sz w:val="24"/>
          <w:szCs w:val="24"/>
          <w:lang w:val="bg-BG"/>
        </w:rPr>
        <w:fldChar w:fldCharType="separate"/>
      </w:r>
      <w:r w:rsidR="00E63376">
        <w:rPr>
          <w:rFonts w:eastAsia="HG Mincho Light J"/>
          <w:noProof/>
          <w:sz w:val="24"/>
          <w:szCs w:val="24"/>
          <w:lang w:val="bg-BG"/>
        </w:rPr>
        <w:t>«NotificationLetterNumber»</w:t>
      </w:r>
      <w:r w:rsidR="00E63376">
        <w:rPr>
          <w:rFonts w:eastAsia="HG Mincho Light J"/>
          <w:sz w:val="24"/>
          <w:szCs w:val="24"/>
          <w:lang w:val="bg-BG"/>
        </w:rPr>
        <w:fldChar w:fldCharType="end"/>
      </w:r>
      <w:r w:rsidRPr="00413654">
        <w:rPr>
          <w:rFonts w:eastAsia="HG Mincho Light J"/>
          <w:sz w:val="24"/>
          <w:szCs w:val="24"/>
          <w:lang w:val="bg-BG"/>
        </w:rPr>
        <w:t xml:space="preserve">, на заявителя е определен </w:t>
      </w:r>
      <w:r w:rsidRPr="00413654">
        <w:rPr>
          <w:rFonts w:eastAsia="HG Mincho Light J"/>
          <w:sz w:val="24"/>
          <w:szCs w:val="24"/>
          <w:lang w:val="bg-BG"/>
        </w:rPr>
        <w:lastRenderedPageBreak/>
        <w:t xml:space="preserve">срок за отстраняването им, който изтече на </w:t>
      </w:r>
      <w:r w:rsidR="00B45B4C">
        <w:rPr>
          <w:rFonts w:eastAsia="HG Mincho Light J"/>
          <w:sz w:val="24"/>
          <w:szCs w:val="24"/>
          <w:lang w:val="bg-BG"/>
        </w:rPr>
        <w:fldChar w:fldCharType="begin"/>
      </w:r>
      <w:r w:rsidR="00B45B4C">
        <w:rPr>
          <w:rFonts w:eastAsia="HG Mincho Light J"/>
          <w:sz w:val="24"/>
          <w:szCs w:val="24"/>
          <w:lang w:val="bg-BG"/>
        </w:rPr>
        <w:instrText xml:space="preserve"> MERGEFIELD  DueDate  \* MERGEFORMAT </w:instrText>
      </w:r>
      <w:r w:rsidR="00B45B4C">
        <w:rPr>
          <w:rFonts w:eastAsia="HG Mincho Light J"/>
          <w:sz w:val="24"/>
          <w:szCs w:val="24"/>
          <w:lang w:val="bg-BG"/>
        </w:rPr>
        <w:fldChar w:fldCharType="separate"/>
      </w:r>
      <w:r w:rsidR="00B45B4C">
        <w:rPr>
          <w:rFonts w:eastAsia="HG Mincho Light J"/>
          <w:noProof/>
          <w:sz w:val="24"/>
          <w:szCs w:val="24"/>
          <w:lang w:val="bg-BG"/>
        </w:rPr>
        <w:t>«DueDate»</w:t>
      </w:r>
      <w:r w:rsidR="00B45B4C">
        <w:rPr>
          <w:rFonts w:eastAsia="HG Mincho Light J"/>
          <w:sz w:val="24"/>
          <w:szCs w:val="24"/>
          <w:lang w:val="bg-BG"/>
        </w:rPr>
        <w:fldChar w:fldCharType="end"/>
      </w:r>
      <w:r w:rsidRPr="00413654">
        <w:rPr>
          <w:rFonts w:eastAsia="HG Mincho Light J"/>
          <w:sz w:val="24"/>
          <w:szCs w:val="24"/>
          <w:lang w:val="bg-BG"/>
        </w:rPr>
        <w:t>г.,</w:t>
      </w:r>
      <w:r w:rsidR="00054A32" w:rsidRPr="00413654">
        <w:rPr>
          <w:rFonts w:eastAsia="HG Mincho Light J"/>
          <w:sz w:val="24"/>
          <w:szCs w:val="24"/>
          <w:lang w:val="bg-BG"/>
        </w:rPr>
        <w:t xml:space="preserve"> </w:t>
      </w:r>
      <w:r w:rsidRPr="00413654">
        <w:rPr>
          <w:rFonts w:eastAsia="HG Mincho Light J"/>
          <w:sz w:val="24"/>
          <w:szCs w:val="24"/>
          <w:lang w:val="bg-BG"/>
        </w:rPr>
        <w:t xml:space="preserve">но в НАПОО не </w:t>
      </w:r>
      <w:r w:rsidR="00FE1470" w:rsidRPr="00413654">
        <w:rPr>
          <w:rFonts w:eastAsia="HG Mincho Light J"/>
          <w:sz w:val="24"/>
          <w:szCs w:val="24"/>
          <w:lang w:val="bg-BG"/>
        </w:rPr>
        <w:t>са</w:t>
      </w:r>
      <w:r w:rsidRPr="00413654">
        <w:rPr>
          <w:rFonts w:eastAsia="HG Mincho Light J"/>
          <w:sz w:val="24"/>
          <w:szCs w:val="24"/>
          <w:lang w:val="bg-BG"/>
        </w:rPr>
        <w:t xml:space="preserve"> постъпил</w:t>
      </w:r>
      <w:r w:rsidR="00FE1470" w:rsidRPr="00413654">
        <w:rPr>
          <w:rFonts w:eastAsia="HG Mincho Light J"/>
          <w:sz w:val="24"/>
          <w:szCs w:val="24"/>
          <w:lang w:val="bg-BG"/>
        </w:rPr>
        <w:t>и</w:t>
      </w:r>
      <w:r w:rsidRPr="00413654">
        <w:rPr>
          <w:rFonts w:eastAsia="HG Mincho Light J"/>
          <w:sz w:val="24"/>
          <w:szCs w:val="24"/>
          <w:lang w:val="bg-BG"/>
        </w:rPr>
        <w:t xml:space="preserve"> документ</w:t>
      </w:r>
      <w:r w:rsidR="00FE1470" w:rsidRPr="00413654">
        <w:rPr>
          <w:rFonts w:eastAsia="HG Mincho Light J"/>
          <w:sz w:val="24"/>
          <w:szCs w:val="24"/>
          <w:lang w:val="bg-BG"/>
        </w:rPr>
        <w:t>и</w:t>
      </w:r>
      <w:r w:rsidR="009650C8" w:rsidRPr="00413654">
        <w:rPr>
          <w:rFonts w:eastAsia="HG Mincho Light J"/>
          <w:sz w:val="24"/>
          <w:szCs w:val="24"/>
          <w:lang w:val="bg-BG"/>
        </w:rPr>
        <w:t xml:space="preserve"> с отстранени несъотве</w:t>
      </w:r>
      <w:r w:rsidR="00FE1470" w:rsidRPr="00413654">
        <w:rPr>
          <w:rFonts w:eastAsia="HG Mincho Light J"/>
          <w:sz w:val="24"/>
          <w:szCs w:val="24"/>
          <w:lang w:val="bg-BG"/>
        </w:rPr>
        <w:t>т</w:t>
      </w:r>
      <w:r w:rsidR="009650C8" w:rsidRPr="00413654">
        <w:rPr>
          <w:rFonts w:eastAsia="HG Mincho Light J"/>
          <w:sz w:val="24"/>
          <w:szCs w:val="24"/>
          <w:lang w:val="bg-BG"/>
        </w:rPr>
        <w:t>ствия</w:t>
      </w:r>
      <w:r w:rsidRPr="00413654">
        <w:rPr>
          <w:rFonts w:eastAsia="HG Mincho Light J"/>
          <w:sz w:val="24"/>
          <w:szCs w:val="24"/>
          <w:lang w:val="bg-BG"/>
        </w:rPr>
        <w:t>.</w:t>
      </w:r>
    </w:p>
    <w:p w14:paraId="475B0534" w14:textId="6CA966A3" w:rsidR="001A5358" w:rsidRPr="00413654" w:rsidRDefault="00D64ACC" w:rsidP="000620C4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jc w:val="both"/>
        <w:rPr>
          <w:rFonts w:eastAsia="HG Mincho Light J"/>
          <w:sz w:val="24"/>
          <w:szCs w:val="24"/>
          <w:lang w:val="bg-BG"/>
        </w:rPr>
      </w:pPr>
      <w:r w:rsidRPr="00413654">
        <w:rPr>
          <w:rFonts w:eastAsia="HG Mincho Light J"/>
          <w:sz w:val="24"/>
          <w:szCs w:val="24"/>
          <w:lang w:val="bg-BG"/>
        </w:rPr>
        <w:t>Във  връзка с горното,</w:t>
      </w:r>
      <w:r w:rsidR="002C0B60" w:rsidRPr="00413654">
        <w:rPr>
          <w:rFonts w:eastAsia="HG Mincho Light J"/>
          <w:sz w:val="24"/>
          <w:szCs w:val="24"/>
          <w:lang w:val="bg-BG"/>
        </w:rPr>
        <w:t xml:space="preserve"> предлагам</w:t>
      </w:r>
      <w:r w:rsidR="00634ADD" w:rsidRPr="00413654">
        <w:rPr>
          <w:rFonts w:eastAsia="HG Mincho Light J"/>
          <w:sz w:val="24"/>
          <w:szCs w:val="24"/>
          <w:lang w:val="bg-BG"/>
        </w:rPr>
        <w:t>,</w:t>
      </w:r>
      <w:r w:rsidR="002C0B60" w:rsidRPr="00413654">
        <w:rPr>
          <w:rFonts w:eastAsia="HG Mincho Light J"/>
          <w:sz w:val="24"/>
          <w:szCs w:val="24"/>
          <w:lang w:val="bg-BG"/>
        </w:rPr>
        <w:t xml:space="preserve"> </w:t>
      </w:r>
      <w:r w:rsidR="00634ADD" w:rsidRPr="00413654">
        <w:rPr>
          <w:rFonts w:eastAsia="HG Mincho Light J"/>
          <w:sz w:val="24"/>
          <w:szCs w:val="24"/>
          <w:lang w:val="bg-BG"/>
        </w:rPr>
        <w:t xml:space="preserve">на основание на </w:t>
      </w:r>
      <w:r w:rsidR="00634ADD" w:rsidRPr="00413654">
        <w:rPr>
          <w:sz w:val="24"/>
          <w:szCs w:val="24"/>
          <w:lang w:val="bg-BG"/>
        </w:rPr>
        <w:t xml:space="preserve">чл. 49б, </w:t>
      </w:r>
      <w:r w:rsidR="00796CBF" w:rsidRPr="00413654">
        <w:rPr>
          <w:sz w:val="24"/>
          <w:szCs w:val="24"/>
          <w:lang w:val="bg-BG"/>
        </w:rPr>
        <w:t>ал. 8, т.</w:t>
      </w:r>
      <w:r w:rsidR="001A5358" w:rsidRPr="00413654">
        <w:rPr>
          <w:sz w:val="24"/>
          <w:szCs w:val="24"/>
          <w:lang w:val="bg-BG"/>
        </w:rPr>
        <w:t xml:space="preserve"> </w:t>
      </w:r>
      <w:r w:rsidR="00796CBF" w:rsidRPr="00413654">
        <w:rPr>
          <w:sz w:val="24"/>
          <w:szCs w:val="24"/>
          <w:lang w:val="bg-BG"/>
        </w:rPr>
        <w:t xml:space="preserve">1 </w:t>
      </w:r>
      <w:r w:rsidR="00634ADD" w:rsidRPr="00413654">
        <w:rPr>
          <w:sz w:val="24"/>
          <w:szCs w:val="24"/>
          <w:lang w:val="bg-BG"/>
        </w:rPr>
        <w:t>от ЗПОО</w:t>
      </w:r>
      <w:r w:rsidR="00CF7D13" w:rsidRPr="00413654">
        <w:rPr>
          <w:sz w:val="24"/>
          <w:szCs w:val="24"/>
          <w:lang w:val="bg-BG"/>
        </w:rPr>
        <w:t xml:space="preserve"> и чл. 25, ал. 4 </w:t>
      </w:r>
      <w:r w:rsidR="00CF7D13" w:rsidRPr="00413654">
        <w:rPr>
          <w:rFonts w:eastAsia="HG Mincho Light J"/>
          <w:sz w:val="24"/>
          <w:szCs w:val="24"/>
          <w:lang w:val="bg-BG"/>
        </w:rPr>
        <w:t>от П</w:t>
      </w:r>
      <w:r w:rsidR="00054A32" w:rsidRPr="00413654">
        <w:rPr>
          <w:rFonts w:eastAsia="HG Mincho Light J"/>
          <w:sz w:val="24"/>
          <w:szCs w:val="24"/>
          <w:lang w:val="bg-BG"/>
        </w:rPr>
        <w:t>Д</w:t>
      </w:r>
      <w:r w:rsidR="00CF7D13" w:rsidRPr="00413654">
        <w:rPr>
          <w:rFonts w:eastAsia="HG Mincho Light J"/>
          <w:sz w:val="24"/>
          <w:szCs w:val="24"/>
          <w:lang w:val="bg-BG"/>
        </w:rPr>
        <w:t>НАПОО</w:t>
      </w:r>
      <w:r w:rsidR="00634ADD" w:rsidRPr="00413654">
        <w:rPr>
          <w:sz w:val="24"/>
          <w:szCs w:val="24"/>
          <w:lang w:val="bg-BG"/>
        </w:rPr>
        <w:t xml:space="preserve">, </w:t>
      </w:r>
      <w:r w:rsidR="002C0B60" w:rsidRPr="00413654">
        <w:rPr>
          <w:rFonts w:eastAsia="HG Mincho Light J"/>
          <w:sz w:val="24"/>
          <w:szCs w:val="24"/>
          <w:lang w:val="bg-BG"/>
        </w:rPr>
        <w:t xml:space="preserve">да откажете изменението </w:t>
      </w:r>
      <w:r w:rsidR="00634ADD" w:rsidRPr="00413654">
        <w:rPr>
          <w:rFonts w:eastAsia="HG Mincho Light J"/>
          <w:sz w:val="24"/>
          <w:szCs w:val="24"/>
          <w:lang w:val="bg-BG"/>
        </w:rPr>
        <w:t xml:space="preserve">на лицензия </w:t>
      </w:r>
      <w:r w:rsidR="005F0FF6" w:rsidRPr="00413654">
        <w:rPr>
          <w:rFonts w:eastAsia="HG Mincho Light J"/>
          <w:sz w:val="24"/>
          <w:szCs w:val="24"/>
          <w:lang w:val="bg-BG"/>
        </w:rPr>
        <w:t xml:space="preserve"> №</w:t>
      </w:r>
      <w:r w:rsidR="00B45B4C">
        <w:rPr>
          <w:rFonts w:eastAsia="HG Mincho Light J"/>
          <w:sz w:val="24"/>
          <w:szCs w:val="24"/>
          <w:lang w:val="en-GB"/>
        </w:rPr>
        <w:t xml:space="preserve"> </w:t>
      </w:r>
      <w:r w:rsidR="00634ADD" w:rsidRPr="00413654">
        <w:rPr>
          <w:rFonts w:eastAsia="HG Mincho Light J"/>
          <w:sz w:val="24"/>
          <w:szCs w:val="24"/>
          <w:lang w:val="bg-BG"/>
        </w:rPr>
        <w:t>на ЦПО</w:t>
      </w:r>
      <w:r w:rsidR="001A5358">
        <w:rPr>
          <w:rFonts w:eastAsia="HG Mincho Light J"/>
          <w:sz w:val="24"/>
          <w:szCs w:val="24"/>
          <w:lang w:val="bg-BG"/>
        </w:rPr>
        <w:t xml:space="preserve"> </w:t>
      </w:r>
      <w:r w:rsidR="001A5358" w:rsidRPr="00413654">
        <w:rPr>
          <w:rFonts w:eastAsia="HG Mincho Light J"/>
          <w:sz w:val="24"/>
          <w:szCs w:val="24"/>
          <w:lang w:val="bg-BG"/>
        </w:rPr>
        <w:t>„</w:t>
      </w:r>
      <w:r w:rsidR="00B45B4C">
        <w:rPr>
          <w:rFonts w:eastAsia="HG Mincho Light J"/>
          <w:sz w:val="24"/>
          <w:szCs w:val="24"/>
          <w:lang w:val="bg-BG"/>
        </w:rPr>
        <w:fldChar w:fldCharType="begin"/>
      </w:r>
      <w:r w:rsidR="00B45B4C">
        <w:rPr>
          <w:rFonts w:eastAsia="HG Mincho Light J"/>
          <w:sz w:val="24"/>
          <w:szCs w:val="24"/>
          <w:lang w:val="bg-BG"/>
        </w:rPr>
        <w:instrText xml:space="preserve"> MERGEFIELD  CpoName  \* MERGEFORMAT </w:instrText>
      </w:r>
      <w:r w:rsidR="00B45B4C">
        <w:rPr>
          <w:rFonts w:eastAsia="HG Mincho Light J"/>
          <w:sz w:val="24"/>
          <w:szCs w:val="24"/>
          <w:lang w:val="bg-BG"/>
        </w:rPr>
        <w:fldChar w:fldCharType="separate"/>
      </w:r>
      <w:r w:rsidR="00B45B4C">
        <w:rPr>
          <w:rFonts w:eastAsia="HG Mincho Light J"/>
          <w:noProof/>
          <w:sz w:val="24"/>
          <w:szCs w:val="24"/>
          <w:lang w:val="bg-BG"/>
        </w:rPr>
        <w:t>«CpoName»</w:t>
      </w:r>
      <w:r w:rsidR="00B45B4C">
        <w:rPr>
          <w:rFonts w:eastAsia="HG Mincho Light J"/>
          <w:sz w:val="24"/>
          <w:szCs w:val="24"/>
          <w:lang w:val="bg-BG"/>
        </w:rPr>
        <w:fldChar w:fldCharType="end"/>
      </w:r>
      <w:r w:rsidR="001A5358" w:rsidRPr="00413654">
        <w:rPr>
          <w:rFonts w:eastAsia="HG Mincho Light J"/>
          <w:sz w:val="24"/>
          <w:szCs w:val="24"/>
          <w:lang w:val="bg-BG"/>
        </w:rPr>
        <w:t xml:space="preserve">“ </w:t>
      </w:r>
      <w:r w:rsidR="00634ADD" w:rsidRPr="00413654">
        <w:rPr>
          <w:rFonts w:eastAsia="HG Mincho Light J"/>
          <w:sz w:val="24"/>
          <w:szCs w:val="24"/>
          <w:lang w:val="bg-BG"/>
        </w:rPr>
        <w:t xml:space="preserve">към </w:t>
      </w:r>
      <w:r w:rsidR="00B45B4C">
        <w:rPr>
          <w:rFonts w:eastAsia="HG Mincho Light J"/>
          <w:sz w:val="24"/>
          <w:szCs w:val="24"/>
          <w:lang w:val="bg-BG"/>
        </w:rPr>
        <w:fldChar w:fldCharType="begin"/>
      </w:r>
      <w:r w:rsidR="00B45B4C">
        <w:rPr>
          <w:rFonts w:eastAsia="HG Mincho Light J"/>
          <w:sz w:val="24"/>
          <w:szCs w:val="24"/>
          <w:lang w:val="bg-BG"/>
        </w:rPr>
        <w:instrText xml:space="preserve"> MERGEFIELD  CompanyName  \* MERGEFORMAT </w:instrText>
      </w:r>
      <w:r w:rsidR="00B45B4C">
        <w:rPr>
          <w:rFonts w:eastAsia="HG Mincho Light J"/>
          <w:sz w:val="24"/>
          <w:szCs w:val="24"/>
          <w:lang w:val="bg-BG"/>
        </w:rPr>
        <w:fldChar w:fldCharType="separate"/>
      </w:r>
      <w:r w:rsidR="00B45B4C">
        <w:rPr>
          <w:rFonts w:eastAsia="HG Mincho Light J"/>
          <w:noProof/>
          <w:sz w:val="24"/>
          <w:szCs w:val="24"/>
          <w:lang w:val="bg-BG"/>
        </w:rPr>
        <w:t>«CompanyName»</w:t>
      </w:r>
      <w:r w:rsidR="00B45B4C">
        <w:rPr>
          <w:rFonts w:eastAsia="HG Mincho Light J"/>
          <w:sz w:val="24"/>
          <w:szCs w:val="24"/>
          <w:lang w:val="bg-BG"/>
        </w:rPr>
        <w:fldChar w:fldCharType="end"/>
      </w:r>
      <w:r w:rsidR="00634ADD" w:rsidRPr="00413654">
        <w:rPr>
          <w:rFonts w:eastAsia="HG Mincho Light J"/>
          <w:sz w:val="24"/>
          <w:szCs w:val="24"/>
          <w:lang w:val="bg-BG"/>
        </w:rPr>
        <w:t xml:space="preserve">, </w:t>
      </w:r>
      <w:r w:rsidR="00B45B4C">
        <w:rPr>
          <w:rFonts w:eastAsia="HG Mincho Light J"/>
          <w:sz w:val="24"/>
          <w:szCs w:val="24"/>
          <w:lang w:val="bg-BG"/>
        </w:rPr>
        <w:fldChar w:fldCharType="begin"/>
      </w:r>
      <w:r w:rsidR="00B45B4C">
        <w:rPr>
          <w:rFonts w:eastAsia="HG Mincho Light J"/>
          <w:sz w:val="24"/>
          <w:szCs w:val="24"/>
          <w:lang w:val="bg-BG"/>
        </w:rPr>
        <w:instrText xml:space="preserve"> MERGEFIELD  CityName  \* MERGEFORMAT </w:instrText>
      </w:r>
      <w:r w:rsidR="00B45B4C">
        <w:rPr>
          <w:rFonts w:eastAsia="HG Mincho Light J"/>
          <w:sz w:val="24"/>
          <w:szCs w:val="24"/>
          <w:lang w:val="bg-BG"/>
        </w:rPr>
        <w:fldChar w:fldCharType="separate"/>
      </w:r>
      <w:r w:rsidR="00B45B4C">
        <w:rPr>
          <w:rFonts w:eastAsia="HG Mincho Light J"/>
          <w:noProof/>
          <w:sz w:val="24"/>
          <w:szCs w:val="24"/>
          <w:lang w:val="bg-BG"/>
        </w:rPr>
        <w:t>«CityName»</w:t>
      </w:r>
      <w:r w:rsidR="00B45B4C">
        <w:rPr>
          <w:rFonts w:eastAsia="HG Mincho Light J"/>
          <w:sz w:val="24"/>
          <w:szCs w:val="24"/>
          <w:lang w:val="bg-BG"/>
        </w:rPr>
        <w:fldChar w:fldCharType="end"/>
      </w:r>
      <w:r w:rsidR="00B45B4C">
        <w:rPr>
          <w:rFonts w:eastAsia="HG Mincho Light J"/>
          <w:sz w:val="24"/>
          <w:szCs w:val="24"/>
          <w:lang w:val="en-GB"/>
        </w:rPr>
        <w:t xml:space="preserve"> </w:t>
      </w:r>
      <w:r w:rsidR="00B9603F" w:rsidRPr="00413654">
        <w:rPr>
          <w:rFonts w:eastAsia="HG Mincho Light J"/>
          <w:sz w:val="24"/>
          <w:szCs w:val="24"/>
          <w:lang w:val="bg-BG"/>
        </w:rPr>
        <w:t>с добавяне на нова/и професия/и и специалност/и.</w:t>
      </w:r>
    </w:p>
    <w:p w14:paraId="09E3670C" w14:textId="77777777" w:rsidR="001A5358" w:rsidRPr="00413654" w:rsidRDefault="001A5358" w:rsidP="000620C4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jc w:val="both"/>
        <w:rPr>
          <w:rFonts w:eastAsia="HG Mincho Light J"/>
          <w:sz w:val="24"/>
          <w:szCs w:val="24"/>
          <w:lang w:val="bg-BG"/>
        </w:rPr>
      </w:pPr>
    </w:p>
    <w:p w14:paraId="73F4F1F3" w14:textId="77777777" w:rsidR="00634ADD" w:rsidRPr="00413654" w:rsidRDefault="00634ADD" w:rsidP="000620C4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jc w:val="both"/>
        <w:rPr>
          <w:rFonts w:eastAsia="HG Mincho Light J"/>
          <w:sz w:val="24"/>
          <w:szCs w:val="24"/>
          <w:lang w:val="bg-BG"/>
        </w:rPr>
      </w:pPr>
      <w:r w:rsidRPr="00413654">
        <w:rPr>
          <w:rFonts w:eastAsia="HG Mincho Light J"/>
          <w:sz w:val="24"/>
          <w:szCs w:val="24"/>
          <w:lang w:val="bg-BG"/>
        </w:rPr>
        <w:t>Прилагам:</w:t>
      </w:r>
    </w:p>
    <w:p w14:paraId="16F2F922" w14:textId="77777777" w:rsidR="00634ADD" w:rsidRPr="005D0454" w:rsidRDefault="001A5358" w:rsidP="000620C4">
      <w:pPr>
        <w:widowControl w:val="0"/>
        <w:numPr>
          <w:ilvl w:val="0"/>
          <w:numId w:val="6"/>
        </w:numPr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ind w:left="0" w:firstLine="0"/>
        <w:jc w:val="both"/>
        <w:rPr>
          <w:rFonts w:eastAsia="HG Mincho Light J"/>
          <w:sz w:val="24"/>
          <w:szCs w:val="24"/>
          <w:lang w:val="bg-BG"/>
        </w:rPr>
      </w:pPr>
      <w:r w:rsidRPr="00413654">
        <w:rPr>
          <w:rFonts w:eastAsia="HG Mincho Light J"/>
          <w:sz w:val="24"/>
          <w:szCs w:val="24"/>
          <w:lang w:val="bg-BG"/>
        </w:rPr>
        <w:t xml:space="preserve">Доклад </w:t>
      </w:r>
      <w:r w:rsidR="00634ADD" w:rsidRPr="00413654">
        <w:rPr>
          <w:rFonts w:eastAsia="HG Mincho Light J"/>
          <w:sz w:val="24"/>
          <w:szCs w:val="24"/>
          <w:lang w:val="bg-BG"/>
        </w:rPr>
        <w:t>№</w:t>
      </w:r>
      <w:r w:rsidR="00B45B4C">
        <w:rPr>
          <w:rFonts w:eastAsia="HG Mincho Light J"/>
          <w:sz w:val="24"/>
          <w:szCs w:val="24"/>
          <w:lang w:val="bg-BG"/>
        </w:rPr>
        <w:fldChar w:fldCharType="begin"/>
      </w:r>
      <w:r w:rsidR="00B45B4C">
        <w:rPr>
          <w:rFonts w:eastAsia="HG Mincho Light J"/>
          <w:sz w:val="24"/>
          <w:szCs w:val="24"/>
          <w:lang w:val="bg-BG"/>
        </w:rPr>
        <w:instrText xml:space="preserve"> MERGEFIELD  ReportNumber  \* MERGEFORMAT </w:instrText>
      </w:r>
      <w:r w:rsidR="00B45B4C">
        <w:rPr>
          <w:rFonts w:eastAsia="HG Mincho Light J"/>
          <w:sz w:val="24"/>
          <w:szCs w:val="24"/>
          <w:lang w:val="bg-BG"/>
        </w:rPr>
        <w:fldChar w:fldCharType="separate"/>
      </w:r>
      <w:r w:rsidR="00B45B4C">
        <w:rPr>
          <w:rFonts w:eastAsia="HG Mincho Light J"/>
          <w:noProof/>
          <w:sz w:val="24"/>
          <w:szCs w:val="24"/>
          <w:lang w:val="bg-BG"/>
        </w:rPr>
        <w:t>«ReportNumber»</w:t>
      </w:r>
      <w:r w:rsidR="00B45B4C">
        <w:rPr>
          <w:rFonts w:eastAsia="HG Mincho Light J"/>
          <w:sz w:val="24"/>
          <w:szCs w:val="24"/>
          <w:lang w:val="bg-BG"/>
        </w:rPr>
        <w:fldChar w:fldCharType="end"/>
      </w:r>
      <w:r w:rsidR="00054A32">
        <w:rPr>
          <w:rFonts w:eastAsia="HG Mincho Light J"/>
          <w:sz w:val="24"/>
          <w:szCs w:val="24"/>
          <w:lang w:val="bg-BG"/>
        </w:rPr>
        <w:t>;</w:t>
      </w:r>
    </w:p>
    <w:p w14:paraId="024C3897" w14:textId="77777777" w:rsidR="00634ADD" w:rsidRPr="005D0454" w:rsidRDefault="00634ADD" w:rsidP="000620C4">
      <w:pPr>
        <w:widowControl w:val="0"/>
        <w:numPr>
          <w:ilvl w:val="0"/>
          <w:numId w:val="6"/>
        </w:numPr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ind w:left="0" w:firstLine="0"/>
        <w:jc w:val="both"/>
        <w:rPr>
          <w:rFonts w:eastAsia="HG Mincho Light J"/>
          <w:sz w:val="24"/>
          <w:szCs w:val="24"/>
          <w:lang w:val="bg-BG"/>
        </w:rPr>
      </w:pPr>
      <w:r w:rsidRPr="005D0454">
        <w:rPr>
          <w:rFonts w:eastAsia="HG Mincho Light J"/>
          <w:sz w:val="24"/>
          <w:szCs w:val="24"/>
          <w:lang w:val="bg-BG"/>
        </w:rPr>
        <w:t>Уведомително писмо №</w:t>
      </w:r>
      <w:r w:rsidR="00B45B4C">
        <w:rPr>
          <w:rFonts w:eastAsia="HG Mincho Light J"/>
          <w:sz w:val="24"/>
          <w:szCs w:val="24"/>
          <w:lang w:val="bg-BG"/>
        </w:rPr>
        <w:fldChar w:fldCharType="begin"/>
      </w:r>
      <w:r w:rsidR="00B45B4C">
        <w:rPr>
          <w:rFonts w:eastAsia="HG Mincho Light J"/>
          <w:sz w:val="24"/>
          <w:szCs w:val="24"/>
          <w:lang w:val="bg-BG"/>
        </w:rPr>
        <w:instrText xml:space="preserve"> MERGEFIELD  NotificationLetterNumber  \* MERGEFORMAT </w:instrText>
      </w:r>
      <w:r w:rsidR="00B45B4C">
        <w:rPr>
          <w:rFonts w:eastAsia="HG Mincho Light J"/>
          <w:sz w:val="24"/>
          <w:szCs w:val="24"/>
          <w:lang w:val="bg-BG"/>
        </w:rPr>
        <w:fldChar w:fldCharType="separate"/>
      </w:r>
      <w:r w:rsidR="00B45B4C">
        <w:rPr>
          <w:rFonts w:eastAsia="HG Mincho Light J"/>
          <w:noProof/>
          <w:sz w:val="24"/>
          <w:szCs w:val="24"/>
          <w:lang w:val="bg-BG"/>
        </w:rPr>
        <w:t>«NotificationLetterNumber»</w:t>
      </w:r>
      <w:r w:rsidR="00B45B4C">
        <w:rPr>
          <w:rFonts w:eastAsia="HG Mincho Light J"/>
          <w:sz w:val="24"/>
          <w:szCs w:val="24"/>
          <w:lang w:val="bg-BG"/>
        </w:rPr>
        <w:fldChar w:fldCharType="end"/>
      </w:r>
      <w:r w:rsidR="00054A32">
        <w:rPr>
          <w:rFonts w:eastAsia="HG Mincho Light J"/>
          <w:sz w:val="24"/>
          <w:szCs w:val="24"/>
          <w:lang w:val="bg-BG"/>
        </w:rPr>
        <w:t>;</w:t>
      </w:r>
    </w:p>
    <w:p w14:paraId="4123A4EA" w14:textId="77777777" w:rsidR="00634ADD" w:rsidRPr="005D0454" w:rsidRDefault="00634ADD" w:rsidP="000620C4">
      <w:pPr>
        <w:widowControl w:val="0"/>
        <w:numPr>
          <w:ilvl w:val="0"/>
          <w:numId w:val="6"/>
        </w:numPr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ind w:left="0" w:firstLine="0"/>
        <w:jc w:val="both"/>
        <w:rPr>
          <w:rFonts w:eastAsia="HG Mincho Light J"/>
          <w:sz w:val="24"/>
          <w:szCs w:val="24"/>
          <w:lang w:val="bg-BG"/>
        </w:rPr>
      </w:pPr>
      <w:r w:rsidRPr="005D0454">
        <w:rPr>
          <w:rFonts w:eastAsia="HG Mincho Light J"/>
          <w:sz w:val="24"/>
          <w:szCs w:val="24"/>
          <w:lang w:val="bg-BG"/>
        </w:rPr>
        <w:t>Обратна разписка, удостоверяваща датата на получаването на уведомителното писмо</w:t>
      </w:r>
      <w:r w:rsidR="00054A32">
        <w:rPr>
          <w:rFonts w:eastAsia="HG Mincho Light J"/>
          <w:sz w:val="24"/>
          <w:szCs w:val="24"/>
          <w:lang w:val="bg-BG"/>
        </w:rPr>
        <w:t>.</w:t>
      </w:r>
      <w:r w:rsidRPr="005D0454">
        <w:rPr>
          <w:rFonts w:eastAsia="HG Mincho Light J"/>
          <w:sz w:val="24"/>
          <w:szCs w:val="24"/>
          <w:lang w:val="bg-BG"/>
        </w:rPr>
        <w:t xml:space="preserve"> </w:t>
      </w:r>
    </w:p>
    <w:p w14:paraId="0F7A775C" w14:textId="77777777" w:rsidR="00634ADD" w:rsidRDefault="00634ADD" w:rsidP="000620C4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jc w:val="both"/>
        <w:rPr>
          <w:rFonts w:eastAsia="HG Mincho Light J"/>
          <w:sz w:val="24"/>
          <w:szCs w:val="24"/>
          <w:lang w:val="bg-BG"/>
        </w:rPr>
      </w:pPr>
    </w:p>
    <w:p w14:paraId="6841C070" w14:textId="2643D1BB" w:rsidR="00F00BBC" w:rsidRPr="005D0454" w:rsidRDefault="0021784B" w:rsidP="000620C4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jc w:val="both"/>
        <w:rPr>
          <w:rFonts w:eastAsia="HG Mincho Light J"/>
          <w:sz w:val="24"/>
          <w:szCs w:val="24"/>
          <w:lang w:val="bg-BG"/>
        </w:rPr>
      </w:pPr>
      <w:r>
        <w:rPr>
          <w:rFonts w:eastAsia="HG Mincho Light J"/>
          <w:sz w:val="24"/>
          <w:szCs w:val="24"/>
          <w:lang w:val="bg-BG"/>
        </w:rPr>
        <w:pict w14:anchorId="6A5DA9B1">
          <v:shape id="_x0000_i1030" type="#_x0000_t75" alt="Microsoft Office Signature Line..." style="width:163.4pt;height:82pt">
            <v:imagedata r:id="rId7" o:title=""/>
            <o:lock v:ext="edit" ungrouping="t" rotation="t" cropping="t" verticies="t" text="t" grouping="t"/>
            <o:signatureline v:ext="edit" id="{2C986240-7790-4AA4-9A55-5FE18FE6D9FA}" provid="{00000000-0000-0000-0000-000000000000}" issignatureline="t"/>
          </v:shape>
        </w:pict>
      </w:r>
    </w:p>
    <w:p w14:paraId="3D80757C" w14:textId="77777777" w:rsidR="00634ADD" w:rsidRDefault="00634ADD" w:rsidP="000620C4">
      <w:pPr>
        <w:spacing w:line="276" w:lineRule="auto"/>
        <w:rPr>
          <w:b/>
          <w:sz w:val="24"/>
          <w:szCs w:val="24"/>
          <w:lang w:val="bg-BG"/>
        </w:rPr>
      </w:pPr>
      <w:r w:rsidRPr="005D0454">
        <w:rPr>
          <w:b/>
          <w:sz w:val="24"/>
          <w:szCs w:val="24"/>
          <w:lang w:val="bg-BG"/>
        </w:rPr>
        <w:t>ГЛАВЕН ЕКСПЕРТ</w:t>
      </w:r>
    </w:p>
    <w:p w14:paraId="0427E600" w14:textId="77777777" w:rsidR="001A5358" w:rsidRPr="005D0454" w:rsidRDefault="001A5358" w:rsidP="000620C4">
      <w:pPr>
        <w:spacing w:line="276" w:lineRule="auto"/>
        <w:rPr>
          <w:b/>
          <w:sz w:val="24"/>
          <w:szCs w:val="24"/>
          <w:lang w:val="bg-BG"/>
        </w:rPr>
      </w:pPr>
    </w:p>
    <w:p w14:paraId="09AF3A36" w14:textId="00EA7BDE" w:rsidR="00634ADD" w:rsidRPr="005D0454" w:rsidRDefault="00634ADD" w:rsidP="000620C4">
      <w:pPr>
        <w:spacing w:line="276" w:lineRule="auto"/>
        <w:rPr>
          <w:b/>
          <w:sz w:val="24"/>
          <w:szCs w:val="24"/>
          <w:lang w:val="ru-RU"/>
        </w:rPr>
      </w:pPr>
      <w:r w:rsidRPr="005D0454">
        <w:rPr>
          <w:b/>
          <w:sz w:val="24"/>
          <w:szCs w:val="24"/>
          <w:lang w:val="ru-RU"/>
        </w:rPr>
        <w:t>/</w:t>
      </w:r>
      <w:r w:rsidR="00564746">
        <w:rPr>
          <w:sz w:val="24"/>
          <w:szCs w:val="24"/>
          <w:lang w:val="bg-BG"/>
        </w:rPr>
        <w:fldChar w:fldCharType="begin"/>
      </w:r>
      <w:r w:rsidR="00564746">
        <w:rPr>
          <w:sz w:val="24"/>
          <w:szCs w:val="24"/>
          <w:lang w:val="bg-BG"/>
        </w:rPr>
        <w:instrText xml:space="preserve"> MERGEFIELD  ChiefExpert  \* MERGEFORMAT </w:instrText>
      </w:r>
      <w:r w:rsidR="00564746">
        <w:rPr>
          <w:sz w:val="24"/>
          <w:szCs w:val="24"/>
          <w:lang w:val="bg-BG"/>
        </w:rPr>
        <w:fldChar w:fldCharType="separate"/>
      </w:r>
      <w:r w:rsidR="00564746">
        <w:rPr>
          <w:noProof/>
          <w:sz w:val="24"/>
          <w:szCs w:val="24"/>
          <w:lang w:val="bg-BG"/>
        </w:rPr>
        <w:t>«ChiefExpert»</w:t>
      </w:r>
      <w:r w:rsidR="00564746">
        <w:rPr>
          <w:sz w:val="24"/>
          <w:szCs w:val="24"/>
          <w:lang w:val="bg-BG"/>
        </w:rPr>
        <w:fldChar w:fldCharType="end"/>
      </w:r>
      <w:r w:rsidRPr="005D0454">
        <w:rPr>
          <w:b/>
          <w:sz w:val="24"/>
          <w:szCs w:val="24"/>
          <w:lang w:val="ru-RU"/>
        </w:rPr>
        <w:t>/</w:t>
      </w:r>
    </w:p>
    <w:p w14:paraId="2258E38A" w14:textId="77777777" w:rsidR="00634ADD" w:rsidRPr="005D0454" w:rsidRDefault="00634ADD" w:rsidP="000620C4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jc w:val="both"/>
        <w:rPr>
          <w:rFonts w:eastAsia="HG Mincho Light J"/>
          <w:sz w:val="24"/>
          <w:szCs w:val="24"/>
          <w:lang w:val="bg-BG"/>
        </w:rPr>
      </w:pPr>
    </w:p>
    <w:p w14:paraId="471DE845" w14:textId="77777777" w:rsidR="00634ADD" w:rsidRPr="005D0454" w:rsidRDefault="00634ADD" w:rsidP="000620C4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jc w:val="both"/>
        <w:rPr>
          <w:rFonts w:eastAsia="HG Mincho Light J"/>
          <w:sz w:val="24"/>
          <w:szCs w:val="24"/>
          <w:lang w:val="bg-BG"/>
        </w:rPr>
      </w:pPr>
    </w:p>
    <w:p w14:paraId="1094ACE0" w14:textId="77777777" w:rsidR="00634ADD" w:rsidRPr="005D0454" w:rsidRDefault="00634ADD" w:rsidP="000620C4">
      <w:pPr>
        <w:tabs>
          <w:tab w:val="left" w:pos="3960"/>
        </w:tabs>
        <w:spacing w:line="276" w:lineRule="auto"/>
        <w:jc w:val="both"/>
        <w:rPr>
          <w:sz w:val="24"/>
          <w:szCs w:val="24"/>
          <w:lang w:val="bg-BG"/>
        </w:rPr>
      </w:pPr>
    </w:p>
    <w:p w14:paraId="32B8CFC3" w14:textId="77777777" w:rsidR="00634ADD" w:rsidRPr="005D0454" w:rsidRDefault="00634ADD" w:rsidP="000620C4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jc w:val="both"/>
        <w:rPr>
          <w:rFonts w:eastAsia="HG Mincho Light J"/>
          <w:sz w:val="24"/>
          <w:szCs w:val="24"/>
          <w:lang w:val="bg-BG"/>
        </w:rPr>
      </w:pPr>
    </w:p>
    <w:p w14:paraId="77074321" w14:textId="77777777" w:rsidR="006B1789" w:rsidRPr="005D0454" w:rsidRDefault="006B1789" w:rsidP="00DE61F6">
      <w:pPr>
        <w:ind w:left="1134" w:hanging="1134"/>
        <w:jc w:val="both"/>
        <w:rPr>
          <w:sz w:val="24"/>
          <w:szCs w:val="24"/>
          <w:lang w:val="bg-BG"/>
        </w:rPr>
      </w:pPr>
    </w:p>
    <w:sectPr w:rsidR="006B1789" w:rsidRPr="005D0454" w:rsidSect="008A4E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134" w:bottom="1440" w:left="1797" w:header="709" w:footer="709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02BEA" w14:textId="77777777" w:rsidR="000E22D2" w:rsidRDefault="000E22D2">
      <w:r>
        <w:separator/>
      </w:r>
    </w:p>
  </w:endnote>
  <w:endnote w:type="continuationSeparator" w:id="0">
    <w:p w14:paraId="31A71CA7" w14:textId="77777777" w:rsidR="000E22D2" w:rsidRDefault="000E2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781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E491D" w14:textId="6510D5DE" w:rsidR="00FA083E" w:rsidRDefault="00FA08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EA5A03" w14:textId="77777777" w:rsidR="00FA083E" w:rsidRDefault="00FA0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B9C79" w14:textId="77777777" w:rsidR="00307586" w:rsidRDefault="00307586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4930"/>
      <w:gridCol w:w="4046"/>
    </w:tblGrid>
    <w:tr w:rsidR="008C4563" w14:paraId="57A1AF7F" w14:textId="77777777" w:rsidTr="008C4563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4C84F3F3" w14:textId="47159DAD" w:rsidR="008C4563" w:rsidRDefault="008C4563">
          <w:pPr>
            <w:shd w:val="clear" w:color="auto" w:fill="FFFFFF"/>
            <w:ind w:left="-105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238F9DB3" w14:textId="77777777" w:rsidR="008C4563" w:rsidRDefault="008C4563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8C4563" w14:paraId="180E97B4" w14:textId="77777777" w:rsidTr="008C4563">
      <w:tc>
        <w:tcPr>
          <w:tcW w:w="5174" w:type="dxa"/>
          <w:hideMark/>
        </w:tcPr>
        <w:p w14:paraId="70D6824F" w14:textId="77777777" w:rsidR="008C4563" w:rsidRDefault="008C4563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hideMark/>
        </w:tcPr>
        <w:p w14:paraId="70521578" w14:textId="77777777" w:rsidR="008C4563" w:rsidRDefault="008C4563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4A4FAB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02DE98A8" w14:textId="77777777" w:rsidR="008C4563" w:rsidRDefault="008C4563" w:rsidP="008C4563">
    <w:pPr>
      <w:pStyle w:val="Footer"/>
      <w:rPr>
        <w:lang w:val="en-AU"/>
      </w:rPr>
    </w:pPr>
  </w:p>
  <w:p w14:paraId="3093045A" w14:textId="77777777" w:rsidR="008A4E0F" w:rsidRDefault="008A4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C976F" w14:textId="77777777" w:rsidR="000E22D2" w:rsidRDefault="000E22D2">
      <w:r>
        <w:separator/>
      </w:r>
    </w:p>
  </w:footnote>
  <w:footnote w:type="continuationSeparator" w:id="0">
    <w:p w14:paraId="528498C7" w14:textId="77777777" w:rsidR="000E22D2" w:rsidRDefault="000E2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06A3" w14:textId="77777777" w:rsidR="00FA083E" w:rsidRDefault="00FA0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B8FEA" w14:textId="77777777" w:rsidR="00FA083E" w:rsidRDefault="00FA08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E12B2" w14:textId="77777777" w:rsidR="000C5975" w:rsidRDefault="000C5975" w:rsidP="000C5975">
    <w:pPr>
      <w:spacing w:after="120"/>
      <w:jc w:val="right"/>
    </w:pPr>
    <w:r w:rsidRPr="003B2184">
      <w:t>Ниво на конфиденциалност 1 [TLP-GREEN]</w:t>
    </w:r>
  </w:p>
  <w:p w14:paraId="66F80F41" w14:textId="77777777" w:rsidR="000C5975" w:rsidRDefault="000C5975"/>
  <w:tbl>
    <w:tblPr>
      <w:tblW w:w="9915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46"/>
      <w:gridCol w:w="7869"/>
    </w:tblGrid>
    <w:tr w:rsidR="008A4E0F" w14:paraId="318BC4DC" w14:textId="77777777" w:rsidTr="000C5975">
      <w:trPr>
        <w:jc w:val="center"/>
      </w:trPr>
      <w:tc>
        <w:tcPr>
          <w:tcW w:w="2046" w:type="dxa"/>
          <w:tcBorders>
            <w:top w:val="nil"/>
            <w:left w:val="nil"/>
            <w:bottom w:val="single" w:sz="8" w:space="0" w:color="4F81BD"/>
            <w:right w:val="nil"/>
          </w:tcBorders>
          <w:shd w:val="clear" w:color="auto" w:fill="FFFFFF"/>
        </w:tcPr>
        <w:p w14:paraId="3D172AD4" w14:textId="77777777" w:rsidR="008A4E0F" w:rsidRDefault="008A4E0F">
          <w:pPr>
            <w:spacing w:line="276" w:lineRule="auto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position w:val="-31"/>
              <w:sz w:val="40"/>
              <w:lang w:val="en-US"/>
            </w:rPr>
            <w:object w:dxaOrig="1372" w:dyaOrig="847" w14:anchorId="0B9A77E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85pt;height:42.55pt" fillcolor="window">
                <v:imagedata r:id="rId1" o:title=""/>
              </v:shape>
              <o:OLEObject Type="Embed" ProgID="Word.Picture.8" ShapeID="_x0000_i1025" DrawAspect="Content" ObjectID="_1748784833" r:id="rId2"/>
            </w:object>
          </w:r>
        </w:p>
        <w:p w14:paraId="3CD2E5A7" w14:textId="77777777" w:rsidR="008A4E0F" w:rsidRDefault="008A4E0F">
          <w:pPr>
            <w:widowControl w:val="0"/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69" w:type="dxa"/>
          <w:tcBorders>
            <w:top w:val="nil"/>
            <w:left w:val="nil"/>
            <w:bottom w:val="single" w:sz="8" w:space="0" w:color="4F81BD"/>
            <w:right w:val="nil"/>
          </w:tcBorders>
          <w:shd w:val="clear" w:color="auto" w:fill="FFFFFF"/>
          <w:hideMark/>
        </w:tcPr>
        <w:p w14:paraId="01C0FAF5" w14:textId="77777777" w:rsidR="008A4E0F" w:rsidRDefault="008A4E0F">
          <w:pPr>
            <w:spacing w:line="276" w:lineRule="auto"/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636840D3" w14:textId="77777777" w:rsidR="008A4E0F" w:rsidRDefault="008A4E0F">
          <w:pPr>
            <w:widowControl w:val="0"/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5A0BED1C" w14:textId="77777777" w:rsidR="008A4E0F" w:rsidRDefault="008A4E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2491377"/>
    <w:multiLevelType w:val="hybridMultilevel"/>
    <w:tmpl w:val="B30077D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4C2041"/>
    <w:multiLevelType w:val="multilevel"/>
    <w:tmpl w:val="10EEF1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B4156E"/>
    <w:multiLevelType w:val="multilevel"/>
    <w:tmpl w:val="3BFC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46877E27"/>
    <w:multiLevelType w:val="hybridMultilevel"/>
    <w:tmpl w:val="F5E860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2F85"/>
    <w:multiLevelType w:val="hybridMultilevel"/>
    <w:tmpl w:val="323C9E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572934">
    <w:abstractNumId w:val="2"/>
  </w:num>
  <w:num w:numId="2" w16cid:durableId="1884248410">
    <w:abstractNumId w:val="3"/>
  </w:num>
  <w:num w:numId="3" w16cid:durableId="562985300">
    <w:abstractNumId w:val="1"/>
  </w:num>
  <w:num w:numId="4" w16cid:durableId="1596984238">
    <w:abstractNumId w:val="0"/>
  </w:num>
  <w:num w:numId="5" w16cid:durableId="825628073">
    <w:abstractNumId w:val="4"/>
  </w:num>
  <w:num w:numId="6" w16cid:durableId="431049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CA"/>
    <w:rsid w:val="00004285"/>
    <w:rsid w:val="000172D9"/>
    <w:rsid w:val="0004605D"/>
    <w:rsid w:val="00047AB3"/>
    <w:rsid w:val="000523E8"/>
    <w:rsid w:val="00054A32"/>
    <w:rsid w:val="000620C4"/>
    <w:rsid w:val="00066CDE"/>
    <w:rsid w:val="00073053"/>
    <w:rsid w:val="0009295B"/>
    <w:rsid w:val="000A6EC2"/>
    <w:rsid w:val="000B22A1"/>
    <w:rsid w:val="000B66CA"/>
    <w:rsid w:val="000C5181"/>
    <w:rsid w:val="000C5975"/>
    <w:rsid w:val="000E0715"/>
    <w:rsid w:val="000E22D2"/>
    <w:rsid w:val="000E559E"/>
    <w:rsid w:val="000E5B95"/>
    <w:rsid w:val="000F7997"/>
    <w:rsid w:val="0010271F"/>
    <w:rsid w:val="001133C9"/>
    <w:rsid w:val="0011528F"/>
    <w:rsid w:val="00125C2E"/>
    <w:rsid w:val="00142172"/>
    <w:rsid w:val="001476C5"/>
    <w:rsid w:val="001524D9"/>
    <w:rsid w:val="00156A11"/>
    <w:rsid w:val="00167440"/>
    <w:rsid w:val="0018167D"/>
    <w:rsid w:val="00194CF2"/>
    <w:rsid w:val="001A0045"/>
    <w:rsid w:val="001A1B73"/>
    <w:rsid w:val="001A5358"/>
    <w:rsid w:val="001B4D14"/>
    <w:rsid w:val="001E4834"/>
    <w:rsid w:val="001E6BCF"/>
    <w:rsid w:val="001F2C33"/>
    <w:rsid w:val="0020560E"/>
    <w:rsid w:val="00207AAD"/>
    <w:rsid w:val="002107AC"/>
    <w:rsid w:val="0021784B"/>
    <w:rsid w:val="00271F54"/>
    <w:rsid w:val="00281C50"/>
    <w:rsid w:val="00292BED"/>
    <w:rsid w:val="00297A08"/>
    <w:rsid w:val="002A25F2"/>
    <w:rsid w:val="002B122F"/>
    <w:rsid w:val="002B3D2E"/>
    <w:rsid w:val="002B67A0"/>
    <w:rsid w:val="002B6938"/>
    <w:rsid w:val="002C0A0D"/>
    <w:rsid w:val="002C0B60"/>
    <w:rsid w:val="002C5C66"/>
    <w:rsid w:val="002D6386"/>
    <w:rsid w:val="002F0C5C"/>
    <w:rsid w:val="002F29D9"/>
    <w:rsid w:val="002F70C2"/>
    <w:rsid w:val="002F7C32"/>
    <w:rsid w:val="00306CFC"/>
    <w:rsid w:val="00307586"/>
    <w:rsid w:val="003101CD"/>
    <w:rsid w:val="0033748A"/>
    <w:rsid w:val="00341DA4"/>
    <w:rsid w:val="003521A2"/>
    <w:rsid w:val="00352B10"/>
    <w:rsid w:val="00354979"/>
    <w:rsid w:val="00387FDB"/>
    <w:rsid w:val="003A3AC3"/>
    <w:rsid w:val="003A734E"/>
    <w:rsid w:val="003B6CC2"/>
    <w:rsid w:val="003B7FFD"/>
    <w:rsid w:val="003D4BF5"/>
    <w:rsid w:val="003D79B2"/>
    <w:rsid w:val="003E0249"/>
    <w:rsid w:val="00402D16"/>
    <w:rsid w:val="00413654"/>
    <w:rsid w:val="004153D7"/>
    <w:rsid w:val="004237B2"/>
    <w:rsid w:val="0042675E"/>
    <w:rsid w:val="00444FEB"/>
    <w:rsid w:val="0045309B"/>
    <w:rsid w:val="0046473D"/>
    <w:rsid w:val="004A4FAB"/>
    <w:rsid w:val="004A6A0E"/>
    <w:rsid w:val="004E42E0"/>
    <w:rsid w:val="004E68F5"/>
    <w:rsid w:val="004F45B0"/>
    <w:rsid w:val="005005F9"/>
    <w:rsid w:val="005147A4"/>
    <w:rsid w:val="00523BC7"/>
    <w:rsid w:val="00526FBB"/>
    <w:rsid w:val="00533DA9"/>
    <w:rsid w:val="005407D2"/>
    <w:rsid w:val="00542371"/>
    <w:rsid w:val="00543204"/>
    <w:rsid w:val="00550770"/>
    <w:rsid w:val="0055417F"/>
    <w:rsid w:val="00564746"/>
    <w:rsid w:val="00582C33"/>
    <w:rsid w:val="005A5482"/>
    <w:rsid w:val="005B62A2"/>
    <w:rsid w:val="005C4F36"/>
    <w:rsid w:val="005D0454"/>
    <w:rsid w:val="005D4494"/>
    <w:rsid w:val="005D60CC"/>
    <w:rsid w:val="005E6F61"/>
    <w:rsid w:val="005F0160"/>
    <w:rsid w:val="005F0FF6"/>
    <w:rsid w:val="006003EA"/>
    <w:rsid w:val="0061517B"/>
    <w:rsid w:val="00634ADD"/>
    <w:rsid w:val="00667951"/>
    <w:rsid w:val="0068314C"/>
    <w:rsid w:val="00691BF1"/>
    <w:rsid w:val="006A2BED"/>
    <w:rsid w:val="006A6721"/>
    <w:rsid w:val="006B1789"/>
    <w:rsid w:val="006C489B"/>
    <w:rsid w:val="006E2E4A"/>
    <w:rsid w:val="006F0AA8"/>
    <w:rsid w:val="0071082D"/>
    <w:rsid w:val="00710DEC"/>
    <w:rsid w:val="00717B07"/>
    <w:rsid w:val="00726AA7"/>
    <w:rsid w:val="00726C35"/>
    <w:rsid w:val="007373FB"/>
    <w:rsid w:val="007525BA"/>
    <w:rsid w:val="007736BE"/>
    <w:rsid w:val="007821E4"/>
    <w:rsid w:val="007872F0"/>
    <w:rsid w:val="00794076"/>
    <w:rsid w:val="00794DE6"/>
    <w:rsid w:val="00796CBF"/>
    <w:rsid w:val="007B0FE5"/>
    <w:rsid w:val="007C02C6"/>
    <w:rsid w:val="007C55DD"/>
    <w:rsid w:val="007C7291"/>
    <w:rsid w:val="007D100C"/>
    <w:rsid w:val="007E4375"/>
    <w:rsid w:val="007F51C3"/>
    <w:rsid w:val="007F62CE"/>
    <w:rsid w:val="0080585A"/>
    <w:rsid w:val="00840FD2"/>
    <w:rsid w:val="0085633F"/>
    <w:rsid w:val="008639DF"/>
    <w:rsid w:val="00873719"/>
    <w:rsid w:val="00881702"/>
    <w:rsid w:val="008A4E0F"/>
    <w:rsid w:val="008C4563"/>
    <w:rsid w:val="008E0E6F"/>
    <w:rsid w:val="00901193"/>
    <w:rsid w:val="00923071"/>
    <w:rsid w:val="009263CA"/>
    <w:rsid w:val="0094143C"/>
    <w:rsid w:val="009650C8"/>
    <w:rsid w:val="00983DDB"/>
    <w:rsid w:val="009859A8"/>
    <w:rsid w:val="00987365"/>
    <w:rsid w:val="00987D87"/>
    <w:rsid w:val="00993217"/>
    <w:rsid w:val="009A7F87"/>
    <w:rsid w:val="009B434E"/>
    <w:rsid w:val="009B4EAF"/>
    <w:rsid w:val="009C1963"/>
    <w:rsid w:val="009C4D8C"/>
    <w:rsid w:val="009C6786"/>
    <w:rsid w:val="009D78D0"/>
    <w:rsid w:val="009E3B05"/>
    <w:rsid w:val="009F785A"/>
    <w:rsid w:val="00A22164"/>
    <w:rsid w:val="00A47A3F"/>
    <w:rsid w:val="00A559D8"/>
    <w:rsid w:val="00A70ECC"/>
    <w:rsid w:val="00A71A0C"/>
    <w:rsid w:val="00A73DAB"/>
    <w:rsid w:val="00A82687"/>
    <w:rsid w:val="00A91B37"/>
    <w:rsid w:val="00AA29C2"/>
    <w:rsid w:val="00AB6DE1"/>
    <w:rsid w:val="00AD78BA"/>
    <w:rsid w:val="00AF3D53"/>
    <w:rsid w:val="00B02EA5"/>
    <w:rsid w:val="00B34064"/>
    <w:rsid w:val="00B358CD"/>
    <w:rsid w:val="00B42553"/>
    <w:rsid w:val="00B45B4C"/>
    <w:rsid w:val="00B65531"/>
    <w:rsid w:val="00B71627"/>
    <w:rsid w:val="00B75419"/>
    <w:rsid w:val="00B9603F"/>
    <w:rsid w:val="00BB6965"/>
    <w:rsid w:val="00BC498B"/>
    <w:rsid w:val="00BC516F"/>
    <w:rsid w:val="00BD3983"/>
    <w:rsid w:val="00BD6E07"/>
    <w:rsid w:val="00C05530"/>
    <w:rsid w:val="00C335A7"/>
    <w:rsid w:val="00C33A78"/>
    <w:rsid w:val="00C42323"/>
    <w:rsid w:val="00C5071B"/>
    <w:rsid w:val="00C54AEA"/>
    <w:rsid w:val="00C67071"/>
    <w:rsid w:val="00C72118"/>
    <w:rsid w:val="00C75FB8"/>
    <w:rsid w:val="00C8329E"/>
    <w:rsid w:val="00CB44C6"/>
    <w:rsid w:val="00CB791C"/>
    <w:rsid w:val="00CF7D13"/>
    <w:rsid w:val="00D114E8"/>
    <w:rsid w:val="00D14FBE"/>
    <w:rsid w:val="00D153DD"/>
    <w:rsid w:val="00D2231B"/>
    <w:rsid w:val="00D2320E"/>
    <w:rsid w:val="00D3144A"/>
    <w:rsid w:val="00D32C91"/>
    <w:rsid w:val="00D43A17"/>
    <w:rsid w:val="00D53CDC"/>
    <w:rsid w:val="00D63806"/>
    <w:rsid w:val="00D64ACC"/>
    <w:rsid w:val="00D717CD"/>
    <w:rsid w:val="00D9464E"/>
    <w:rsid w:val="00DE61F6"/>
    <w:rsid w:val="00DE6D5A"/>
    <w:rsid w:val="00DE6EA6"/>
    <w:rsid w:val="00DF069D"/>
    <w:rsid w:val="00E0470A"/>
    <w:rsid w:val="00E15BFC"/>
    <w:rsid w:val="00E22F34"/>
    <w:rsid w:val="00E31493"/>
    <w:rsid w:val="00E527A9"/>
    <w:rsid w:val="00E5775D"/>
    <w:rsid w:val="00E60413"/>
    <w:rsid w:val="00E63376"/>
    <w:rsid w:val="00E71AC9"/>
    <w:rsid w:val="00E744F7"/>
    <w:rsid w:val="00E92A66"/>
    <w:rsid w:val="00EA6551"/>
    <w:rsid w:val="00EB562D"/>
    <w:rsid w:val="00EB5A8B"/>
    <w:rsid w:val="00ED4546"/>
    <w:rsid w:val="00EF312E"/>
    <w:rsid w:val="00F00BBC"/>
    <w:rsid w:val="00F03335"/>
    <w:rsid w:val="00F07938"/>
    <w:rsid w:val="00F22C08"/>
    <w:rsid w:val="00F36A1B"/>
    <w:rsid w:val="00F47CEB"/>
    <w:rsid w:val="00F9601F"/>
    <w:rsid w:val="00F96FD0"/>
    <w:rsid w:val="00FA083E"/>
    <w:rsid w:val="00FA6BBB"/>
    <w:rsid w:val="00FD0D16"/>
    <w:rsid w:val="00FD429F"/>
    <w:rsid w:val="00FD53EA"/>
    <w:rsid w:val="00FD5F6B"/>
    <w:rsid w:val="00FE1470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F4FDC5"/>
  <w15:chartTrackingRefBased/>
  <w15:docId w15:val="{7CA1BA79-300D-466E-8102-F7B2ECBA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AU" w:eastAsia="bg-BG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aps/>
      <w:sz w:val="24"/>
      <w:lang w:val="bg-BG"/>
    </w:rPr>
  </w:style>
  <w:style w:type="paragraph" w:styleId="Heading2">
    <w:name w:val="heading 2"/>
    <w:basedOn w:val="Normal"/>
    <w:next w:val="Normal"/>
    <w:qFormat/>
    <w:pPr>
      <w:keepNext/>
      <w:widowControl w:val="0"/>
      <w:jc w:val="center"/>
      <w:outlineLvl w:val="1"/>
    </w:pPr>
    <w:rPr>
      <w:rFonts w:ascii="Times NR Cyr MT" w:hAnsi="Times NR Cyr MT"/>
      <w:b/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ind w:left="2880" w:firstLine="720"/>
      <w:jc w:val="both"/>
      <w:outlineLvl w:val="2"/>
    </w:pPr>
    <w:rPr>
      <w:b/>
      <w:sz w:val="24"/>
      <w:lang w:val="bg-BG"/>
    </w:rPr>
  </w:style>
  <w:style w:type="paragraph" w:styleId="Heading4">
    <w:name w:val="heading 4"/>
    <w:basedOn w:val="Normal"/>
    <w:next w:val="Normal"/>
    <w:qFormat/>
    <w:pPr>
      <w:keepNext/>
      <w:ind w:left="4536"/>
      <w:jc w:val="both"/>
      <w:outlineLvl w:val="3"/>
    </w:pPr>
    <w:rPr>
      <w:rFonts w:ascii="Arial" w:hAnsi="Arial"/>
      <w:b/>
      <w:sz w:val="22"/>
      <w:lang w:val="bg-BG" w:eastAsia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2"/>
      <w:u w:val="single"/>
      <w:lang w:val="bg-BG" w:eastAsia="en-US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  <w:lang w:val="bg-BG" w:eastAsia="en-US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Arial" w:hAnsi="Arial"/>
      <w:b/>
      <w:sz w:val="22"/>
      <w:lang w:val="bg-B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BodyText">
    <w:name w:val="Body Text"/>
    <w:basedOn w:val="Normal"/>
    <w:pPr>
      <w:widowControl w:val="0"/>
      <w:jc w:val="both"/>
    </w:pPr>
    <w:rPr>
      <w:sz w:val="24"/>
      <w:lang w:val="bg-BG"/>
    </w:rPr>
  </w:style>
  <w:style w:type="paragraph" w:styleId="BodyTextIndent3">
    <w:name w:val="Body Text Indent 3"/>
    <w:basedOn w:val="Normal"/>
    <w:pPr>
      <w:ind w:firstLine="360"/>
      <w:jc w:val="both"/>
    </w:pPr>
    <w:rPr>
      <w:sz w:val="24"/>
      <w:lang w:val="bg-BG"/>
    </w:rPr>
  </w:style>
  <w:style w:type="paragraph" w:styleId="BodyTextIndent">
    <w:name w:val="Body Text Indent"/>
    <w:basedOn w:val="Normal"/>
    <w:pPr>
      <w:ind w:left="4320"/>
      <w:jc w:val="both"/>
    </w:pPr>
    <w:rPr>
      <w:b/>
      <w:sz w:val="24"/>
      <w:lang w:val="bg-BG"/>
    </w:rPr>
  </w:style>
  <w:style w:type="paragraph" w:styleId="BodyTextIndent2">
    <w:name w:val="Body Text Indent 2"/>
    <w:basedOn w:val="Normal"/>
    <w:pPr>
      <w:ind w:left="720" w:firstLine="720"/>
      <w:jc w:val="both"/>
    </w:pPr>
    <w:rPr>
      <w:rFonts w:ascii="Arial" w:hAnsi="Arial"/>
      <w:sz w:val="22"/>
      <w:lang w:val="bg-BG"/>
    </w:rPr>
  </w:style>
  <w:style w:type="paragraph" w:styleId="Title">
    <w:name w:val="Title"/>
    <w:basedOn w:val="Normal"/>
    <w:qFormat/>
    <w:pPr>
      <w:jc w:val="center"/>
    </w:pPr>
    <w:rPr>
      <w:b/>
      <w:lang w:val="bg-BG" w:eastAsia="en-US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both"/>
    </w:pPr>
    <w:rPr>
      <w:rFonts w:ascii="Arial" w:hAnsi="Arial"/>
      <w:b/>
      <w:sz w:val="22"/>
      <w:lang w:val="bg-BG" w:eastAsia="en-US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CharCharCharCharCharCharCharCharCharCharChar">
    <w:name w:val="Char Char Char Char Char Знак Char Знак Char Char Char Char Знак Знак Char"/>
    <w:basedOn w:val="Normal"/>
    <w:rsid w:val="00710DEC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CharCharCharCharChar">
    <w:name w:val="Char Char Char Char Char Знак Char Знак"/>
    <w:basedOn w:val="Normal"/>
    <w:rsid w:val="00582C33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">
    <w:name w:val="Char1 Char Char"/>
    <w:basedOn w:val="Normal"/>
    <w:rsid w:val="00EF312E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styleId="Strong">
    <w:name w:val="Strong"/>
    <w:qFormat/>
    <w:rsid w:val="00352B10"/>
    <w:rPr>
      <w:b/>
      <w:bCs/>
    </w:rPr>
  </w:style>
  <w:style w:type="character" w:customStyle="1" w:styleId="ltitle">
    <w:name w:val="ltitle"/>
    <w:basedOn w:val="DefaultParagraphFont"/>
    <w:rsid w:val="00DE6EA6"/>
  </w:style>
  <w:style w:type="paragraph" w:customStyle="1" w:styleId="Char1CharCharCharCharChar">
    <w:name w:val="Char1 Char Char Char Char Char"/>
    <w:basedOn w:val="Normal"/>
    <w:rsid w:val="001E4834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1CharCharChar">
    <w:name w:val="Char1 Char Char Char Знак Знак"/>
    <w:basedOn w:val="Normal"/>
    <w:rsid w:val="003B7FFD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1CharCharCharCharCharChar">
    <w:name w:val="Char1 Char Char Char Char Char Char"/>
    <w:basedOn w:val="Normal"/>
    <w:rsid w:val="00142172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CharCharChar">
    <w:name w:val="Char Char Char Char Char Знак Char Знак Char Char Char"/>
    <w:basedOn w:val="Normal"/>
    <w:rsid w:val="00796CBF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character" w:styleId="Hyperlink">
    <w:name w:val="Hyperlink"/>
    <w:uiPriority w:val="99"/>
    <w:unhideWhenUsed/>
    <w:rsid w:val="008C4563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8C4563"/>
  </w:style>
  <w:style w:type="paragraph" w:styleId="BalloonText">
    <w:name w:val="Balloon Text"/>
    <w:basedOn w:val="Normal"/>
    <w:link w:val="BalloonTextChar"/>
    <w:rsid w:val="009C67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C6786"/>
    <w:rPr>
      <w:rFonts w:ascii="Segoe UI" w:hAnsi="Segoe UI" w:cs="Segoe UI"/>
      <w:sz w:val="18"/>
      <w:szCs w:val="18"/>
      <w:lang w:val="en-AU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ZENTROVE%20ZA%20LIZENZIRANE\2009\Argo%20Impeks%20dop\Dokladna%20zapiska%20izmenenie%20prikluchvan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Dokladna zapiska izmenenie prikluchvane.dot</Template>
  <TotalTime>3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 А П О В Е Д</vt:lpstr>
      <vt:lpstr>З А П О В Е Д</vt:lpstr>
    </vt:vector>
  </TitlesOfParts>
  <Company> </Company>
  <LinksUpToDate>false</LinksUpToDate>
  <CharactersWithSpaces>2801</CharactersWithSpaces>
  <SharedDoc>false</SharedDoc>
  <HLinks>
    <vt:vector size="12" baseType="variant">
      <vt:variant>
        <vt:i4>7209069</vt:i4>
      </vt:variant>
      <vt:variant>
        <vt:i4>6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subject/>
  <dc:creator>MPavlova</dc:creator>
  <cp:keywords/>
  <cp:lastModifiedBy>Nicola Admasu</cp:lastModifiedBy>
  <cp:revision>10</cp:revision>
  <cp:lastPrinted>2012-09-10T08:15:00Z</cp:lastPrinted>
  <dcterms:created xsi:type="dcterms:W3CDTF">2022-07-15T11:03:00Z</dcterms:created>
  <dcterms:modified xsi:type="dcterms:W3CDTF">2023-06-20T13:47:00Z</dcterms:modified>
</cp:coreProperties>
</file>