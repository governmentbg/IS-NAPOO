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6774" w14:textId="77777777" w:rsidR="006C20A3" w:rsidRDefault="006C20A3" w:rsidP="009150AD">
      <w:pPr>
        <w:spacing w:line="276" w:lineRule="auto"/>
        <w:rPr>
          <w:rFonts w:ascii="Calibri" w:hAnsi="Calibri"/>
          <w:b/>
          <w:spacing w:val="40"/>
          <w:lang w:val="en-US"/>
        </w:rPr>
      </w:pPr>
    </w:p>
    <w:p w14:paraId="1AFA94ED" w14:textId="77777777" w:rsidR="00833590" w:rsidRPr="00433F9D" w:rsidRDefault="00833590" w:rsidP="002F3537">
      <w:pPr>
        <w:spacing w:line="276" w:lineRule="auto"/>
        <w:jc w:val="center"/>
        <w:rPr>
          <w:rFonts w:ascii="Times New Roman Bold" w:hAnsi="Times New Roman Bold"/>
          <w:b/>
          <w:spacing w:val="40"/>
        </w:rPr>
      </w:pPr>
      <w:r w:rsidRPr="00433F9D">
        <w:rPr>
          <w:rFonts w:ascii="Times New Roman Bold" w:hAnsi="Times New Roman Bold"/>
          <w:b/>
          <w:spacing w:val="40"/>
        </w:rPr>
        <w:t>ЗАПОВЕД</w:t>
      </w:r>
    </w:p>
    <w:p w14:paraId="1A2FFC07" w14:textId="24F2B423" w:rsidR="00833590" w:rsidRPr="00DF0E30" w:rsidRDefault="00681423" w:rsidP="002F3537">
      <w:pPr>
        <w:spacing w:line="276" w:lineRule="auto"/>
        <w:jc w:val="center"/>
      </w:pPr>
      <w:r>
        <w:pict w14:anchorId="43F83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75.95pt;height:88.3pt">
            <v:imagedata r:id="rId8" o:title=""/>
            <o:lock v:ext="edit" ungrouping="t" rotation="t" cropping="t" verticies="t" text="t" grouping="t"/>
            <o:signatureline v:ext="edit" id="{62E565F8-B2ED-48FE-9566-D1F308F24472}" provid="{00000000-0000-0000-0000-000000000000}" issignatureline="t"/>
          </v:shape>
        </w:pict>
      </w:r>
    </w:p>
    <w:p w14:paraId="3DE4474C" w14:textId="17EE979D" w:rsidR="007E61C9" w:rsidRPr="00C92AF8" w:rsidRDefault="005F59AE" w:rsidP="002F3537">
      <w:pPr>
        <w:spacing w:line="276" w:lineRule="auto"/>
        <w:jc w:val="center"/>
      </w:pPr>
      <w:r>
        <w:t>№</w:t>
      </w:r>
      <w:fldSimple w:instr=" MERGEFIELD  OrderNumber  \* MERGEFORMAT ">
        <w:r w:rsidR="00962325">
          <w:rPr>
            <w:noProof/>
          </w:rPr>
          <w:t>«OrderNumber»</w:t>
        </w:r>
      </w:fldSimple>
      <w:r w:rsidR="00E04B09">
        <w:rPr>
          <w:noProof/>
        </w:rPr>
        <w:t>/</w:t>
      </w:r>
      <w:r w:rsidR="00E04B09">
        <w:rPr>
          <w:noProof/>
        </w:rPr>
        <w:fldChar w:fldCharType="begin"/>
      </w:r>
      <w:r w:rsidR="00E04B09">
        <w:rPr>
          <w:noProof/>
        </w:rPr>
        <w:instrText xml:space="preserve"> MERGEFIELD  OrderDate  \* MERGEFORMAT </w:instrText>
      </w:r>
      <w:r w:rsidR="00E04B09">
        <w:rPr>
          <w:noProof/>
        </w:rPr>
        <w:fldChar w:fldCharType="separate"/>
      </w:r>
      <w:r w:rsidR="00E04B09">
        <w:rPr>
          <w:noProof/>
        </w:rPr>
        <w:t>«OrderDate»</w:t>
      </w:r>
      <w:r w:rsidR="00E04B09">
        <w:rPr>
          <w:noProof/>
        </w:rPr>
        <w:fldChar w:fldCharType="end"/>
      </w:r>
    </w:p>
    <w:p w14:paraId="799015A2" w14:textId="77777777" w:rsidR="00622DD4" w:rsidRPr="00C340C5" w:rsidRDefault="00F86A2A" w:rsidP="00622DD4">
      <w:pPr>
        <w:spacing w:line="276" w:lineRule="auto"/>
        <w:jc w:val="both"/>
        <w:rPr>
          <w:lang w:val="en-US"/>
        </w:rPr>
      </w:pPr>
      <w:r>
        <w:t>На основание на чл. 48, ал. 3</w:t>
      </w:r>
      <w:r w:rsidR="00A576AD">
        <w:t xml:space="preserve"> от от Закона за професионалното образование и обучение (ЗПОО)</w:t>
      </w:r>
      <w:r w:rsidR="00A576AD" w:rsidRPr="00A576AD">
        <w:rPr>
          <w:color w:val="FF0000"/>
        </w:rPr>
        <w:t xml:space="preserve"> </w:t>
      </w:r>
      <w:r w:rsidR="00A576AD" w:rsidRPr="00C340C5">
        <w:t>и чл. 25, ал. 4 от Правилника за дейността на НАПОО (ПДНАПОО)</w:t>
      </w:r>
      <w:r w:rsidRPr="00C340C5">
        <w:t>, във връзка с чл. 49б, ал. 8, т. 1 от ЗПОО</w:t>
      </w:r>
      <w:r w:rsidR="00622DD4" w:rsidRPr="00C340C5">
        <w:t xml:space="preserve">  </w:t>
      </w:r>
    </w:p>
    <w:p w14:paraId="279ADEB1" w14:textId="77777777" w:rsidR="00F86A2A" w:rsidRDefault="00F86A2A" w:rsidP="00F86A2A">
      <w:pPr>
        <w:spacing w:line="276" w:lineRule="auto"/>
        <w:jc w:val="both"/>
        <w:rPr>
          <w:lang w:val="en-US"/>
        </w:rPr>
      </w:pPr>
    </w:p>
    <w:p w14:paraId="7B5DE312" w14:textId="77777777" w:rsidR="00241B67" w:rsidRDefault="002708F2" w:rsidP="002F3537">
      <w:pPr>
        <w:spacing w:line="276" w:lineRule="auto"/>
        <w:jc w:val="center"/>
        <w:rPr>
          <w:b/>
        </w:rPr>
      </w:pPr>
      <w:r w:rsidRPr="001F6A30">
        <w:rPr>
          <w:b/>
        </w:rPr>
        <w:t>ОТКАЗВАМ</w:t>
      </w:r>
    </w:p>
    <w:p w14:paraId="5BDD2146" w14:textId="77777777" w:rsidR="003F40D2" w:rsidRDefault="002708F2" w:rsidP="002F3537">
      <w:pPr>
        <w:spacing w:line="276" w:lineRule="auto"/>
        <w:jc w:val="center"/>
        <w:rPr>
          <w:b/>
        </w:rPr>
      </w:pPr>
      <w:r w:rsidRPr="001F6A30">
        <w:rPr>
          <w:b/>
        </w:rPr>
        <w:t xml:space="preserve">  </w:t>
      </w:r>
    </w:p>
    <w:p w14:paraId="4D525E75" w14:textId="08DFFFA7" w:rsidR="001476ED" w:rsidRDefault="00241B67" w:rsidP="002F3537">
      <w:pPr>
        <w:shd w:val="clear" w:color="auto" w:fill="FFFFFF"/>
        <w:spacing w:line="276" w:lineRule="auto"/>
        <w:ind w:right="14"/>
        <w:jc w:val="both"/>
      </w:pPr>
      <w:r>
        <w:t>изменение на</w:t>
      </w:r>
      <w:r w:rsidR="001F6A30" w:rsidRPr="00A576AD">
        <w:t xml:space="preserve"> </w:t>
      </w:r>
      <w:r w:rsidR="00770C84" w:rsidRPr="00A576AD">
        <w:t xml:space="preserve">издадена </w:t>
      </w:r>
      <w:r w:rsidR="002708F2" w:rsidRPr="00A576AD">
        <w:t>л</w:t>
      </w:r>
      <w:r w:rsidR="00833590" w:rsidRPr="00A576AD">
        <w:t>ицензия</w:t>
      </w:r>
      <w:r w:rsidR="003D67DB">
        <w:rPr>
          <w:lang w:val="en-US"/>
        </w:rPr>
        <w:t xml:space="preserve"> </w:t>
      </w:r>
      <w:r w:rsidR="003D67DB">
        <w:t>№</w:t>
      </w:r>
      <w:fldSimple w:instr=" MERGEFIELD  LicenseNumber  \* MERGEFORMAT ">
        <w:r w:rsidR="00962325">
          <w:rPr>
            <w:noProof/>
          </w:rPr>
          <w:t>«LicenseNumber»</w:t>
        </w:r>
      </w:fldSimple>
      <w:r w:rsidR="00406E1F">
        <w:rPr>
          <w:lang w:val="en-US"/>
        </w:rPr>
        <w:t xml:space="preserve"> </w:t>
      </w:r>
      <w:r w:rsidR="00406E1F">
        <w:t xml:space="preserve">с </w:t>
      </w:r>
      <w:r w:rsidR="001F6A30">
        <w:t xml:space="preserve">добавяне </w:t>
      </w:r>
      <w:r w:rsidR="00406E1F">
        <w:t>на нов</w:t>
      </w:r>
      <w:r w:rsidR="001F6A30">
        <w:t>а/</w:t>
      </w:r>
      <w:r w:rsidR="00406E1F">
        <w:t>и професи</w:t>
      </w:r>
      <w:r w:rsidR="001F6A30">
        <w:t>я/</w:t>
      </w:r>
      <w:r w:rsidR="00406E1F">
        <w:t>и и специалност</w:t>
      </w:r>
      <w:r w:rsidR="001F6A30">
        <w:t>/</w:t>
      </w:r>
      <w:r w:rsidR="00406E1F">
        <w:t xml:space="preserve">и </w:t>
      </w:r>
      <w:r w:rsidR="00833590" w:rsidRPr="007F7E43">
        <w:t xml:space="preserve">на </w:t>
      </w:r>
      <w:r w:rsidR="00CB4B10" w:rsidRPr="007F7E43">
        <w:t>ц</w:t>
      </w:r>
      <w:r w:rsidR="00833590" w:rsidRPr="007F7E43">
        <w:t>ентъ</w:t>
      </w:r>
      <w:r w:rsidR="0005784E">
        <w:t>р за професионално обучение</w:t>
      </w:r>
      <w:r w:rsidR="00F86A2A">
        <w:t xml:space="preserve"> </w:t>
      </w:r>
      <w:r w:rsidR="00C340C5">
        <w:t xml:space="preserve">(ЦПО) </w:t>
      </w:r>
      <w:r w:rsidR="00F86A2A" w:rsidRPr="00C340C5">
        <w:t>„</w:t>
      </w:r>
      <w:fldSimple w:instr=" MERGEFIELD  CpoName  \* MERGEFORMAT ">
        <w:r w:rsidR="00962325">
          <w:rPr>
            <w:noProof/>
          </w:rPr>
          <w:t>«CpoName»</w:t>
        </w:r>
      </w:fldSimple>
      <w:r w:rsidR="00F86A2A" w:rsidRPr="00C340C5">
        <w:t>“</w:t>
      </w:r>
      <w:r w:rsidR="0005784E">
        <w:t xml:space="preserve"> към</w:t>
      </w:r>
      <w:r w:rsidR="00E05CD6">
        <w:rPr>
          <w:b/>
        </w:rPr>
        <w:t xml:space="preserve"> </w:t>
      </w:r>
      <w:fldSimple w:instr=" MERGEFIELD  CompanyName  \* MERGEFORMAT ">
        <w:r w:rsidR="00962325">
          <w:rPr>
            <w:noProof/>
          </w:rPr>
          <w:t>«CompanyName»</w:t>
        </w:r>
      </w:fldSimple>
      <w:r w:rsidR="003B1856" w:rsidRPr="00C340C5">
        <w:t xml:space="preserve">, </w:t>
      </w:r>
      <w:fldSimple w:instr=" MERGEFIELD  CityName  \* MERGEFORMAT ">
        <w:r w:rsidR="00962325">
          <w:rPr>
            <w:noProof/>
          </w:rPr>
          <w:t>«CityName»</w:t>
        </w:r>
      </w:fldSimple>
      <w:r w:rsidR="00E95607">
        <w:rPr>
          <w:b/>
        </w:rPr>
        <w:t xml:space="preserve"> </w:t>
      </w:r>
      <w:r w:rsidR="00CB4B10" w:rsidRPr="007F7E43">
        <w:t>с предмет на лицензията: Извършване и удостоверяване на професионално обучение с придобиване на степен на професионална квалификация,</w:t>
      </w:r>
      <w:r w:rsidR="002708F2">
        <w:t xml:space="preserve"> съгласно</w:t>
      </w:r>
      <w:r w:rsidR="002708F2" w:rsidRPr="002708F2">
        <w:t xml:space="preserve"> </w:t>
      </w:r>
      <w:r w:rsidR="003F40D2">
        <w:t>чл. 12, т. 1</w:t>
      </w:r>
      <w:r w:rsidR="00F86A2A">
        <w:t xml:space="preserve"> </w:t>
      </w:r>
      <w:r w:rsidR="00F86A2A" w:rsidRPr="00C340C5">
        <w:t>и</w:t>
      </w:r>
      <w:r w:rsidR="00F86A2A" w:rsidRPr="00F86A2A">
        <w:rPr>
          <w:color w:val="FF0000"/>
        </w:rPr>
        <w:t xml:space="preserve"> </w:t>
      </w:r>
      <w:r w:rsidR="003F40D2">
        <w:t xml:space="preserve">2 и в съответствие с чл. 49а, ал. 1 от </w:t>
      </w:r>
      <w:r w:rsidR="007A22B7">
        <w:t>ЗПОО.</w:t>
      </w:r>
    </w:p>
    <w:p w14:paraId="6BFE9B26" w14:textId="77777777" w:rsidR="005F6421" w:rsidRPr="007F7E43" w:rsidRDefault="005F6421" w:rsidP="002F3537">
      <w:pPr>
        <w:shd w:val="clear" w:color="auto" w:fill="FFFFFF"/>
        <w:spacing w:line="276" w:lineRule="auto"/>
        <w:ind w:right="14" w:firstLine="708"/>
        <w:jc w:val="both"/>
      </w:pPr>
    </w:p>
    <w:p w14:paraId="2192E92F" w14:textId="77777777" w:rsidR="00877FBA" w:rsidRPr="007F7E43" w:rsidRDefault="00877FBA" w:rsidP="002F3537">
      <w:pPr>
        <w:spacing w:line="276" w:lineRule="auto"/>
        <w:jc w:val="both"/>
      </w:pPr>
      <w:r w:rsidRPr="007F7E43">
        <w:t xml:space="preserve">Заповедта да бъде съобщена в 3-дневен срок от издаването </w:t>
      </w:r>
      <w:r w:rsidR="00347237" w:rsidRPr="007F7E43">
        <w:t>й</w:t>
      </w:r>
      <w:r w:rsidRPr="007F7E43">
        <w:t xml:space="preserve"> на заинтересованите лица по реда на чл.</w:t>
      </w:r>
      <w:r w:rsidR="001101F0" w:rsidRPr="007F7E43">
        <w:rPr>
          <w:lang w:val="ru-RU"/>
        </w:rPr>
        <w:t xml:space="preserve"> </w:t>
      </w:r>
      <w:r w:rsidRPr="007F7E43">
        <w:t>61 от АПК.</w:t>
      </w:r>
    </w:p>
    <w:p w14:paraId="1C08649A" w14:textId="77777777" w:rsidR="000F4E5A" w:rsidRPr="007F7E43" w:rsidRDefault="000F4E5A" w:rsidP="002F3537">
      <w:pPr>
        <w:spacing w:line="276" w:lineRule="auto"/>
        <w:ind w:firstLine="708"/>
        <w:jc w:val="both"/>
      </w:pPr>
    </w:p>
    <w:p w14:paraId="09082816" w14:textId="77CF690F" w:rsidR="00F0019A" w:rsidRPr="00DF0E30" w:rsidRDefault="00681423" w:rsidP="00681423">
      <w:pPr>
        <w:spacing w:line="276" w:lineRule="auto"/>
      </w:pPr>
      <w:r>
        <w:pict w14:anchorId="3DFEECCE">
          <v:shape id="_x0000_i1027" type="#_x0000_t75" alt="Microsoft Office Signature Line..." style="width:175.95pt;height:88.3pt">
            <v:imagedata r:id="rId8" o:title=""/>
            <o:lock v:ext="edit" ungrouping="t" rotation="t" cropping="t" verticies="t" text="t" grouping="t"/>
            <o:signatureline v:ext="edit" id="{6D5D436D-C60B-43F1-BF7C-F4756B6A8448}" provid="{00000000-0000-0000-0000-000000000000}" issignatureline="t"/>
          </v:shape>
        </w:pict>
      </w:r>
    </w:p>
    <w:p w14:paraId="18F69A0E" w14:textId="77777777" w:rsidR="00CB4B10" w:rsidRPr="00DF0E30" w:rsidRDefault="00167BCC" w:rsidP="002F3537">
      <w:pPr>
        <w:spacing w:line="276" w:lineRule="auto"/>
        <w:rPr>
          <w:b/>
        </w:rPr>
      </w:pPr>
      <w:r>
        <w:rPr>
          <w:b/>
        </w:rPr>
        <w:t xml:space="preserve">ИНЖ. </w:t>
      </w:r>
      <w:r w:rsidR="00622DD4">
        <w:rPr>
          <w:b/>
        </w:rPr>
        <w:t>МАРИЯНА ПАВЛОВА</w:t>
      </w:r>
    </w:p>
    <w:p w14:paraId="4780B831" w14:textId="77777777" w:rsidR="00833590" w:rsidRDefault="009572E0" w:rsidP="002F3537">
      <w:pPr>
        <w:spacing w:line="276" w:lineRule="auto"/>
        <w:rPr>
          <w:b/>
        </w:rPr>
      </w:pPr>
      <w:r w:rsidRPr="00DF0E30">
        <w:rPr>
          <w:b/>
        </w:rPr>
        <w:t>ПРЕДСЕДАТЕЛ</w:t>
      </w:r>
      <w:r w:rsidR="00F86A2A">
        <w:rPr>
          <w:b/>
        </w:rPr>
        <w:t xml:space="preserve"> НА НАПОО</w:t>
      </w:r>
    </w:p>
    <w:p w14:paraId="302716FA" w14:textId="77777777" w:rsidR="003F40D2" w:rsidRDefault="003F40D2" w:rsidP="009B13A5">
      <w:pPr>
        <w:rPr>
          <w:b/>
          <w:lang w:val="en-US"/>
        </w:rPr>
      </w:pPr>
    </w:p>
    <w:p w14:paraId="66A9533A" w14:textId="77777777" w:rsidR="00C45873" w:rsidRDefault="00C45873" w:rsidP="009B13A5">
      <w:pPr>
        <w:rPr>
          <w:b/>
          <w:lang w:val="en-US"/>
        </w:rPr>
      </w:pPr>
    </w:p>
    <w:p w14:paraId="08EAD32E" w14:textId="77777777" w:rsidR="00F86A2A" w:rsidRDefault="00F86A2A" w:rsidP="009B13A5">
      <w:pPr>
        <w:rPr>
          <w:b/>
          <w:lang w:val="en-US"/>
        </w:rPr>
      </w:pPr>
    </w:p>
    <w:p w14:paraId="4D55FC94" w14:textId="5622E279" w:rsidR="00C45873" w:rsidRPr="00770C84" w:rsidRDefault="00C45873" w:rsidP="00C45873">
      <w:pPr>
        <w:spacing w:line="276" w:lineRule="auto"/>
        <w:jc w:val="both"/>
        <w:rPr>
          <w:b/>
        </w:rPr>
      </w:pPr>
    </w:p>
    <w:sectPr w:rsidR="00C45873" w:rsidRPr="00770C84" w:rsidSect="00EC3F52">
      <w:headerReference w:type="default" r:id="rId9"/>
      <w:footerReference w:type="default" r:id="rId10"/>
      <w:pgSz w:w="11906" w:h="16838"/>
      <w:pgMar w:top="709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5384" w14:textId="77777777" w:rsidR="00727ADF" w:rsidRDefault="00727ADF" w:rsidP="00326D5C">
      <w:r>
        <w:separator/>
      </w:r>
    </w:p>
  </w:endnote>
  <w:endnote w:type="continuationSeparator" w:id="0">
    <w:p w14:paraId="0C4D3987" w14:textId="77777777" w:rsidR="00727ADF" w:rsidRDefault="00727ADF" w:rsidP="0032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9976FC" w:rsidRPr="0050171E" w14:paraId="529B8B55" w14:textId="77777777" w:rsidTr="00B60E3D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7059F99E" w14:textId="77777777" w:rsidR="009976FC" w:rsidRPr="0050171E" w:rsidRDefault="009976FC" w:rsidP="009976FC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46CA1BDB" w14:textId="77777777" w:rsidR="009976FC" w:rsidRPr="0050171E" w:rsidRDefault="009976FC" w:rsidP="009976FC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9976FC" w:rsidRPr="0050171E" w14:paraId="7E471D6A" w14:textId="77777777" w:rsidTr="00B60E3D">
      <w:tc>
        <w:tcPr>
          <w:tcW w:w="5174" w:type="dxa"/>
          <w:shd w:val="clear" w:color="auto" w:fill="auto"/>
        </w:tcPr>
        <w:p w14:paraId="343D0F80" w14:textId="77777777" w:rsidR="009976FC" w:rsidRPr="0050171E" w:rsidRDefault="009976FC" w:rsidP="009976FC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25887040" w14:textId="77777777" w:rsidR="009976FC" w:rsidRPr="0050171E" w:rsidRDefault="009976FC" w:rsidP="009976FC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35FEE1DF" w14:textId="38EA66E2" w:rsidR="00326D5C" w:rsidRDefault="009976FC" w:rsidP="009976F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F3C2" w14:textId="77777777" w:rsidR="00727ADF" w:rsidRDefault="00727ADF" w:rsidP="00326D5C">
      <w:r>
        <w:separator/>
      </w:r>
    </w:p>
  </w:footnote>
  <w:footnote w:type="continuationSeparator" w:id="0">
    <w:p w14:paraId="347E9B23" w14:textId="77777777" w:rsidR="00727ADF" w:rsidRDefault="00727ADF" w:rsidP="0032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B7F0" w14:textId="77777777" w:rsidR="009150AD" w:rsidRPr="00AA61B5" w:rsidRDefault="009150AD" w:rsidP="009150AD">
    <w:pPr>
      <w:pStyle w:val="Header"/>
      <w:spacing w:after="120"/>
      <w:jc w:val="right"/>
      <w:rPr>
        <w:sz w:val="20"/>
        <w:szCs w:val="20"/>
      </w:rPr>
    </w:pPr>
    <w:r>
      <w:t>Ниво на конфиденциалност 1 [TLP-GREEN]</w:t>
    </w:r>
  </w:p>
  <w:p w14:paraId="5B1CA639" w14:textId="77777777" w:rsidR="009150AD" w:rsidRDefault="009150AD"/>
  <w:tbl>
    <w:tblPr>
      <w:tblW w:w="9920" w:type="dxa"/>
      <w:jc w:val="center"/>
      <w:tblBorders>
        <w:bottom w:val="single" w:sz="8" w:space="0" w:color="4472C4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DB5E75" w:rsidRPr="00E50170" w14:paraId="32FCBE1A" w14:textId="77777777" w:rsidTr="005A1814">
      <w:trPr>
        <w:jc w:val="center"/>
      </w:trPr>
      <w:tc>
        <w:tcPr>
          <w:tcW w:w="2047" w:type="dxa"/>
          <w:shd w:val="clear" w:color="FFFFFF" w:fill="FFFFFF"/>
        </w:tcPr>
        <w:p w14:paraId="4818D010" w14:textId="77777777" w:rsidR="00DB5E75" w:rsidRPr="008614AE" w:rsidRDefault="00DB5E75" w:rsidP="00DB5E75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72" w:dyaOrig="847" w14:anchorId="2CF4D8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  <o:OLEObject Type="Embed" ProgID="Word.Picture.8" ShapeID="_x0000_i1025" DrawAspect="Content" ObjectID="_1748784890" r:id="rId2"/>
            </w:object>
          </w:r>
        </w:p>
        <w:p w14:paraId="7AF2D438" w14:textId="77777777" w:rsidR="00DB5E75" w:rsidRPr="008614AE" w:rsidRDefault="00DB5E75" w:rsidP="00DB5E75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50C46373" w14:textId="77777777" w:rsidR="00DB5E75" w:rsidRPr="00E50170" w:rsidRDefault="00DB5E75" w:rsidP="00DB5E75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19281D67" w14:textId="77777777" w:rsidR="00DB5E75" w:rsidRPr="00E50170" w:rsidRDefault="00DB5E75" w:rsidP="00DB5E75">
          <w:pPr>
            <w:jc w:val="center"/>
            <w:rPr>
              <w:rFonts w:ascii="Arial" w:hAnsi="Arial" w:cs="Arial"/>
              <w:b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FC15BD7" w14:textId="3661755D" w:rsidR="00DB5E75" w:rsidRDefault="00DB5E75">
    <w:pPr>
      <w:pStyle w:val="Header"/>
    </w:pPr>
  </w:p>
  <w:p w14:paraId="576C2FD0" w14:textId="77777777" w:rsidR="00326D5C" w:rsidRDefault="00326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575"/>
    <w:multiLevelType w:val="hybridMultilevel"/>
    <w:tmpl w:val="EAE4D7E4"/>
    <w:lvl w:ilvl="0" w:tplc="040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677184"/>
    <w:multiLevelType w:val="hybridMultilevel"/>
    <w:tmpl w:val="F2765CF8"/>
    <w:lvl w:ilvl="0" w:tplc="318C2DE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69DB360E"/>
    <w:multiLevelType w:val="hybridMultilevel"/>
    <w:tmpl w:val="B516A0A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2394558">
    <w:abstractNumId w:val="2"/>
  </w:num>
  <w:num w:numId="2" w16cid:durableId="740444448">
    <w:abstractNumId w:val="1"/>
  </w:num>
  <w:num w:numId="3" w16cid:durableId="12982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90"/>
    <w:rsid w:val="00000AB9"/>
    <w:rsid w:val="00010556"/>
    <w:rsid w:val="00037F1A"/>
    <w:rsid w:val="00040E4A"/>
    <w:rsid w:val="00043E76"/>
    <w:rsid w:val="000443A4"/>
    <w:rsid w:val="0005784E"/>
    <w:rsid w:val="000645DE"/>
    <w:rsid w:val="00070C2F"/>
    <w:rsid w:val="00081684"/>
    <w:rsid w:val="00094758"/>
    <w:rsid w:val="000A3E78"/>
    <w:rsid w:val="000A795B"/>
    <w:rsid w:val="000B4EA4"/>
    <w:rsid w:val="000C4B7A"/>
    <w:rsid w:val="000D71B4"/>
    <w:rsid w:val="000F4E5A"/>
    <w:rsid w:val="0010228D"/>
    <w:rsid w:val="001101F0"/>
    <w:rsid w:val="0012422E"/>
    <w:rsid w:val="00127985"/>
    <w:rsid w:val="001326CE"/>
    <w:rsid w:val="0014367B"/>
    <w:rsid w:val="001457BC"/>
    <w:rsid w:val="001476ED"/>
    <w:rsid w:val="00167BCC"/>
    <w:rsid w:val="00172B23"/>
    <w:rsid w:val="00193887"/>
    <w:rsid w:val="001B6161"/>
    <w:rsid w:val="001B640B"/>
    <w:rsid w:val="001C17CC"/>
    <w:rsid w:val="001C36EA"/>
    <w:rsid w:val="001E5017"/>
    <w:rsid w:val="001F6A30"/>
    <w:rsid w:val="002005F3"/>
    <w:rsid w:val="00226042"/>
    <w:rsid w:val="00226939"/>
    <w:rsid w:val="002335CC"/>
    <w:rsid w:val="00241B67"/>
    <w:rsid w:val="00267FC9"/>
    <w:rsid w:val="002708F2"/>
    <w:rsid w:val="0029677C"/>
    <w:rsid w:val="002A37DE"/>
    <w:rsid w:val="002A3ED6"/>
    <w:rsid w:val="002C1F5F"/>
    <w:rsid w:val="002C377F"/>
    <w:rsid w:val="002E2F7A"/>
    <w:rsid w:val="002F3537"/>
    <w:rsid w:val="002F51CE"/>
    <w:rsid w:val="00314222"/>
    <w:rsid w:val="00315FD4"/>
    <w:rsid w:val="003165F2"/>
    <w:rsid w:val="003266B9"/>
    <w:rsid w:val="00326D5C"/>
    <w:rsid w:val="00331E6C"/>
    <w:rsid w:val="00332EFA"/>
    <w:rsid w:val="0033618F"/>
    <w:rsid w:val="0033674A"/>
    <w:rsid w:val="0034059C"/>
    <w:rsid w:val="00347237"/>
    <w:rsid w:val="00367CA6"/>
    <w:rsid w:val="0038554E"/>
    <w:rsid w:val="00396455"/>
    <w:rsid w:val="003A6F71"/>
    <w:rsid w:val="003B1856"/>
    <w:rsid w:val="003B581C"/>
    <w:rsid w:val="003C0A2B"/>
    <w:rsid w:val="003D67DB"/>
    <w:rsid w:val="003E2CB2"/>
    <w:rsid w:val="003E4326"/>
    <w:rsid w:val="003F40D2"/>
    <w:rsid w:val="00406E1F"/>
    <w:rsid w:val="00426A52"/>
    <w:rsid w:val="00433F9D"/>
    <w:rsid w:val="00435617"/>
    <w:rsid w:val="00443C5D"/>
    <w:rsid w:val="00465695"/>
    <w:rsid w:val="00486D1D"/>
    <w:rsid w:val="004A2450"/>
    <w:rsid w:val="004A2B8B"/>
    <w:rsid w:val="004A4B29"/>
    <w:rsid w:val="004A668A"/>
    <w:rsid w:val="004B24E2"/>
    <w:rsid w:val="004B3868"/>
    <w:rsid w:val="004C6070"/>
    <w:rsid w:val="004D0396"/>
    <w:rsid w:val="004E3538"/>
    <w:rsid w:val="00502A3F"/>
    <w:rsid w:val="00510EE6"/>
    <w:rsid w:val="00545B63"/>
    <w:rsid w:val="005461E9"/>
    <w:rsid w:val="00556031"/>
    <w:rsid w:val="005561EC"/>
    <w:rsid w:val="00573DD6"/>
    <w:rsid w:val="005803CA"/>
    <w:rsid w:val="005819B4"/>
    <w:rsid w:val="005A145B"/>
    <w:rsid w:val="005A6C08"/>
    <w:rsid w:val="005B23A3"/>
    <w:rsid w:val="005F59AE"/>
    <w:rsid w:val="005F6312"/>
    <w:rsid w:val="005F6421"/>
    <w:rsid w:val="006046AE"/>
    <w:rsid w:val="00606BAA"/>
    <w:rsid w:val="00622DD4"/>
    <w:rsid w:val="006279E9"/>
    <w:rsid w:val="00677705"/>
    <w:rsid w:val="006806F5"/>
    <w:rsid w:val="00681423"/>
    <w:rsid w:val="0068418C"/>
    <w:rsid w:val="006A2ADE"/>
    <w:rsid w:val="006A7134"/>
    <w:rsid w:val="006C1B00"/>
    <w:rsid w:val="006C20A3"/>
    <w:rsid w:val="006C4FFC"/>
    <w:rsid w:val="006E2DF0"/>
    <w:rsid w:val="007044F3"/>
    <w:rsid w:val="00712E59"/>
    <w:rsid w:val="00716B1F"/>
    <w:rsid w:val="007237DE"/>
    <w:rsid w:val="00725262"/>
    <w:rsid w:val="00727ADF"/>
    <w:rsid w:val="0073036E"/>
    <w:rsid w:val="00733349"/>
    <w:rsid w:val="00740A41"/>
    <w:rsid w:val="0074249A"/>
    <w:rsid w:val="00744556"/>
    <w:rsid w:val="007526C7"/>
    <w:rsid w:val="00770C84"/>
    <w:rsid w:val="007A22B7"/>
    <w:rsid w:val="007A29A4"/>
    <w:rsid w:val="007A6E3D"/>
    <w:rsid w:val="007A7BE8"/>
    <w:rsid w:val="007B5418"/>
    <w:rsid w:val="007C7F55"/>
    <w:rsid w:val="007D0F16"/>
    <w:rsid w:val="007D2D9A"/>
    <w:rsid w:val="007D5CA9"/>
    <w:rsid w:val="007E61C9"/>
    <w:rsid w:val="007F7E43"/>
    <w:rsid w:val="00807A15"/>
    <w:rsid w:val="00822A6B"/>
    <w:rsid w:val="00833590"/>
    <w:rsid w:val="00841229"/>
    <w:rsid w:val="008426BA"/>
    <w:rsid w:val="00842B22"/>
    <w:rsid w:val="00847203"/>
    <w:rsid w:val="00853E62"/>
    <w:rsid w:val="00861E39"/>
    <w:rsid w:val="00871399"/>
    <w:rsid w:val="00871C56"/>
    <w:rsid w:val="00877FBA"/>
    <w:rsid w:val="00880927"/>
    <w:rsid w:val="008B5DE8"/>
    <w:rsid w:val="008B646C"/>
    <w:rsid w:val="008E69A2"/>
    <w:rsid w:val="008F5263"/>
    <w:rsid w:val="009150AD"/>
    <w:rsid w:val="009402FD"/>
    <w:rsid w:val="00942243"/>
    <w:rsid w:val="009572E0"/>
    <w:rsid w:val="00957EE5"/>
    <w:rsid w:val="00962325"/>
    <w:rsid w:val="0096568F"/>
    <w:rsid w:val="009664C5"/>
    <w:rsid w:val="009718EB"/>
    <w:rsid w:val="0098324E"/>
    <w:rsid w:val="009976FC"/>
    <w:rsid w:val="009A4478"/>
    <w:rsid w:val="009A7C34"/>
    <w:rsid w:val="009B13A5"/>
    <w:rsid w:val="009B76C2"/>
    <w:rsid w:val="009C116B"/>
    <w:rsid w:val="009C780A"/>
    <w:rsid w:val="009D539E"/>
    <w:rsid w:val="009E1FBA"/>
    <w:rsid w:val="009E45B0"/>
    <w:rsid w:val="00A13B43"/>
    <w:rsid w:val="00A576AD"/>
    <w:rsid w:val="00A649A8"/>
    <w:rsid w:val="00A73B2B"/>
    <w:rsid w:val="00A802B3"/>
    <w:rsid w:val="00A83527"/>
    <w:rsid w:val="00A86033"/>
    <w:rsid w:val="00A87412"/>
    <w:rsid w:val="00A91FE6"/>
    <w:rsid w:val="00A96AA6"/>
    <w:rsid w:val="00AA0433"/>
    <w:rsid w:val="00AA280D"/>
    <w:rsid w:val="00AC2759"/>
    <w:rsid w:val="00AC5186"/>
    <w:rsid w:val="00AD1851"/>
    <w:rsid w:val="00AD3BBB"/>
    <w:rsid w:val="00AF373F"/>
    <w:rsid w:val="00B11BB5"/>
    <w:rsid w:val="00B355D6"/>
    <w:rsid w:val="00B40D65"/>
    <w:rsid w:val="00B55993"/>
    <w:rsid w:val="00B62845"/>
    <w:rsid w:val="00BA0AA7"/>
    <w:rsid w:val="00BC0E08"/>
    <w:rsid w:val="00BC466E"/>
    <w:rsid w:val="00BE3FD5"/>
    <w:rsid w:val="00BF4626"/>
    <w:rsid w:val="00C07172"/>
    <w:rsid w:val="00C10EB9"/>
    <w:rsid w:val="00C123C6"/>
    <w:rsid w:val="00C17796"/>
    <w:rsid w:val="00C17B19"/>
    <w:rsid w:val="00C249A8"/>
    <w:rsid w:val="00C31036"/>
    <w:rsid w:val="00C32F68"/>
    <w:rsid w:val="00C340C5"/>
    <w:rsid w:val="00C45873"/>
    <w:rsid w:val="00C47462"/>
    <w:rsid w:val="00C65C45"/>
    <w:rsid w:val="00C86FAF"/>
    <w:rsid w:val="00C92AF8"/>
    <w:rsid w:val="00C95AFF"/>
    <w:rsid w:val="00C965A6"/>
    <w:rsid w:val="00CA2578"/>
    <w:rsid w:val="00CB0354"/>
    <w:rsid w:val="00CB40C9"/>
    <w:rsid w:val="00CB4B10"/>
    <w:rsid w:val="00CC0055"/>
    <w:rsid w:val="00CC0C1C"/>
    <w:rsid w:val="00CC3615"/>
    <w:rsid w:val="00D07BA9"/>
    <w:rsid w:val="00D23673"/>
    <w:rsid w:val="00D31916"/>
    <w:rsid w:val="00D34B5E"/>
    <w:rsid w:val="00D4527D"/>
    <w:rsid w:val="00D73E49"/>
    <w:rsid w:val="00DB5E75"/>
    <w:rsid w:val="00DB6C40"/>
    <w:rsid w:val="00DB77F3"/>
    <w:rsid w:val="00DC5F2D"/>
    <w:rsid w:val="00DE3853"/>
    <w:rsid w:val="00DE5995"/>
    <w:rsid w:val="00DF0E30"/>
    <w:rsid w:val="00DF5EA2"/>
    <w:rsid w:val="00E043FE"/>
    <w:rsid w:val="00E04B09"/>
    <w:rsid w:val="00E05CD6"/>
    <w:rsid w:val="00E0637B"/>
    <w:rsid w:val="00E06F26"/>
    <w:rsid w:val="00E13B3D"/>
    <w:rsid w:val="00E46FCE"/>
    <w:rsid w:val="00E5058B"/>
    <w:rsid w:val="00E50F32"/>
    <w:rsid w:val="00E70B13"/>
    <w:rsid w:val="00E72266"/>
    <w:rsid w:val="00E760A7"/>
    <w:rsid w:val="00E935F9"/>
    <w:rsid w:val="00E95607"/>
    <w:rsid w:val="00EA1818"/>
    <w:rsid w:val="00EC159C"/>
    <w:rsid w:val="00EC3F52"/>
    <w:rsid w:val="00ED5652"/>
    <w:rsid w:val="00ED58FE"/>
    <w:rsid w:val="00F0019A"/>
    <w:rsid w:val="00F26551"/>
    <w:rsid w:val="00F502BC"/>
    <w:rsid w:val="00F51858"/>
    <w:rsid w:val="00F6372B"/>
    <w:rsid w:val="00F65F17"/>
    <w:rsid w:val="00F817ED"/>
    <w:rsid w:val="00F81CEC"/>
    <w:rsid w:val="00F86A2A"/>
    <w:rsid w:val="00F93B86"/>
    <w:rsid w:val="00FC3D36"/>
    <w:rsid w:val="00FD02AD"/>
    <w:rsid w:val="00FD1A9A"/>
    <w:rsid w:val="00FD28B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055E9C"/>
  <w15:chartTrackingRefBased/>
  <w15:docId w15:val="{69D44626-043C-4861-AFEC-57447391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">
    <w:name w:val="Char Char Char Char Char Знак Char Знак Char Char Char"/>
    <w:basedOn w:val="Normal"/>
    <w:rsid w:val="00070C2F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customStyle="1" w:styleId="CharChar">
    <w:name w:val="Char Char"/>
    <w:basedOn w:val="Normal"/>
    <w:rsid w:val="000B4EA4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styleId="BodyTextIndent">
    <w:name w:val="Body Text Indent"/>
    <w:basedOn w:val="Normal"/>
    <w:link w:val="BodyTextIndentChar"/>
    <w:rsid w:val="000B4EA4"/>
    <w:pPr>
      <w:spacing w:after="120"/>
      <w:ind w:left="283"/>
    </w:pPr>
    <w:rPr>
      <w:sz w:val="20"/>
      <w:szCs w:val="20"/>
      <w:lang w:val="en-AU" w:eastAsia="x-none"/>
    </w:rPr>
  </w:style>
  <w:style w:type="paragraph" w:styleId="BodyText3">
    <w:name w:val="Body Text 3"/>
    <w:basedOn w:val="Normal"/>
    <w:rsid w:val="000B4EA4"/>
    <w:pPr>
      <w:spacing w:after="120"/>
    </w:pPr>
    <w:rPr>
      <w:sz w:val="16"/>
      <w:szCs w:val="16"/>
      <w:lang w:val="en-AU"/>
    </w:rPr>
  </w:style>
  <w:style w:type="paragraph" w:styleId="BalloonText">
    <w:name w:val="Balloon Text"/>
    <w:basedOn w:val="Normal"/>
    <w:semiHidden/>
    <w:rsid w:val="006806F5"/>
    <w:rPr>
      <w:rFonts w:ascii="Tahoma" w:hAnsi="Tahoma" w:cs="Tahoma"/>
      <w:sz w:val="16"/>
      <w:szCs w:val="16"/>
    </w:rPr>
  </w:style>
  <w:style w:type="paragraph" w:customStyle="1" w:styleId="Char1CharChar">
    <w:name w:val="Char1 Char Char"/>
    <w:basedOn w:val="Normal"/>
    <w:rsid w:val="00E935F9"/>
    <w:pPr>
      <w:tabs>
        <w:tab w:val="left" w:pos="709"/>
      </w:tabs>
    </w:pPr>
    <w:rPr>
      <w:rFonts w:ascii="Tahoma" w:hAnsi="Tahoma"/>
      <w:lang w:val="pl-PL" w:eastAsia="pl-PL"/>
    </w:rPr>
  </w:style>
  <w:style w:type="character" w:customStyle="1" w:styleId="BodyTextIndentChar">
    <w:name w:val="Body Text Indent Char"/>
    <w:link w:val="BodyTextIndent"/>
    <w:rsid w:val="007C7F55"/>
    <w:rPr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B23A3"/>
    <w:pPr>
      <w:spacing w:after="120" w:line="480" w:lineRule="auto"/>
    </w:pPr>
    <w:rPr>
      <w:sz w:val="20"/>
      <w:szCs w:val="20"/>
      <w:lang w:val="en-AU" w:eastAsia="x-none"/>
    </w:rPr>
  </w:style>
  <w:style w:type="character" w:customStyle="1" w:styleId="BodyText2Char">
    <w:name w:val="Body Text 2 Char"/>
    <w:link w:val="BodyText2"/>
    <w:uiPriority w:val="99"/>
    <w:semiHidden/>
    <w:rsid w:val="005B23A3"/>
    <w:rPr>
      <w:lang w:val="en-AU"/>
    </w:rPr>
  </w:style>
  <w:style w:type="character" w:styleId="CommentReference">
    <w:name w:val="annotation reference"/>
    <w:uiPriority w:val="99"/>
    <w:semiHidden/>
    <w:unhideWhenUsed/>
    <w:rsid w:val="00C177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9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17796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17796"/>
    <w:rPr>
      <w:b/>
      <w:bCs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326D5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26D5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D5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26D5C"/>
    <w:rPr>
      <w:sz w:val="24"/>
      <w:szCs w:val="24"/>
    </w:rPr>
  </w:style>
  <w:style w:type="character" w:styleId="Hyperlink">
    <w:name w:val="Hyperlink"/>
    <w:uiPriority w:val="99"/>
    <w:semiHidden/>
    <w:unhideWhenUsed/>
    <w:rsid w:val="00102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ENTROVE%20ZA%20LIZENZIRANE\2009\BTPP%206umen\zapoved%20za%20izdavane%20na%20licenz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2BA7-5B12-42E4-A8EC-22186F86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zapoved za izdavane na licenzia.dot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-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subject/>
  <dc:creator>MPavlova</dc:creator>
  <cp:keywords/>
  <cp:lastModifiedBy>Nicola Admasu</cp:lastModifiedBy>
  <cp:revision>8</cp:revision>
  <cp:lastPrinted>2013-04-16T12:20:00Z</cp:lastPrinted>
  <dcterms:created xsi:type="dcterms:W3CDTF">2022-07-15T11:04:00Z</dcterms:created>
  <dcterms:modified xsi:type="dcterms:W3CDTF">2023-06-20T13:48:00Z</dcterms:modified>
</cp:coreProperties>
</file>