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88C5" w14:textId="68804818" w:rsidR="00EA3173" w:rsidRDefault="004512E8" w:rsidP="00005C6A">
      <w:pPr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  <w:lang w:val="ru-RU"/>
        </w:rPr>
        <w:pict w14:anchorId="05ECC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92.25pt;height:95.75pt">
            <v:imagedata r:id="rId6" o:title=""/>
            <o:lock v:ext="edit" ungrouping="t" rotation="t" cropping="t" verticies="t" text="t" grouping="t"/>
            <o:signatureline v:ext="edit" id="{76D144FB-B06F-45D9-B166-E3B0F4BDA89A}" provid="{00000000-0000-0000-0000-000000000000}" issignatureline="t"/>
          </v:shape>
        </w:pict>
      </w:r>
    </w:p>
    <w:p w14:paraId="4EFE5072" w14:textId="15CADFC7" w:rsidR="00005C6A" w:rsidRPr="0079797F" w:rsidRDefault="00005C6A" w:rsidP="00005C6A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0D61039A" w14:textId="77777777" w:rsidR="00121252" w:rsidRDefault="00005C6A" w:rsidP="00121252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D847E6" w:rsidRPr="0001397C">
        <w:rPr>
          <w:b/>
          <w:sz w:val="24"/>
          <w:szCs w:val="24"/>
          <w:lang w:val="ru-RU"/>
        </w:rPr>
        <w:t xml:space="preserve"> </w:t>
      </w:r>
      <w:r w:rsidR="00121252">
        <w:rPr>
          <w:b/>
          <w:sz w:val="24"/>
          <w:szCs w:val="24"/>
          <w:lang w:val="ru-RU"/>
        </w:rPr>
        <w:fldChar w:fldCharType="begin"/>
      </w:r>
      <w:r w:rsidR="00121252">
        <w:rPr>
          <w:b/>
          <w:sz w:val="24"/>
          <w:szCs w:val="24"/>
          <w:lang w:val="ru-RU"/>
        </w:rPr>
        <w:instrText xml:space="preserve"> MERGEFIELD  ContactPerson  \* MERGEFORMAT </w:instrText>
      </w:r>
      <w:r w:rsidR="00121252">
        <w:rPr>
          <w:b/>
          <w:sz w:val="24"/>
          <w:szCs w:val="24"/>
          <w:lang w:val="ru-RU"/>
        </w:rPr>
        <w:fldChar w:fldCharType="separate"/>
      </w:r>
      <w:r w:rsidR="00121252">
        <w:rPr>
          <w:b/>
          <w:noProof/>
          <w:sz w:val="24"/>
          <w:szCs w:val="24"/>
          <w:lang w:val="ru-RU"/>
        </w:rPr>
        <w:t>«ContactPerson»</w:t>
      </w:r>
      <w:r w:rsidR="00121252">
        <w:rPr>
          <w:b/>
          <w:sz w:val="24"/>
          <w:szCs w:val="24"/>
          <w:lang w:val="ru-RU"/>
        </w:rPr>
        <w:fldChar w:fldCharType="end"/>
      </w:r>
    </w:p>
    <w:p w14:paraId="5DD3EAC8" w14:textId="0F3E7B8F" w:rsidR="00005C6A" w:rsidRPr="00121252" w:rsidRDefault="00121252" w:rsidP="00121252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fldChar w:fldCharType="begin"/>
      </w:r>
      <w:r w:rsidRPr="0001397C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01397C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005C6A" w:rsidRPr="0001397C">
        <w:rPr>
          <w:b/>
          <w:sz w:val="24"/>
          <w:szCs w:val="24"/>
          <w:lang w:val="en-US"/>
        </w:rPr>
        <w:t xml:space="preserve">, </w:t>
      </w:r>
      <w:r w:rsidR="00005C6A" w:rsidRPr="0079797F">
        <w:rPr>
          <w:b/>
          <w:sz w:val="24"/>
          <w:szCs w:val="24"/>
          <w:lang w:val="ru-RU"/>
        </w:rPr>
        <w:t>П</w:t>
      </w:r>
      <w:r w:rsidR="00005C6A" w:rsidRPr="0001397C">
        <w:rPr>
          <w:b/>
          <w:sz w:val="24"/>
          <w:szCs w:val="24"/>
          <w:lang w:val="en-US"/>
        </w:rPr>
        <w:t>.</w:t>
      </w:r>
      <w:r w:rsidR="00005C6A" w:rsidRPr="0079797F">
        <w:rPr>
          <w:b/>
          <w:sz w:val="24"/>
          <w:szCs w:val="24"/>
          <w:lang w:val="ru-RU"/>
        </w:rPr>
        <w:t>К</w:t>
      </w:r>
      <w:r>
        <w:rPr>
          <w:b/>
          <w:sz w:val="24"/>
          <w:szCs w:val="24"/>
          <w:lang w:val="en-GB"/>
        </w:rPr>
        <w:t>.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25E2F192" w14:textId="77777777" w:rsidR="00005C6A" w:rsidRPr="0001397C" w:rsidRDefault="00005C6A" w:rsidP="00005C6A">
      <w:pPr>
        <w:ind w:left="3600" w:firstLine="72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0E5A2BA2" w14:textId="77777777" w:rsidR="00E84184" w:rsidRDefault="00E84184" w:rsidP="00E84184">
      <w:pPr>
        <w:spacing w:line="360" w:lineRule="auto"/>
        <w:jc w:val="both"/>
        <w:rPr>
          <w:sz w:val="24"/>
          <w:szCs w:val="24"/>
        </w:rPr>
      </w:pPr>
    </w:p>
    <w:p w14:paraId="61F528C1" w14:textId="701166A5" w:rsidR="00E84184" w:rsidRPr="00156E58" w:rsidRDefault="00E84184" w:rsidP="00EA3173">
      <w:pPr>
        <w:spacing w:line="360" w:lineRule="auto"/>
        <w:rPr>
          <w:sz w:val="24"/>
          <w:szCs w:val="24"/>
        </w:rPr>
      </w:pPr>
      <w:r w:rsidRPr="00EA3173">
        <w:rPr>
          <w:b/>
          <w:sz w:val="32"/>
          <w:szCs w:val="32"/>
        </w:rPr>
        <w:t>Относно:</w:t>
      </w:r>
      <w:r w:rsidRPr="00EA3173">
        <w:rPr>
          <w:b/>
          <w:sz w:val="32"/>
          <w:szCs w:val="32"/>
        </w:rPr>
        <w:tab/>
      </w:r>
      <w:r w:rsidR="00F43B14" w:rsidRPr="00EA3173">
        <w:rPr>
          <w:sz w:val="24"/>
          <w:szCs w:val="24"/>
        </w:rPr>
        <w:t xml:space="preserve">Отказ </w:t>
      </w:r>
      <w:r w:rsidRPr="00EA3173">
        <w:rPr>
          <w:sz w:val="24"/>
          <w:szCs w:val="24"/>
        </w:rPr>
        <w:t>за издаване</w:t>
      </w:r>
      <w:r w:rsidR="00945FAA" w:rsidRPr="00EA3173">
        <w:rPr>
          <w:sz w:val="24"/>
          <w:szCs w:val="24"/>
        </w:rPr>
        <w:t xml:space="preserve"> </w:t>
      </w:r>
      <w:r w:rsidRPr="00EA3173">
        <w:rPr>
          <w:sz w:val="24"/>
          <w:szCs w:val="24"/>
        </w:rPr>
        <w:t xml:space="preserve">на </w:t>
      </w:r>
      <w:r w:rsidR="007638F6" w:rsidRPr="00EA3173">
        <w:rPr>
          <w:sz w:val="24"/>
          <w:szCs w:val="24"/>
        </w:rPr>
        <w:t xml:space="preserve">лицензия </w:t>
      </w:r>
      <w:r w:rsidR="00F40E3F" w:rsidRPr="00EA3173">
        <w:rPr>
          <w:sz w:val="24"/>
          <w:szCs w:val="24"/>
        </w:rPr>
        <w:t xml:space="preserve">за извършване и удостоверяване на професионално обучение </w:t>
      </w:r>
      <w:r w:rsidR="007638F6" w:rsidRPr="00EA3173">
        <w:rPr>
          <w:sz w:val="24"/>
          <w:szCs w:val="24"/>
        </w:rPr>
        <w:t xml:space="preserve">на </w:t>
      </w:r>
      <w:r w:rsidR="004945C7" w:rsidRPr="00EA3173">
        <w:rPr>
          <w:sz w:val="24"/>
          <w:szCs w:val="24"/>
        </w:rPr>
        <w:t xml:space="preserve">център за професионално обучение (ЦПО) </w:t>
      </w:r>
      <w:r w:rsidR="00C8168E" w:rsidRPr="00EA3173">
        <w:rPr>
          <w:sz w:val="24"/>
          <w:szCs w:val="24"/>
        </w:rPr>
        <w:t>„</w:t>
      </w:r>
      <w:r w:rsidR="00121252" w:rsidRPr="00EA3173">
        <w:rPr>
          <w:sz w:val="24"/>
          <w:szCs w:val="24"/>
        </w:rPr>
        <w:fldChar w:fldCharType="begin"/>
      </w:r>
      <w:r w:rsidR="00121252" w:rsidRPr="00EA3173">
        <w:rPr>
          <w:sz w:val="24"/>
          <w:szCs w:val="24"/>
        </w:rPr>
        <w:instrText xml:space="preserve"> MERGEFIELD  CpoName  \* MERGEFORMAT </w:instrText>
      </w:r>
      <w:r w:rsidR="00121252" w:rsidRPr="00EA3173">
        <w:rPr>
          <w:sz w:val="24"/>
          <w:szCs w:val="24"/>
        </w:rPr>
        <w:fldChar w:fldCharType="separate"/>
      </w:r>
      <w:r w:rsidR="00121252" w:rsidRPr="00EA3173">
        <w:rPr>
          <w:sz w:val="24"/>
          <w:szCs w:val="24"/>
        </w:rPr>
        <w:t>«CpoName»</w:t>
      </w:r>
      <w:r w:rsidR="00121252" w:rsidRPr="00EA3173">
        <w:rPr>
          <w:sz w:val="24"/>
          <w:szCs w:val="24"/>
        </w:rPr>
        <w:fldChar w:fldCharType="end"/>
      </w:r>
      <w:r w:rsidR="00C8168E" w:rsidRPr="00EA3173">
        <w:rPr>
          <w:sz w:val="24"/>
          <w:szCs w:val="24"/>
        </w:rPr>
        <w:t xml:space="preserve">“ </w:t>
      </w:r>
      <w:r w:rsidRPr="00EA3173">
        <w:rPr>
          <w:sz w:val="24"/>
          <w:szCs w:val="24"/>
        </w:rPr>
        <w:t xml:space="preserve">към </w:t>
      </w:r>
      <w:r w:rsidR="009B1AE3" w:rsidRPr="00EA3173">
        <w:rPr>
          <w:rFonts w:eastAsia="HG Mincho Light J"/>
          <w:sz w:val="24"/>
          <w:szCs w:val="24"/>
        </w:rPr>
        <w:fldChar w:fldCharType="begin"/>
      </w:r>
      <w:r w:rsidR="009B1AE3" w:rsidRPr="00EA3173">
        <w:rPr>
          <w:rFonts w:eastAsia="HG Mincho Light J"/>
          <w:sz w:val="24"/>
          <w:szCs w:val="24"/>
        </w:rPr>
        <w:instrText xml:space="preserve"> MERGEFIELD  CompanyName  \* MERGEFORMAT </w:instrText>
      </w:r>
      <w:r w:rsidR="009B1AE3" w:rsidRPr="00EA3173">
        <w:rPr>
          <w:rFonts w:eastAsia="HG Mincho Light J"/>
          <w:sz w:val="24"/>
          <w:szCs w:val="24"/>
        </w:rPr>
        <w:fldChar w:fldCharType="separate"/>
      </w:r>
      <w:r w:rsidR="009B1AE3" w:rsidRPr="00EA3173">
        <w:rPr>
          <w:rFonts w:eastAsia="HG Mincho Light J"/>
          <w:sz w:val="24"/>
          <w:szCs w:val="24"/>
        </w:rPr>
        <w:t>«CompanyName»</w:t>
      </w:r>
      <w:r w:rsidR="009B1AE3" w:rsidRPr="00EA3173">
        <w:rPr>
          <w:rFonts w:eastAsia="HG Mincho Light J"/>
          <w:sz w:val="24"/>
          <w:szCs w:val="24"/>
        </w:rPr>
        <w:fldChar w:fldCharType="end"/>
      </w:r>
      <w:r w:rsidRPr="00EA3173">
        <w:rPr>
          <w:rFonts w:eastAsia="HG Mincho Light J"/>
          <w:sz w:val="24"/>
          <w:szCs w:val="24"/>
        </w:rPr>
        <w:t xml:space="preserve">, </w:t>
      </w:r>
      <w:r w:rsidR="009B1AE3" w:rsidRPr="00EA3173">
        <w:rPr>
          <w:rFonts w:eastAsia="HG Mincho Light J"/>
          <w:sz w:val="24"/>
          <w:szCs w:val="24"/>
        </w:rPr>
        <w:fldChar w:fldCharType="begin"/>
      </w:r>
      <w:r w:rsidR="009B1AE3" w:rsidRPr="00EA3173">
        <w:rPr>
          <w:rFonts w:eastAsia="HG Mincho Light J"/>
          <w:sz w:val="24"/>
          <w:szCs w:val="24"/>
        </w:rPr>
        <w:instrText xml:space="preserve"> MERGEFIELD  CityName  \* MERGEFORMAT </w:instrText>
      </w:r>
      <w:r w:rsidR="009B1AE3" w:rsidRPr="00EA3173">
        <w:rPr>
          <w:rFonts w:eastAsia="HG Mincho Light J"/>
          <w:sz w:val="24"/>
          <w:szCs w:val="24"/>
        </w:rPr>
        <w:fldChar w:fldCharType="separate"/>
      </w:r>
      <w:r w:rsidR="009B1AE3" w:rsidRPr="00EA3173">
        <w:rPr>
          <w:rFonts w:eastAsia="HG Mincho Light J"/>
          <w:sz w:val="24"/>
          <w:szCs w:val="24"/>
        </w:rPr>
        <w:t>«CityName»</w:t>
      </w:r>
      <w:r w:rsidR="009B1AE3" w:rsidRPr="00EA3173">
        <w:rPr>
          <w:rFonts w:eastAsia="HG Mincho Light J"/>
          <w:sz w:val="24"/>
          <w:szCs w:val="24"/>
        </w:rPr>
        <w:fldChar w:fldCharType="end"/>
      </w:r>
      <w:r w:rsidRPr="00156E58">
        <w:rPr>
          <w:rFonts w:eastAsia="HG Mincho Light J"/>
          <w:sz w:val="24"/>
          <w:szCs w:val="24"/>
        </w:rPr>
        <w:t xml:space="preserve"> </w:t>
      </w:r>
    </w:p>
    <w:p w14:paraId="15294E8E" w14:textId="77777777" w:rsidR="00F40E3F" w:rsidRDefault="00F40E3F" w:rsidP="00EA3173">
      <w:pPr>
        <w:spacing w:line="360" w:lineRule="auto"/>
        <w:jc w:val="both"/>
        <w:rPr>
          <w:b/>
          <w:sz w:val="24"/>
          <w:szCs w:val="24"/>
        </w:rPr>
      </w:pPr>
    </w:p>
    <w:p w14:paraId="510F3494" w14:textId="0100E920" w:rsidR="00156E58" w:rsidRDefault="00E84184" w:rsidP="00EA3173">
      <w:pPr>
        <w:spacing w:line="360" w:lineRule="auto"/>
        <w:jc w:val="both"/>
        <w:rPr>
          <w:b/>
          <w:sz w:val="24"/>
          <w:szCs w:val="24"/>
        </w:rPr>
      </w:pPr>
      <w:r w:rsidRPr="000C66F1">
        <w:rPr>
          <w:b/>
          <w:sz w:val="24"/>
          <w:szCs w:val="24"/>
        </w:rPr>
        <w:t>УВАЖАЕМ</w:t>
      </w:r>
      <w:r>
        <w:rPr>
          <w:b/>
          <w:sz w:val="24"/>
          <w:szCs w:val="24"/>
        </w:rPr>
        <w:t>И/</w:t>
      </w:r>
      <w:r w:rsidRPr="000C66F1">
        <w:rPr>
          <w:b/>
          <w:sz w:val="24"/>
          <w:szCs w:val="24"/>
        </w:rPr>
        <w:t>А ГОСПО</w:t>
      </w:r>
      <w:r>
        <w:rPr>
          <w:b/>
          <w:sz w:val="24"/>
          <w:szCs w:val="24"/>
        </w:rPr>
        <w:t>ДИН/</w:t>
      </w:r>
      <w:r w:rsidRPr="000C66F1">
        <w:rPr>
          <w:b/>
          <w:sz w:val="24"/>
          <w:szCs w:val="24"/>
        </w:rPr>
        <w:t xml:space="preserve">ЖО </w:t>
      </w:r>
      <w:r w:rsidR="009B1AE3">
        <w:rPr>
          <w:b/>
          <w:sz w:val="24"/>
          <w:szCs w:val="24"/>
          <w:lang w:val="ru-RU"/>
        </w:rPr>
        <w:fldChar w:fldCharType="begin"/>
      </w:r>
      <w:r w:rsidR="009B1AE3" w:rsidRPr="0001397C">
        <w:rPr>
          <w:b/>
          <w:sz w:val="24"/>
          <w:szCs w:val="24"/>
        </w:rPr>
        <w:instrText xml:space="preserve"> </w:instrText>
      </w:r>
      <w:r w:rsidR="009B1AE3">
        <w:rPr>
          <w:b/>
          <w:sz w:val="24"/>
          <w:szCs w:val="24"/>
          <w:lang w:val="ru-RU"/>
        </w:rPr>
        <w:instrText>MERGEFIELD</w:instrText>
      </w:r>
      <w:r w:rsidR="009B1AE3" w:rsidRPr="0001397C">
        <w:rPr>
          <w:b/>
          <w:sz w:val="24"/>
          <w:szCs w:val="24"/>
        </w:rPr>
        <w:instrText xml:space="preserve">  </w:instrText>
      </w:r>
      <w:r w:rsidR="009B1AE3">
        <w:rPr>
          <w:b/>
          <w:sz w:val="24"/>
          <w:szCs w:val="24"/>
          <w:lang w:val="ru-RU"/>
        </w:rPr>
        <w:instrText>ContactPersonSirname</w:instrText>
      </w:r>
      <w:r w:rsidR="009B1AE3" w:rsidRPr="0001397C">
        <w:rPr>
          <w:b/>
          <w:sz w:val="24"/>
          <w:szCs w:val="24"/>
        </w:rPr>
        <w:instrText xml:space="preserve">  \* </w:instrText>
      </w:r>
      <w:r w:rsidR="009B1AE3">
        <w:rPr>
          <w:b/>
          <w:sz w:val="24"/>
          <w:szCs w:val="24"/>
          <w:lang w:val="ru-RU"/>
        </w:rPr>
        <w:instrText>MERGEFORMAT</w:instrText>
      </w:r>
      <w:r w:rsidR="009B1AE3" w:rsidRPr="0001397C">
        <w:rPr>
          <w:b/>
          <w:sz w:val="24"/>
          <w:szCs w:val="24"/>
        </w:rPr>
        <w:instrText xml:space="preserve"> </w:instrText>
      </w:r>
      <w:r w:rsidR="009B1AE3">
        <w:rPr>
          <w:b/>
          <w:sz w:val="24"/>
          <w:szCs w:val="24"/>
          <w:lang w:val="ru-RU"/>
        </w:rPr>
        <w:fldChar w:fldCharType="separate"/>
      </w:r>
      <w:r w:rsidR="009B1AE3" w:rsidRPr="0001397C">
        <w:rPr>
          <w:b/>
          <w:noProof/>
          <w:sz w:val="24"/>
          <w:szCs w:val="24"/>
        </w:rPr>
        <w:t>«</w:t>
      </w:r>
      <w:r w:rsidR="009B1AE3">
        <w:rPr>
          <w:b/>
          <w:noProof/>
          <w:sz w:val="24"/>
          <w:szCs w:val="24"/>
          <w:lang w:val="ru-RU"/>
        </w:rPr>
        <w:t>ContactPersonSirname</w:t>
      </w:r>
      <w:r w:rsidR="009B1AE3" w:rsidRPr="0001397C">
        <w:rPr>
          <w:b/>
          <w:noProof/>
          <w:sz w:val="24"/>
          <w:szCs w:val="24"/>
        </w:rPr>
        <w:t>»</w:t>
      </w:r>
      <w:r w:rsidR="009B1AE3">
        <w:rPr>
          <w:b/>
          <w:sz w:val="24"/>
          <w:szCs w:val="24"/>
          <w:lang w:val="ru-RU"/>
        </w:rPr>
        <w:fldChar w:fldCharType="end"/>
      </w:r>
      <w:r>
        <w:rPr>
          <w:b/>
          <w:sz w:val="24"/>
          <w:szCs w:val="24"/>
        </w:rPr>
        <w:t>,</w:t>
      </w:r>
    </w:p>
    <w:p w14:paraId="1AFC3051" w14:textId="77777777" w:rsidR="00EA3173" w:rsidRPr="0001397C" w:rsidRDefault="00EA3173" w:rsidP="00EA3173">
      <w:pPr>
        <w:spacing w:line="360" w:lineRule="auto"/>
        <w:jc w:val="both"/>
        <w:rPr>
          <w:b/>
          <w:sz w:val="24"/>
          <w:szCs w:val="24"/>
        </w:rPr>
      </w:pPr>
    </w:p>
    <w:p w14:paraId="4F60E310" w14:textId="4F3AFD90" w:rsidR="00386FFF" w:rsidRPr="00156E58" w:rsidRDefault="00386FFF" w:rsidP="00EA3173">
      <w:pPr>
        <w:widowControl w:val="0"/>
        <w:tabs>
          <w:tab w:val="left" w:pos="0"/>
          <w:tab w:val="left" w:pos="142"/>
          <w:tab w:val="left" w:pos="284"/>
          <w:tab w:val="left" w:pos="426"/>
        </w:tabs>
        <w:suppressAutoHyphens/>
        <w:spacing w:line="360" w:lineRule="auto"/>
        <w:jc w:val="both"/>
        <w:rPr>
          <w:rFonts w:eastAsia="HG Mincho Light J"/>
          <w:sz w:val="24"/>
          <w:szCs w:val="24"/>
        </w:rPr>
      </w:pPr>
      <w:r w:rsidRPr="00156E58">
        <w:rPr>
          <w:rFonts w:eastAsia="HG Mincho Light J"/>
          <w:sz w:val="24"/>
          <w:szCs w:val="24"/>
        </w:rPr>
        <w:t>С уведомително писмо, изх. №</w:t>
      </w:r>
      <w:r w:rsidR="009B4D84">
        <w:rPr>
          <w:rFonts w:eastAsia="HG Mincho Light J"/>
          <w:sz w:val="24"/>
          <w:szCs w:val="24"/>
        </w:rPr>
        <w:fldChar w:fldCharType="begin"/>
      </w:r>
      <w:r w:rsidR="009B4D84">
        <w:rPr>
          <w:rFonts w:eastAsia="HG Mincho Light J"/>
          <w:sz w:val="24"/>
          <w:szCs w:val="24"/>
        </w:rPr>
        <w:instrText xml:space="preserve"> MERGEFIELD  NotificationLetterNumber  \* MERGEFORMAT </w:instrText>
      </w:r>
      <w:r w:rsidR="009B4D84">
        <w:rPr>
          <w:rFonts w:eastAsia="HG Mincho Light J"/>
          <w:sz w:val="24"/>
          <w:szCs w:val="24"/>
        </w:rPr>
        <w:fldChar w:fldCharType="separate"/>
      </w:r>
      <w:r w:rsidR="009B4D84">
        <w:rPr>
          <w:rFonts w:eastAsia="HG Mincho Light J"/>
          <w:noProof/>
          <w:sz w:val="24"/>
          <w:szCs w:val="24"/>
        </w:rPr>
        <w:t>«NotificationLetterNumber»</w:t>
      </w:r>
      <w:r w:rsidR="009B4D84">
        <w:rPr>
          <w:rFonts w:eastAsia="HG Mincho Light J"/>
          <w:sz w:val="24"/>
          <w:szCs w:val="24"/>
        </w:rPr>
        <w:fldChar w:fldCharType="end"/>
      </w:r>
      <w:r w:rsidR="00736EEA" w:rsidRPr="0001397C">
        <w:rPr>
          <w:rFonts w:eastAsia="HG Mincho Light J"/>
          <w:sz w:val="24"/>
          <w:szCs w:val="24"/>
          <w:lang w:val="ru-RU"/>
        </w:rPr>
        <w:t>/</w:t>
      </w:r>
      <w:r w:rsidR="00736EEA">
        <w:rPr>
          <w:rFonts w:eastAsia="HG Mincho Light J"/>
          <w:sz w:val="24"/>
          <w:szCs w:val="24"/>
          <w:lang w:val="en-GB"/>
        </w:rPr>
        <w:fldChar w:fldCharType="begin"/>
      </w:r>
      <w:r w:rsidR="00736EEA" w:rsidRPr="0001397C">
        <w:rPr>
          <w:rFonts w:eastAsia="HG Mincho Light J"/>
          <w:sz w:val="24"/>
          <w:szCs w:val="24"/>
          <w:lang w:val="ru-RU"/>
        </w:rPr>
        <w:instrText xml:space="preserve"> </w:instrText>
      </w:r>
      <w:r w:rsidR="00736EEA">
        <w:rPr>
          <w:rFonts w:eastAsia="HG Mincho Light J"/>
          <w:sz w:val="24"/>
          <w:szCs w:val="24"/>
          <w:lang w:val="en-GB"/>
        </w:rPr>
        <w:instrText>MERGEFIELD</w:instrText>
      </w:r>
      <w:r w:rsidR="00736EEA" w:rsidRPr="0001397C">
        <w:rPr>
          <w:rFonts w:eastAsia="HG Mincho Light J"/>
          <w:sz w:val="24"/>
          <w:szCs w:val="24"/>
          <w:lang w:val="ru-RU"/>
        </w:rPr>
        <w:instrText xml:space="preserve">  </w:instrText>
      </w:r>
      <w:r w:rsidR="00736EEA">
        <w:rPr>
          <w:rFonts w:eastAsia="HG Mincho Light J"/>
          <w:sz w:val="24"/>
          <w:szCs w:val="24"/>
          <w:lang w:val="en-GB"/>
        </w:rPr>
        <w:instrText>NotificationLetterOutputDate</w:instrText>
      </w:r>
      <w:r w:rsidR="00736EEA" w:rsidRPr="0001397C">
        <w:rPr>
          <w:rFonts w:eastAsia="HG Mincho Light J"/>
          <w:sz w:val="24"/>
          <w:szCs w:val="24"/>
          <w:lang w:val="ru-RU"/>
        </w:rPr>
        <w:instrText xml:space="preserve">  \* </w:instrText>
      </w:r>
      <w:r w:rsidR="00736EEA">
        <w:rPr>
          <w:rFonts w:eastAsia="HG Mincho Light J"/>
          <w:sz w:val="24"/>
          <w:szCs w:val="24"/>
          <w:lang w:val="en-GB"/>
        </w:rPr>
        <w:instrText>MERGEFORMAT</w:instrText>
      </w:r>
      <w:r w:rsidR="00736EEA" w:rsidRPr="0001397C">
        <w:rPr>
          <w:rFonts w:eastAsia="HG Mincho Light J"/>
          <w:sz w:val="24"/>
          <w:szCs w:val="24"/>
          <w:lang w:val="ru-RU"/>
        </w:rPr>
        <w:instrText xml:space="preserve"> </w:instrText>
      </w:r>
      <w:r w:rsidR="00736EEA">
        <w:rPr>
          <w:rFonts w:eastAsia="HG Mincho Light J"/>
          <w:sz w:val="24"/>
          <w:szCs w:val="24"/>
          <w:lang w:val="en-GB"/>
        </w:rPr>
        <w:fldChar w:fldCharType="separate"/>
      </w:r>
      <w:r w:rsidR="00736EEA" w:rsidRPr="0001397C">
        <w:rPr>
          <w:rFonts w:eastAsia="HG Mincho Light J"/>
          <w:noProof/>
          <w:sz w:val="24"/>
          <w:szCs w:val="24"/>
          <w:lang w:val="ru-RU"/>
        </w:rPr>
        <w:t>«</w:t>
      </w:r>
      <w:r w:rsidR="00736EEA">
        <w:rPr>
          <w:rFonts w:eastAsia="HG Mincho Light J"/>
          <w:noProof/>
          <w:sz w:val="24"/>
          <w:szCs w:val="24"/>
          <w:lang w:val="en-GB"/>
        </w:rPr>
        <w:t>NotificationLetterOutputDate</w:t>
      </w:r>
      <w:r w:rsidR="00736EEA" w:rsidRPr="0001397C">
        <w:rPr>
          <w:rFonts w:eastAsia="HG Mincho Light J"/>
          <w:noProof/>
          <w:sz w:val="24"/>
          <w:szCs w:val="24"/>
          <w:lang w:val="ru-RU"/>
        </w:rPr>
        <w:t>»</w:t>
      </w:r>
      <w:r w:rsidR="00736EEA">
        <w:rPr>
          <w:rFonts w:eastAsia="HG Mincho Light J"/>
          <w:sz w:val="24"/>
          <w:szCs w:val="24"/>
          <w:lang w:val="en-GB"/>
        </w:rPr>
        <w:fldChar w:fldCharType="end"/>
      </w:r>
      <w:r w:rsidR="00D23DE9">
        <w:rPr>
          <w:rFonts w:eastAsia="HG Mincho Light J"/>
          <w:sz w:val="24"/>
          <w:szCs w:val="24"/>
        </w:rPr>
        <w:t>г.</w:t>
      </w:r>
      <w:r w:rsidRPr="00156E58">
        <w:rPr>
          <w:rFonts w:eastAsia="HG Mincho Light J"/>
          <w:sz w:val="24"/>
          <w:szCs w:val="24"/>
        </w:rPr>
        <w:t xml:space="preserve">, е определен срок за отстраняване на констатирани </w:t>
      </w:r>
      <w:r w:rsidR="00C8168E" w:rsidRPr="00156E58">
        <w:rPr>
          <w:rFonts w:eastAsia="HG Mincho Light J"/>
          <w:sz w:val="24"/>
          <w:szCs w:val="24"/>
        </w:rPr>
        <w:t xml:space="preserve">нередовности </w:t>
      </w:r>
      <w:r w:rsidRPr="00156E58">
        <w:rPr>
          <w:rFonts w:eastAsia="HG Mincho Light J"/>
          <w:sz w:val="24"/>
          <w:szCs w:val="24"/>
        </w:rPr>
        <w:t>в подаде</w:t>
      </w:r>
      <w:r w:rsidR="00156E58" w:rsidRPr="00156E58">
        <w:rPr>
          <w:rFonts w:eastAsia="HG Mincho Light J"/>
          <w:sz w:val="24"/>
          <w:szCs w:val="24"/>
        </w:rPr>
        <w:t>н</w:t>
      </w:r>
      <w:r w:rsidR="00AE1E43">
        <w:rPr>
          <w:rFonts w:eastAsia="HG Mincho Light J"/>
          <w:sz w:val="24"/>
          <w:szCs w:val="24"/>
        </w:rPr>
        <w:t>о</w:t>
      </w:r>
      <w:r w:rsidR="00156E58" w:rsidRPr="00156E58">
        <w:rPr>
          <w:rFonts w:eastAsia="HG Mincho Light J"/>
          <w:sz w:val="24"/>
          <w:szCs w:val="24"/>
        </w:rPr>
        <w:t>т</w:t>
      </w:r>
      <w:r w:rsidR="00AE1E43">
        <w:rPr>
          <w:rFonts w:eastAsia="HG Mincho Light J"/>
          <w:sz w:val="24"/>
          <w:szCs w:val="24"/>
        </w:rPr>
        <w:t>о</w:t>
      </w:r>
      <w:r w:rsidRPr="00156E58">
        <w:rPr>
          <w:rFonts w:eastAsia="HG Mincho Light J"/>
          <w:sz w:val="24"/>
          <w:szCs w:val="24"/>
        </w:rPr>
        <w:t xml:space="preserve"> от Вас </w:t>
      </w:r>
      <w:r w:rsidR="00AE1E43">
        <w:rPr>
          <w:rFonts w:eastAsia="HG Mincho Light J"/>
          <w:sz w:val="24"/>
          <w:szCs w:val="24"/>
        </w:rPr>
        <w:t xml:space="preserve">заявление и </w:t>
      </w:r>
      <w:r w:rsidRPr="00156E58">
        <w:rPr>
          <w:rFonts w:eastAsia="HG Mincho Light J"/>
          <w:sz w:val="24"/>
          <w:szCs w:val="24"/>
        </w:rPr>
        <w:t>документ</w:t>
      </w:r>
      <w:r w:rsidR="00156E58" w:rsidRPr="00156E58">
        <w:rPr>
          <w:rFonts w:eastAsia="HG Mincho Light J"/>
          <w:sz w:val="24"/>
          <w:szCs w:val="24"/>
        </w:rPr>
        <w:t>и</w:t>
      </w:r>
      <w:r w:rsidR="00D168B4" w:rsidRPr="00156E58">
        <w:rPr>
          <w:rFonts w:eastAsia="HG Mincho Light J"/>
          <w:sz w:val="24"/>
          <w:szCs w:val="24"/>
        </w:rPr>
        <w:t xml:space="preserve"> </w:t>
      </w:r>
      <w:bookmarkStart w:id="0" w:name="_Hlk72143926"/>
      <w:r w:rsidR="00D168B4" w:rsidRPr="00156E58">
        <w:rPr>
          <w:rFonts w:eastAsia="HG Mincho Light J"/>
          <w:sz w:val="24"/>
          <w:szCs w:val="24"/>
        </w:rPr>
        <w:t xml:space="preserve">по </w:t>
      </w:r>
      <w:r w:rsidR="001B01F9">
        <w:rPr>
          <w:rFonts w:eastAsia="HG Mincho Light J"/>
          <w:sz w:val="24"/>
          <w:szCs w:val="24"/>
        </w:rPr>
        <w:t xml:space="preserve">чл. 49б, ал. 2 от </w:t>
      </w:r>
      <w:r w:rsidR="00F40E3F">
        <w:rPr>
          <w:rFonts w:eastAsia="HG Mincho Light J"/>
          <w:sz w:val="24"/>
          <w:szCs w:val="24"/>
        </w:rPr>
        <w:t>Закона за професионалното образование и обучение (</w:t>
      </w:r>
      <w:r w:rsidR="001B01F9">
        <w:rPr>
          <w:rFonts w:eastAsia="HG Mincho Light J"/>
          <w:sz w:val="24"/>
          <w:szCs w:val="24"/>
        </w:rPr>
        <w:t>ЗПОО</w:t>
      </w:r>
      <w:r w:rsidR="00F40E3F">
        <w:rPr>
          <w:rFonts w:eastAsia="HG Mincho Light J"/>
          <w:sz w:val="24"/>
          <w:szCs w:val="24"/>
        </w:rPr>
        <w:t>)</w:t>
      </w:r>
      <w:r w:rsidR="001B01F9">
        <w:rPr>
          <w:rFonts w:eastAsia="HG Mincho Light J"/>
          <w:sz w:val="24"/>
          <w:szCs w:val="24"/>
        </w:rPr>
        <w:t xml:space="preserve"> и </w:t>
      </w:r>
      <w:r w:rsidR="00D168B4" w:rsidRPr="00156E58">
        <w:rPr>
          <w:sz w:val="24"/>
          <w:szCs w:val="24"/>
          <w:lang w:val="ru-RU"/>
        </w:rPr>
        <w:t>чл. 23, ал. 3</w:t>
      </w:r>
      <w:r w:rsidR="000139A3">
        <w:rPr>
          <w:sz w:val="24"/>
          <w:szCs w:val="24"/>
          <w:lang w:val="ru-RU"/>
        </w:rPr>
        <w:t xml:space="preserve">, 5, </w:t>
      </w:r>
      <w:r w:rsidR="00D168B4" w:rsidRPr="00156E58">
        <w:rPr>
          <w:sz w:val="24"/>
          <w:szCs w:val="24"/>
          <w:lang w:val="ru-RU"/>
        </w:rPr>
        <w:t>6, 8, 9 и 1</w:t>
      </w:r>
      <w:r w:rsidR="00A153C6" w:rsidRPr="00156E58">
        <w:rPr>
          <w:sz w:val="24"/>
          <w:szCs w:val="24"/>
          <w:lang w:val="ru-RU"/>
        </w:rPr>
        <w:t>1</w:t>
      </w:r>
      <w:r w:rsidR="00D168B4" w:rsidRPr="00156E58">
        <w:rPr>
          <w:sz w:val="24"/>
          <w:szCs w:val="24"/>
          <w:lang w:val="ru-RU"/>
        </w:rPr>
        <w:t xml:space="preserve"> от </w:t>
      </w:r>
      <w:r w:rsidR="00D168B4" w:rsidRPr="00E11B15">
        <w:rPr>
          <w:sz w:val="24"/>
          <w:szCs w:val="24"/>
        </w:rPr>
        <w:t>Правилника за дейността на НАПОО</w:t>
      </w:r>
      <w:r w:rsidRPr="00156E58">
        <w:rPr>
          <w:rFonts w:eastAsia="HG Mincho Light J"/>
          <w:sz w:val="24"/>
          <w:szCs w:val="24"/>
        </w:rPr>
        <w:t xml:space="preserve"> </w:t>
      </w:r>
      <w:bookmarkEnd w:id="0"/>
      <w:r w:rsidR="00F40E3F">
        <w:rPr>
          <w:rFonts w:eastAsia="HG Mincho Light J"/>
          <w:sz w:val="24"/>
          <w:szCs w:val="24"/>
        </w:rPr>
        <w:t xml:space="preserve">(ПДНАПОО) </w:t>
      </w:r>
      <w:r w:rsidRPr="00156E58">
        <w:rPr>
          <w:rFonts w:eastAsia="HG Mincho Light J"/>
          <w:sz w:val="24"/>
          <w:szCs w:val="24"/>
        </w:rPr>
        <w:t xml:space="preserve">за </w:t>
      </w:r>
      <w:r w:rsidR="000139A3">
        <w:rPr>
          <w:rFonts w:eastAsia="HG Mincho Light J"/>
          <w:sz w:val="24"/>
          <w:szCs w:val="24"/>
        </w:rPr>
        <w:t xml:space="preserve">издаване на </w:t>
      </w:r>
      <w:r w:rsidRPr="00156E58">
        <w:rPr>
          <w:rFonts w:eastAsia="HG Mincho Light J"/>
          <w:sz w:val="24"/>
          <w:szCs w:val="24"/>
        </w:rPr>
        <w:t>лицензи</w:t>
      </w:r>
      <w:r w:rsidR="000139A3">
        <w:rPr>
          <w:rFonts w:eastAsia="HG Mincho Light J"/>
          <w:sz w:val="24"/>
          <w:szCs w:val="24"/>
        </w:rPr>
        <w:t>я</w:t>
      </w:r>
      <w:r w:rsidRPr="00156E58">
        <w:rPr>
          <w:rFonts w:eastAsia="HG Mincho Light J"/>
          <w:sz w:val="24"/>
          <w:szCs w:val="24"/>
        </w:rPr>
        <w:t xml:space="preserve"> на ЦПО </w:t>
      </w:r>
      <w:r w:rsidR="00C8168E" w:rsidRPr="00156E58">
        <w:rPr>
          <w:rFonts w:eastAsia="HG Mincho Light J"/>
          <w:sz w:val="24"/>
          <w:szCs w:val="24"/>
        </w:rPr>
        <w:t>„</w:t>
      </w:r>
      <w:r w:rsidR="00121252">
        <w:rPr>
          <w:rFonts w:eastAsia="HG Mincho Light J"/>
          <w:sz w:val="24"/>
          <w:szCs w:val="24"/>
        </w:rPr>
        <w:fldChar w:fldCharType="begin"/>
      </w:r>
      <w:r w:rsidR="00121252">
        <w:rPr>
          <w:rFonts w:eastAsia="HG Mincho Light J"/>
          <w:sz w:val="24"/>
          <w:szCs w:val="24"/>
        </w:rPr>
        <w:instrText xml:space="preserve"> MERGEFIELD  CpoName  \* MERGEFORMAT </w:instrText>
      </w:r>
      <w:r w:rsidR="00121252">
        <w:rPr>
          <w:rFonts w:eastAsia="HG Mincho Light J"/>
          <w:sz w:val="24"/>
          <w:szCs w:val="24"/>
        </w:rPr>
        <w:fldChar w:fldCharType="separate"/>
      </w:r>
      <w:r w:rsidR="00121252">
        <w:rPr>
          <w:rFonts w:eastAsia="HG Mincho Light J"/>
          <w:noProof/>
          <w:sz w:val="24"/>
          <w:szCs w:val="24"/>
        </w:rPr>
        <w:t>«CpoName»</w:t>
      </w:r>
      <w:r w:rsidR="00121252">
        <w:rPr>
          <w:rFonts w:eastAsia="HG Mincho Light J"/>
          <w:sz w:val="24"/>
          <w:szCs w:val="24"/>
        </w:rPr>
        <w:fldChar w:fldCharType="end"/>
      </w:r>
      <w:r w:rsidR="00C8168E" w:rsidRPr="00156E58">
        <w:rPr>
          <w:rFonts w:eastAsia="HG Mincho Light J"/>
          <w:sz w:val="24"/>
          <w:szCs w:val="24"/>
        </w:rPr>
        <w:t xml:space="preserve">“ </w:t>
      </w:r>
      <w:r w:rsidR="00E120D8" w:rsidRPr="00156E58">
        <w:rPr>
          <w:rFonts w:eastAsia="HG Mincho Light J"/>
          <w:sz w:val="24"/>
          <w:szCs w:val="24"/>
        </w:rPr>
        <w:t xml:space="preserve">към </w:t>
      </w:r>
      <w:r w:rsidR="009B1AE3">
        <w:rPr>
          <w:rFonts w:eastAsia="HG Mincho Light J"/>
          <w:sz w:val="24"/>
          <w:szCs w:val="24"/>
        </w:rPr>
        <w:fldChar w:fldCharType="begin"/>
      </w:r>
      <w:r w:rsidR="009B1AE3">
        <w:rPr>
          <w:rFonts w:eastAsia="HG Mincho Light J"/>
          <w:sz w:val="24"/>
          <w:szCs w:val="24"/>
        </w:rPr>
        <w:instrText xml:space="preserve"> MERGEFIELD  CompanyName  \* MERGEFORMAT </w:instrText>
      </w:r>
      <w:r w:rsidR="009B1AE3">
        <w:rPr>
          <w:rFonts w:eastAsia="HG Mincho Light J"/>
          <w:sz w:val="24"/>
          <w:szCs w:val="24"/>
        </w:rPr>
        <w:fldChar w:fldCharType="separate"/>
      </w:r>
      <w:r w:rsidR="009B1AE3">
        <w:rPr>
          <w:rFonts w:eastAsia="HG Mincho Light J"/>
          <w:noProof/>
          <w:sz w:val="24"/>
          <w:szCs w:val="24"/>
        </w:rPr>
        <w:t>«CompanyName»</w:t>
      </w:r>
      <w:r w:rsidR="009B1AE3">
        <w:rPr>
          <w:rFonts w:eastAsia="HG Mincho Light J"/>
          <w:sz w:val="24"/>
          <w:szCs w:val="24"/>
        </w:rPr>
        <w:fldChar w:fldCharType="end"/>
      </w:r>
      <w:r w:rsidR="00121252" w:rsidRPr="00156E58">
        <w:rPr>
          <w:rFonts w:eastAsia="HG Mincho Light J"/>
          <w:sz w:val="24"/>
          <w:szCs w:val="24"/>
        </w:rPr>
        <w:t xml:space="preserve">, </w:t>
      </w:r>
      <w:r w:rsidR="009B1AE3">
        <w:rPr>
          <w:rFonts w:eastAsia="HG Mincho Light J"/>
          <w:sz w:val="24"/>
          <w:szCs w:val="24"/>
        </w:rPr>
        <w:fldChar w:fldCharType="begin"/>
      </w:r>
      <w:r w:rsidR="009B1AE3">
        <w:rPr>
          <w:rFonts w:eastAsia="HG Mincho Light J"/>
          <w:sz w:val="24"/>
          <w:szCs w:val="24"/>
        </w:rPr>
        <w:instrText xml:space="preserve"> MERGEFIELD  CityName  \* MERGEFORMAT </w:instrText>
      </w:r>
      <w:r w:rsidR="009B1AE3">
        <w:rPr>
          <w:rFonts w:eastAsia="HG Mincho Light J"/>
          <w:sz w:val="24"/>
          <w:szCs w:val="24"/>
        </w:rPr>
        <w:fldChar w:fldCharType="separate"/>
      </w:r>
      <w:r w:rsidR="009B1AE3">
        <w:rPr>
          <w:rFonts w:eastAsia="HG Mincho Light J"/>
          <w:noProof/>
          <w:sz w:val="24"/>
          <w:szCs w:val="24"/>
        </w:rPr>
        <w:t>«CityName»</w:t>
      </w:r>
      <w:r w:rsidR="009B1AE3">
        <w:rPr>
          <w:rFonts w:eastAsia="HG Mincho Light J"/>
          <w:sz w:val="24"/>
          <w:szCs w:val="24"/>
        </w:rPr>
        <w:fldChar w:fldCharType="end"/>
      </w:r>
      <w:r w:rsidRPr="00156E58">
        <w:rPr>
          <w:rFonts w:eastAsia="HG Mincho Light J"/>
          <w:sz w:val="24"/>
          <w:szCs w:val="24"/>
        </w:rPr>
        <w:t xml:space="preserve">, който изтече на </w:t>
      </w:r>
      <w:r w:rsidR="00D46075">
        <w:rPr>
          <w:rFonts w:eastAsia="HG Mincho Light J"/>
          <w:sz w:val="24"/>
          <w:szCs w:val="24"/>
          <w:lang w:val="en-US"/>
        </w:rPr>
        <w:t>………</w:t>
      </w:r>
      <w:r w:rsidR="00B16841">
        <w:rPr>
          <w:rFonts w:eastAsia="HG Mincho Light J"/>
          <w:sz w:val="24"/>
          <w:szCs w:val="24"/>
          <w:lang w:val="en-US"/>
        </w:rPr>
        <w:t>…</w:t>
      </w:r>
      <w:r w:rsidR="001B1A0D">
        <w:rPr>
          <w:rFonts w:eastAsia="HG Mincho Light J"/>
          <w:sz w:val="24"/>
          <w:szCs w:val="24"/>
          <w:lang w:val="en-US"/>
        </w:rPr>
        <w:t>….</w:t>
      </w:r>
      <w:r w:rsidRPr="00156E58">
        <w:rPr>
          <w:rFonts w:eastAsia="HG Mincho Light J"/>
          <w:sz w:val="24"/>
          <w:szCs w:val="24"/>
        </w:rPr>
        <w:t xml:space="preserve"> </w:t>
      </w:r>
      <w:r w:rsidR="00E73A08" w:rsidRPr="00156E58">
        <w:rPr>
          <w:rFonts w:eastAsia="HG Mincho Light J"/>
          <w:sz w:val="24"/>
          <w:szCs w:val="24"/>
        </w:rPr>
        <w:t>В определения едномесечен срок в НАПОО не са постъпили документи с отстранени несъотвествия</w:t>
      </w:r>
      <w:r w:rsidR="00E11B15">
        <w:rPr>
          <w:rFonts w:eastAsia="HG Mincho Light J"/>
          <w:sz w:val="24"/>
          <w:szCs w:val="24"/>
        </w:rPr>
        <w:t>.</w:t>
      </w:r>
    </w:p>
    <w:p w14:paraId="52F3B9B9" w14:textId="14D19C35" w:rsidR="00D704CA" w:rsidRPr="0001397C" w:rsidRDefault="00386FFF" w:rsidP="00EA3173">
      <w:pPr>
        <w:spacing w:line="360" w:lineRule="auto"/>
        <w:jc w:val="both"/>
        <w:rPr>
          <w:sz w:val="24"/>
          <w:szCs w:val="24"/>
          <w:lang w:val="ru-RU"/>
        </w:rPr>
      </w:pPr>
      <w:r w:rsidRPr="00156E58">
        <w:rPr>
          <w:rFonts w:eastAsia="HG Mincho Light J"/>
          <w:sz w:val="24"/>
          <w:szCs w:val="24"/>
        </w:rPr>
        <w:t xml:space="preserve">На основание на </w:t>
      </w:r>
      <w:r w:rsidRPr="00156E58">
        <w:rPr>
          <w:sz w:val="24"/>
          <w:szCs w:val="24"/>
        </w:rPr>
        <w:t>чл. 49б, ал. 8, т.</w:t>
      </w:r>
      <w:r w:rsidR="00C8168E" w:rsidRPr="00156E58">
        <w:rPr>
          <w:sz w:val="24"/>
          <w:szCs w:val="24"/>
        </w:rPr>
        <w:t xml:space="preserve"> </w:t>
      </w:r>
      <w:r w:rsidRPr="00156E58">
        <w:rPr>
          <w:sz w:val="24"/>
          <w:szCs w:val="24"/>
        </w:rPr>
        <w:t>1</w:t>
      </w:r>
      <w:r w:rsidR="00C8168E" w:rsidRPr="00156E58">
        <w:rPr>
          <w:sz w:val="24"/>
          <w:szCs w:val="24"/>
        </w:rPr>
        <w:t xml:space="preserve"> </w:t>
      </w:r>
      <w:r w:rsidRPr="00156E58">
        <w:rPr>
          <w:sz w:val="24"/>
          <w:szCs w:val="24"/>
        </w:rPr>
        <w:t xml:space="preserve">от ЗПОО </w:t>
      </w:r>
      <w:r w:rsidR="00F40E3F">
        <w:rPr>
          <w:sz w:val="24"/>
          <w:szCs w:val="24"/>
        </w:rPr>
        <w:t xml:space="preserve">и чл. 25, ал. 4 от ПДНАПОО, </w:t>
      </w:r>
      <w:r w:rsidR="00D704CA" w:rsidRPr="00156E58">
        <w:rPr>
          <w:sz w:val="24"/>
          <w:szCs w:val="24"/>
        </w:rPr>
        <w:t>със Заповед №</w:t>
      </w:r>
      <w:r w:rsidR="009B1AE3">
        <w:rPr>
          <w:sz w:val="24"/>
          <w:szCs w:val="24"/>
        </w:rPr>
        <w:fldChar w:fldCharType="begin"/>
      </w:r>
      <w:r w:rsidR="009B1AE3">
        <w:rPr>
          <w:sz w:val="24"/>
          <w:szCs w:val="24"/>
        </w:rPr>
        <w:instrText xml:space="preserve"> MERGEFIELD  OrderNumber  \* MERGEFORMAT </w:instrText>
      </w:r>
      <w:r w:rsidR="009B1AE3">
        <w:rPr>
          <w:sz w:val="24"/>
          <w:szCs w:val="24"/>
        </w:rPr>
        <w:fldChar w:fldCharType="separate"/>
      </w:r>
      <w:r w:rsidR="009B1AE3">
        <w:rPr>
          <w:noProof/>
          <w:sz w:val="24"/>
          <w:szCs w:val="24"/>
        </w:rPr>
        <w:t>«OrderNumber»</w:t>
      </w:r>
      <w:r w:rsidR="009B1AE3">
        <w:rPr>
          <w:sz w:val="24"/>
          <w:szCs w:val="24"/>
        </w:rPr>
        <w:fldChar w:fldCharType="end"/>
      </w:r>
      <w:r w:rsidR="00783156">
        <w:rPr>
          <w:sz w:val="24"/>
          <w:szCs w:val="24"/>
        </w:rPr>
        <w:t>/</w:t>
      </w:r>
      <w:r w:rsidR="00783156">
        <w:rPr>
          <w:sz w:val="24"/>
          <w:szCs w:val="24"/>
        </w:rPr>
        <w:fldChar w:fldCharType="begin"/>
      </w:r>
      <w:r w:rsidR="00783156">
        <w:rPr>
          <w:sz w:val="24"/>
          <w:szCs w:val="24"/>
        </w:rPr>
        <w:instrText xml:space="preserve"> MERGEFIELD  OrderInputDate  \* MERGEFORMAT </w:instrText>
      </w:r>
      <w:r w:rsidR="00783156">
        <w:rPr>
          <w:sz w:val="24"/>
          <w:szCs w:val="24"/>
        </w:rPr>
        <w:fldChar w:fldCharType="separate"/>
      </w:r>
      <w:r w:rsidR="00783156">
        <w:rPr>
          <w:noProof/>
          <w:sz w:val="24"/>
          <w:szCs w:val="24"/>
        </w:rPr>
        <w:t>«OrderInputDate»</w:t>
      </w:r>
      <w:r w:rsidR="00783156">
        <w:rPr>
          <w:sz w:val="24"/>
          <w:szCs w:val="24"/>
        </w:rPr>
        <w:fldChar w:fldCharType="end"/>
      </w:r>
      <w:r w:rsidR="00BB4B67">
        <w:rPr>
          <w:sz w:val="24"/>
          <w:szCs w:val="24"/>
        </w:rPr>
        <w:t xml:space="preserve">г. </w:t>
      </w:r>
      <w:r w:rsidRPr="00156E58">
        <w:rPr>
          <w:sz w:val="24"/>
          <w:szCs w:val="24"/>
        </w:rPr>
        <w:t>отказвам издаването на лицензия на ЦПО</w:t>
      </w:r>
      <w:r w:rsidR="00D704CA" w:rsidRPr="00156E58">
        <w:rPr>
          <w:sz w:val="24"/>
          <w:szCs w:val="24"/>
        </w:rPr>
        <w:t xml:space="preserve"> </w:t>
      </w:r>
      <w:r w:rsidR="00C8168E" w:rsidRPr="00156E58">
        <w:rPr>
          <w:sz w:val="24"/>
          <w:szCs w:val="24"/>
        </w:rPr>
        <w:t>„</w:t>
      </w:r>
      <w:r w:rsidR="00121252">
        <w:rPr>
          <w:rFonts w:eastAsia="HG Mincho Light J"/>
          <w:sz w:val="24"/>
          <w:szCs w:val="24"/>
        </w:rPr>
        <w:fldChar w:fldCharType="begin"/>
      </w:r>
      <w:r w:rsidR="00121252">
        <w:rPr>
          <w:rFonts w:eastAsia="HG Mincho Light J"/>
          <w:sz w:val="24"/>
          <w:szCs w:val="24"/>
        </w:rPr>
        <w:instrText xml:space="preserve"> MERGEFIELD  CpoName  \* MERGEFORMAT </w:instrText>
      </w:r>
      <w:r w:rsidR="00121252">
        <w:rPr>
          <w:rFonts w:eastAsia="HG Mincho Light J"/>
          <w:sz w:val="24"/>
          <w:szCs w:val="24"/>
        </w:rPr>
        <w:fldChar w:fldCharType="separate"/>
      </w:r>
      <w:r w:rsidR="00121252">
        <w:rPr>
          <w:rFonts w:eastAsia="HG Mincho Light J"/>
          <w:noProof/>
          <w:sz w:val="24"/>
          <w:szCs w:val="24"/>
        </w:rPr>
        <w:t>«CpoName»</w:t>
      </w:r>
      <w:r w:rsidR="00121252">
        <w:rPr>
          <w:rFonts w:eastAsia="HG Mincho Light J"/>
          <w:sz w:val="24"/>
          <w:szCs w:val="24"/>
        </w:rPr>
        <w:fldChar w:fldCharType="end"/>
      </w:r>
      <w:r w:rsidR="00121252" w:rsidRPr="00156E58">
        <w:rPr>
          <w:rFonts w:eastAsia="HG Mincho Light J"/>
          <w:sz w:val="24"/>
          <w:szCs w:val="24"/>
        </w:rPr>
        <w:t xml:space="preserve">“ към </w:t>
      </w:r>
      <w:r w:rsidR="009B1AE3">
        <w:rPr>
          <w:rFonts w:eastAsia="HG Mincho Light J"/>
          <w:sz w:val="24"/>
          <w:szCs w:val="24"/>
        </w:rPr>
        <w:fldChar w:fldCharType="begin"/>
      </w:r>
      <w:r w:rsidR="009B1AE3">
        <w:rPr>
          <w:rFonts w:eastAsia="HG Mincho Light J"/>
          <w:sz w:val="24"/>
          <w:szCs w:val="24"/>
        </w:rPr>
        <w:instrText xml:space="preserve"> MERGEFIELD  CompanyName  \* MERGEFORMAT </w:instrText>
      </w:r>
      <w:r w:rsidR="009B1AE3">
        <w:rPr>
          <w:rFonts w:eastAsia="HG Mincho Light J"/>
          <w:sz w:val="24"/>
          <w:szCs w:val="24"/>
        </w:rPr>
        <w:fldChar w:fldCharType="separate"/>
      </w:r>
      <w:r w:rsidR="009B1AE3">
        <w:rPr>
          <w:rFonts w:eastAsia="HG Mincho Light J"/>
          <w:noProof/>
          <w:sz w:val="24"/>
          <w:szCs w:val="24"/>
        </w:rPr>
        <w:t>«CompanyName»</w:t>
      </w:r>
      <w:r w:rsidR="009B1AE3">
        <w:rPr>
          <w:rFonts w:eastAsia="HG Mincho Light J"/>
          <w:sz w:val="24"/>
          <w:szCs w:val="24"/>
        </w:rPr>
        <w:fldChar w:fldCharType="end"/>
      </w:r>
      <w:r w:rsidR="00121252" w:rsidRPr="00156E58">
        <w:rPr>
          <w:rFonts w:eastAsia="HG Mincho Light J"/>
          <w:sz w:val="24"/>
          <w:szCs w:val="24"/>
        </w:rPr>
        <w:t xml:space="preserve">, </w:t>
      </w:r>
      <w:r w:rsidR="009B1AE3">
        <w:rPr>
          <w:rFonts w:eastAsia="HG Mincho Light J"/>
          <w:sz w:val="24"/>
          <w:szCs w:val="24"/>
        </w:rPr>
        <w:fldChar w:fldCharType="begin"/>
      </w:r>
      <w:r w:rsidR="009B1AE3">
        <w:rPr>
          <w:rFonts w:eastAsia="HG Mincho Light J"/>
          <w:sz w:val="24"/>
          <w:szCs w:val="24"/>
        </w:rPr>
        <w:instrText xml:space="preserve"> MERGEFIELD  CityName  \* MERGEFORMAT </w:instrText>
      </w:r>
      <w:r w:rsidR="009B1AE3">
        <w:rPr>
          <w:rFonts w:eastAsia="HG Mincho Light J"/>
          <w:sz w:val="24"/>
          <w:szCs w:val="24"/>
        </w:rPr>
        <w:fldChar w:fldCharType="separate"/>
      </w:r>
      <w:r w:rsidR="009B1AE3">
        <w:rPr>
          <w:rFonts w:eastAsia="HG Mincho Light J"/>
          <w:noProof/>
          <w:sz w:val="24"/>
          <w:szCs w:val="24"/>
        </w:rPr>
        <w:t>«CityName»</w:t>
      </w:r>
      <w:r w:rsidR="009B1AE3">
        <w:rPr>
          <w:rFonts w:eastAsia="HG Mincho Light J"/>
          <w:sz w:val="24"/>
          <w:szCs w:val="24"/>
        </w:rPr>
        <w:fldChar w:fldCharType="end"/>
      </w:r>
      <w:r w:rsidR="00121252" w:rsidRPr="0001397C">
        <w:rPr>
          <w:rFonts w:eastAsia="HG Mincho Light J"/>
          <w:sz w:val="24"/>
          <w:szCs w:val="24"/>
          <w:lang w:val="ru-RU"/>
        </w:rPr>
        <w:t>.</w:t>
      </w:r>
    </w:p>
    <w:p w14:paraId="6B28D109" w14:textId="77777777" w:rsidR="00386FFF" w:rsidRPr="005359A8" w:rsidRDefault="00386FFF" w:rsidP="00EA3173">
      <w:pPr>
        <w:spacing w:line="360" w:lineRule="auto"/>
        <w:jc w:val="both"/>
        <w:rPr>
          <w:sz w:val="24"/>
          <w:szCs w:val="24"/>
        </w:rPr>
      </w:pPr>
      <w:r w:rsidRPr="005359A8">
        <w:rPr>
          <w:sz w:val="24"/>
          <w:szCs w:val="24"/>
        </w:rPr>
        <w:t xml:space="preserve"> </w:t>
      </w:r>
    </w:p>
    <w:p w14:paraId="17E83684" w14:textId="77777777" w:rsidR="00386FFF" w:rsidRPr="005359A8" w:rsidRDefault="00D704CA" w:rsidP="00EA317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5359A8">
        <w:rPr>
          <w:sz w:val="24"/>
          <w:szCs w:val="24"/>
        </w:rPr>
        <w:t>Съгласно чл. 49б, ал.</w:t>
      </w:r>
      <w:r w:rsidR="007B3CE0" w:rsidRPr="005359A8">
        <w:rPr>
          <w:sz w:val="24"/>
          <w:szCs w:val="24"/>
        </w:rPr>
        <w:t xml:space="preserve"> </w:t>
      </w:r>
      <w:r w:rsidR="00C8168E">
        <w:rPr>
          <w:sz w:val="24"/>
          <w:szCs w:val="24"/>
        </w:rPr>
        <w:t xml:space="preserve"> </w:t>
      </w:r>
      <w:r w:rsidR="00C8168E" w:rsidRPr="00E11B15">
        <w:rPr>
          <w:sz w:val="24"/>
          <w:szCs w:val="24"/>
        </w:rPr>
        <w:t xml:space="preserve">9 </w:t>
      </w:r>
      <w:r w:rsidR="007B3CE0" w:rsidRPr="005359A8">
        <w:rPr>
          <w:sz w:val="24"/>
          <w:szCs w:val="24"/>
        </w:rPr>
        <w:t>от ЗПОО</w:t>
      </w:r>
      <w:r w:rsidRPr="005359A8">
        <w:rPr>
          <w:sz w:val="24"/>
          <w:szCs w:val="24"/>
        </w:rPr>
        <w:t>, можете да обжалвате отказа при условията и по реда на Административнопроцесуалния кодекс.</w:t>
      </w:r>
    </w:p>
    <w:p w14:paraId="42801D53" w14:textId="77777777" w:rsidR="00D704CA" w:rsidRPr="005359A8" w:rsidRDefault="00D704CA" w:rsidP="00EA3173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47F1DBE8" w14:textId="77777777" w:rsidR="00D704CA" w:rsidRPr="005359A8" w:rsidRDefault="00D704CA" w:rsidP="00EA3173">
      <w:pPr>
        <w:autoSpaceDE w:val="0"/>
        <w:autoSpaceDN w:val="0"/>
        <w:adjustRightInd w:val="0"/>
        <w:spacing w:line="360" w:lineRule="auto"/>
        <w:rPr>
          <w:rFonts w:eastAsia="HG Mincho Light J"/>
          <w:sz w:val="24"/>
          <w:szCs w:val="24"/>
        </w:rPr>
      </w:pPr>
      <w:r w:rsidRPr="005359A8">
        <w:rPr>
          <w:sz w:val="24"/>
          <w:szCs w:val="24"/>
        </w:rPr>
        <w:lastRenderedPageBreak/>
        <w:t>Приложение: Заповед №</w:t>
      </w:r>
      <w:r w:rsidR="009B1AE3">
        <w:rPr>
          <w:sz w:val="24"/>
          <w:szCs w:val="24"/>
        </w:rPr>
        <w:fldChar w:fldCharType="begin"/>
      </w:r>
      <w:r w:rsidR="009B1AE3">
        <w:rPr>
          <w:sz w:val="24"/>
          <w:szCs w:val="24"/>
        </w:rPr>
        <w:instrText xml:space="preserve"> MERGEFIELD  OrderNumber  \* MERGEFORMAT </w:instrText>
      </w:r>
      <w:r w:rsidR="009B1AE3">
        <w:rPr>
          <w:sz w:val="24"/>
          <w:szCs w:val="24"/>
        </w:rPr>
        <w:fldChar w:fldCharType="separate"/>
      </w:r>
      <w:r w:rsidR="009B1AE3">
        <w:rPr>
          <w:noProof/>
          <w:sz w:val="24"/>
          <w:szCs w:val="24"/>
        </w:rPr>
        <w:t>«OrderNumber»</w:t>
      </w:r>
      <w:r w:rsidR="009B1AE3">
        <w:rPr>
          <w:sz w:val="24"/>
          <w:szCs w:val="24"/>
        </w:rPr>
        <w:fldChar w:fldCharType="end"/>
      </w:r>
      <w:r w:rsidR="00BB4B67">
        <w:rPr>
          <w:sz w:val="24"/>
          <w:szCs w:val="24"/>
        </w:rPr>
        <w:t>/</w:t>
      </w:r>
      <w:r w:rsidR="00BB4B67">
        <w:rPr>
          <w:sz w:val="24"/>
          <w:szCs w:val="24"/>
        </w:rPr>
        <w:fldChar w:fldCharType="begin"/>
      </w:r>
      <w:r w:rsidR="00BB4B67">
        <w:rPr>
          <w:sz w:val="24"/>
          <w:szCs w:val="24"/>
        </w:rPr>
        <w:instrText xml:space="preserve"> MERGEFIELD  OrderInputDate  \* MERGEFORMAT </w:instrText>
      </w:r>
      <w:r w:rsidR="00BB4B67">
        <w:rPr>
          <w:sz w:val="24"/>
          <w:szCs w:val="24"/>
        </w:rPr>
        <w:fldChar w:fldCharType="separate"/>
      </w:r>
      <w:r w:rsidR="00BB4B67">
        <w:rPr>
          <w:noProof/>
          <w:sz w:val="24"/>
          <w:szCs w:val="24"/>
        </w:rPr>
        <w:t>«OrderInputDate»</w:t>
      </w:r>
      <w:r w:rsidR="00BB4B67">
        <w:rPr>
          <w:sz w:val="24"/>
          <w:szCs w:val="24"/>
        </w:rPr>
        <w:fldChar w:fldCharType="end"/>
      </w:r>
      <w:r w:rsidR="0020531A">
        <w:rPr>
          <w:sz w:val="24"/>
          <w:szCs w:val="24"/>
        </w:rPr>
        <w:t>г.</w:t>
      </w:r>
    </w:p>
    <w:p w14:paraId="7FB5F54A" w14:textId="786F0C80" w:rsidR="00E84184" w:rsidRDefault="002203D0" w:rsidP="00EA3173">
      <w:pPr>
        <w:tabs>
          <w:tab w:val="left" w:pos="4395"/>
        </w:tabs>
        <w:spacing w:line="360" w:lineRule="auto"/>
        <w:rPr>
          <w:rFonts w:cs="Arial"/>
          <w:b/>
          <w:sz w:val="24"/>
          <w:szCs w:val="24"/>
        </w:rPr>
      </w:pPr>
      <w:r>
        <w:rPr>
          <w:b/>
          <w:sz w:val="24"/>
          <w:szCs w:val="24"/>
        </w:rPr>
        <w:pict w14:anchorId="622D219A">
          <v:shape id="_x0000_i1027" type="#_x0000_t75" alt="Microsoft Office Signature Line..." style="width:192.25pt;height:95.75pt">
            <v:imagedata r:id="rId6" o:title=""/>
            <o:lock v:ext="edit" ungrouping="t" rotation="t" cropping="t" verticies="t" text="t" grouping="t"/>
            <o:signatureline v:ext="edit" id="{191BD16A-E636-4930-ABD7-C4C22444817E}" provid="{00000000-0000-0000-0000-000000000000}" issignatureline="t"/>
          </v:shape>
        </w:pict>
      </w:r>
    </w:p>
    <w:p w14:paraId="029012B2" w14:textId="77777777" w:rsidR="00D704CA" w:rsidRPr="005359A8" w:rsidRDefault="00D704CA" w:rsidP="00EA3173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5359A8">
        <w:rPr>
          <w:rFonts w:cs="Arial"/>
          <w:b/>
          <w:bCs/>
          <w:sz w:val="24"/>
          <w:szCs w:val="24"/>
        </w:rPr>
        <w:t xml:space="preserve">ИНЖ. </w:t>
      </w:r>
      <w:r w:rsidR="003D6898">
        <w:rPr>
          <w:rFonts w:cs="Arial"/>
          <w:b/>
          <w:bCs/>
          <w:sz w:val="24"/>
          <w:szCs w:val="24"/>
        </w:rPr>
        <w:t>МАРИЯНА ПАВЛОВА</w:t>
      </w:r>
    </w:p>
    <w:p w14:paraId="6C29DF0C" w14:textId="77777777" w:rsidR="00D704CA" w:rsidRPr="005359A8" w:rsidRDefault="00D704CA" w:rsidP="00EA3173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5359A8">
        <w:rPr>
          <w:rFonts w:cs="Arial"/>
          <w:b/>
          <w:bCs/>
          <w:sz w:val="24"/>
          <w:szCs w:val="24"/>
        </w:rPr>
        <w:t>ПРЕДСЕДАТЕЛ</w:t>
      </w:r>
      <w:r w:rsidR="00B80A18">
        <w:rPr>
          <w:rFonts w:cs="Arial"/>
          <w:b/>
          <w:bCs/>
          <w:sz w:val="24"/>
          <w:szCs w:val="24"/>
        </w:rPr>
        <w:t xml:space="preserve"> НА НАПОО</w:t>
      </w:r>
    </w:p>
    <w:p w14:paraId="1D5ECBE5" w14:textId="77777777" w:rsidR="004945C7" w:rsidRDefault="004945C7" w:rsidP="00EA3173">
      <w:pPr>
        <w:spacing w:line="360" w:lineRule="auto"/>
        <w:jc w:val="both"/>
        <w:rPr>
          <w:b/>
          <w:color w:val="000000"/>
          <w:sz w:val="24"/>
          <w:szCs w:val="24"/>
        </w:rPr>
      </w:pPr>
    </w:p>
    <w:p w14:paraId="70630C6C" w14:textId="7F60BFB8" w:rsidR="00821A8D" w:rsidRPr="007B3CE0" w:rsidRDefault="00821A8D" w:rsidP="00C8168E">
      <w:pPr>
        <w:spacing w:line="276" w:lineRule="auto"/>
        <w:jc w:val="both"/>
        <w:rPr>
          <w:rFonts w:cs="Arial"/>
          <w:b/>
          <w:bCs/>
          <w:sz w:val="24"/>
          <w:szCs w:val="24"/>
        </w:rPr>
      </w:pPr>
    </w:p>
    <w:sectPr w:rsidR="00821A8D" w:rsidRPr="007B3CE0" w:rsidSect="0001397C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237" w:right="1134" w:bottom="1440" w:left="1797" w:header="709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B0CBE" w14:textId="77777777" w:rsidR="008A0C12" w:rsidRDefault="008A0C12">
      <w:r>
        <w:separator/>
      </w:r>
    </w:p>
  </w:endnote>
  <w:endnote w:type="continuationSeparator" w:id="0">
    <w:p w14:paraId="5FA36434" w14:textId="77777777" w:rsidR="008A0C12" w:rsidRDefault="008A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C7E7" w14:textId="77777777" w:rsidR="00391980" w:rsidRDefault="00391980">
    <w:pPr>
      <w:pStyle w:val="Footer"/>
      <w:tabs>
        <w:tab w:val="left" w:pos="72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931"/>
      <w:gridCol w:w="4045"/>
    </w:tblGrid>
    <w:tr w:rsidR="0001397C" w:rsidRPr="0019313C" w14:paraId="00CA801F" w14:textId="77777777" w:rsidTr="008A53A3">
      <w:tc>
        <w:tcPr>
          <w:tcW w:w="517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C491976" w14:textId="0C99B27B" w:rsidR="0001397C" w:rsidRDefault="0001397C" w:rsidP="0001397C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№125, бл.5, ет. 5 </w:t>
          </w:r>
        </w:p>
      </w:tc>
      <w:tc>
        <w:tcPr>
          <w:tcW w:w="4114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2B629A69" w14:textId="77777777" w:rsidR="0001397C" w:rsidRPr="00310872" w:rsidRDefault="0001397C" w:rsidP="0001397C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01397C" w14:paraId="1EC5E9C6" w14:textId="77777777" w:rsidTr="008A53A3">
      <w:tc>
        <w:tcPr>
          <w:tcW w:w="5174" w:type="dxa"/>
          <w:hideMark/>
        </w:tcPr>
        <w:p w14:paraId="73A1CDCC" w14:textId="77777777" w:rsidR="0001397C" w:rsidRDefault="0001397C" w:rsidP="0001397C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hideMark/>
        </w:tcPr>
        <w:p w14:paraId="2160EF38" w14:textId="77777777" w:rsidR="0001397C" w:rsidRPr="0019313C" w:rsidRDefault="0001397C" w:rsidP="0001397C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9313C">
              <w:rPr>
                <w:rStyle w:val="Hyperlink"/>
                <w:rFonts w:ascii="Arial" w:eastAsia="Calibri" w:hAnsi="Arial" w:cs="Arial"/>
                <w:color w:val="7F7F7F"/>
                <w:sz w:val="18"/>
                <w:szCs w:val="18"/>
              </w:rPr>
              <w:t>http://www.navet.government.bg</w:t>
            </w:r>
          </w:hyperlink>
        </w:p>
      </w:tc>
    </w:tr>
  </w:tbl>
  <w:p w14:paraId="29A60DC6" w14:textId="77777777" w:rsidR="0001397C" w:rsidRDefault="0001397C">
    <w:pPr>
      <w:pStyle w:val="Footer"/>
      <w:jc w:val="right"/>
      <w:rPr>
        <w:lang w:val="en-US"/>
      </w:rPr>
    </w:pPr>
  </w:p>
  <w:p w14:paraId="626B2B49" w14:textId="77777777" w:rsidR="0001397C" w:rsidRDefault="000139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BED4" w14:textId="77777777" w:rsidR="008A0C12" w:rsidRDefault="008A0C12">
      <w:r>
        <w:separator/>
      </w:r>
    </w:p>
  </w:footnote>
  <w:footnote w:type="continuationSeparator" w:id="0">
    <w:p w14:paraId="35C4F810" w14:textId="77777777" w:rsidR="008A0C12" w:rsidRDefault="008A0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BC04" w14:textId="77777777" w:rsidR="00391980" w:rsidRDefault="00391980">
    <w:pPr>
      <w:pStyle w:val="Header"/>
      <w:spacing w:line="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90F2" w14:textId="77777777" w:rsidR="00EA3173" w:rsidRDefault="00EA3173" w:rsidP="00EA3173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Ниво на конфиденциалност 1  </w:t>
    </w:r>
  </w:p>
  <w:p w14:paraId="35925FE5" w14:textId="77777777" w:rsidR="00EA3173" w:rsidRDefault="00EA3173" w:rsidP="00EA3173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  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027D04E6" w14:textId="77777777" w:rsidR="00EA3173" w:rsidRDefault="00EA3173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01397C" w:rsidRPr="00310872" w14:paraId="24FB9886" w14:textId="77777777" w:rsidTr="008A53A3">
      <w:trPr>
        <w:jc w:val="center"/>
      </w:trPr>
      <w:tc>
        <w:tcPr>
          <w:tcW w:w="2047" w:type="dxa"/>
          <w:shd w:val="clear" w:color="FFFFFF" w:fill="FFFFFF"/>
        </w:tcPr>
        <w:p w14:paraId="7D7D4D97" w14:textId="77777777" w:rsidR="0001397C" w:rsidRPr="008614AE" w:rsidRDefault="0001397C" w:rsidP="0001397C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68" w:dyaOrig="852" w14:anchorId="63C7C9B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6pt;height:42.8pt" fillcolor="window">
                <v:imagedata r:id="rId1" o:title=""/>
              </v:shape>
              <o:OLEObject Type="Embed" ProgID="Word.Picture.8" ShapeID="_x0000_i1025" DrawAspect="Content" ObjectID="_1747572043" r:id="rId2"/>
            </w:object>
          </w:r>
        </w:p>
        <w:p w14:paraId="4B16A333" w14:textId="77777777" w:rsidR="0001397C" w:rsidRPr="008614AE" w:rsidRDefault="0001397C" w:rsidP="0001397C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3E7FB36B" w14:textId="77777777" w:rsidR="0001397C" w:rsidRPr="00E50170" w:rsidRDefault="0001397C" w:rsidP="0001397C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4412EC2F" w14:textId="77777777" w:rsidR="0001397C" w:rsidRPr="00E50170" w:rsidRDefault="0001397C" w:rsidP="0001397C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6317112A" w14:textId="77777777" w:rsidR="0001397C" w:rsidRPr="0001397C" w:rsidRDefault="0001397C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7"/>
    <w:rsid w:val="00005C6A"/>
    <w:rsid w:val="0001397C"/>
    <w:rsid w:val="000139A3"/>
    <w:rsid w:val="000165D9"/>
    <w:rsid w:val="00065072"/>
    <w:rsid w:val="00067A76"/>
    <w:rsid w:val="00090D06"/>
    <w:rsid w:val="000B40F5"/>
    <w:rsid w:val="001201A8"/>
    <w:rsid w:val="00121252"/>
    <w:rsid w:val="00156E58"/>
    <w:rsid w:val="001671FC"/>
    <w:rsid w:val="001727DA"/>
    <w:rsid w:val="00175383"/>
    <w:rsid w:val="0018435B"/>
    <w:rsid w:val="001B01F9"/>
    <w:rsid w:val="001B1A0D"/>
    <w:rsid w:val="001B2779"/>
    <w:rsid w:val="0020531A"/>
    <w:rsid w:val="00211C9F"/>
    <w:rsid w:val="002203D0"/>
    <w:rsid w:val="002737A8"/>
    <w:rsid w:val="00273D77"/>
    <w:rsid w:val="00284365"/>
    <w:rsid w:val="002A0287"/>
    <w:rsid w:val="002A61D0"/>
    <w:rsid w:val="002B16A6"/>
    <w:rsid w:val="002D4100"/>
    <w:rsid w:val="00327842"/>
    <w:rsid w:val="00333B4D"/>
    <w:rsid w:val="00337A52"/>
    <w:rsid w:val="0034077B"/>
    <w:rsid w:val="00357E0D"/>
    <w:rsid w:val="00386FFF"/>
    <w:rsid w:val="003904D2"/>
    <w:rsid w:val="00390AF7"/>
    <w:rsid w:val="00391980"/>
    <w:rsid w:val="003A6861"/>
    <w:rsid w:val="003B111D"/>
    <w:rsid w:val="003B4810"/>
    <w:rsid w:val="003C09C3"/>
    <w:rsid w:val="003D3547"/>
    <w:rsid w:val="003D6898"/>
    <w:rsid w:val="00424DEC"/>
    <w:rsid w:val="004252B4"/>
    <w:rsid w:val="00432610"/>
    <w:rsid w:val="00434E54"/>
    <w:rsid w:val="004370BD"/>
    <w:rsid w:val="004440A9"/>
    <w:rsid w:val="004448D0"/>
    <w:rsid w:val="00444C86"/>
    <w:rsid w:val="004512E8"/>
    <w:rsid w:val="00451BE8"/>
    <w:rsid w:val="0045386E"/>
    <w:rsid w:val="00454323"/>
    <w:rsid w:val="004945C7"/>
    <w:rsid w:val="004A583B"/>
    <w:rsid w:val="004E5131"/>
    <w:rsid w:val="004F7D25"/>
    <w:rsid w:val="00503716"/>
    <w:rsid w:val="0051088D"/>
    <w:rsid w:val="005359A8"/>
    <w:rsid w:val="00546DC5"/>
    <w:rsid w:val="00594260"/>
    <w:rsid w:val="005E402D"/>
    <w:rsid w:val="006047A3"/>
    <w:rsid w:val="00624077"/>
    <w:rsid w:val="00673E6C"/>
    <w:rsid w:val="006767FA"/>
    <w:rsid w:val="006A29D0"/>
    <w:rsid w:val="006C1E34"/>
    <w:rsid w:val="006D2465"/>
    <w:rsid w:val="007056CB"/>
    <w:rsid w:val="007212B7"/>
    <w:rsid w:val="00736EEA"/>
    <w:rsid w:val="00745A20"/>
    <w:rsid w:val="007638F6"/>
    <w:rsid w:val="007657E6"/>
    <w:rsid w:val="00783156"/>
    <w:rsid w:val="00792878"/>
    <w:rsid w:val="007B38D3"/>
    <w:rsid w:val="007B3CE0"/>
    <w:rsid w:val="007C0430"/>
    <w:rsid w:val="007C086E"/>
    <w:rsid w:val="007D33F4"/>
    <w:rsid w:val="00800C7E"/>
    <w:rsid w:val="00807B7F"/>
    <w:rsid w:val="00821A8D"/>
    <w:rsid w:val="008565E9"/>
    <w:rsid w:val="00884C29"/>
    <w:rsid w:val="008A0C12"/>
    <w:rsid w:val="008A53A3"/>
    <w:rsid w:val="008C51F7"/>
    <w:rsid w:val="008D4D64"/>
    <w:rsid w:val="008E587C"/>
    <w:rsid w:val="008F0944"/>
    <w:rsid w:val="008F6105"/>
    <w:rsid w:val="0090028A"/>
    <w:rsid w:val="00945FAA"/>
    <w:rsid w:val="0095077F"/>
    <w:rsid w:val="00950D62"/>
    <w:rsid w:val="00956E69"/>
    <w:rsid w:val="009613DC"/>
    <w:rsid w:val="009A6A65"/>
    <w:rsid w:val="009B1AE3"/>
    <w:rsid w:val="009B1C5B"/>
    <w:rsid w:val="009B4D84"/>
    <w:rsid w:val="009C2977"/>
    <w:rsid w:val="009E16BB"/>
    <w:rsid w:val="009E3EC3"/>
    <w:rsid w:val="009F08D8"/>
    <w:rsid w:val="00A13549"/>
    <w:rsid w:val="00A153C6"/>
    <w:rsid w:val="00A16047"/>
    <w:rsid w:val="00A276A7"/>
    <w:rsid w:val="00A6103D"/>
    <w:rsid w:val="00A63F10"/>
    <w:rsid w:val="00A724B5"/>
    <w:rsid w:val="00A768E7"/>
    <w:rsid w:val="00A8745F"/>
    <w:rsid w:val="00AA02A4"/>
    <w:rsid w:val="00AD510B"/>
    <w:rsid w:val="00AE1E43"/>
    <w:rsid w:val="00AF5F6D"/>
    <w:rsid w:val="00B16841"/>
    <w:rsid w:val="00B524F3"/>
    <w:rsid w:val="00B72C87"/>
    <w:rsid w:val="00B7550D"/>
    <w:rsid w:val="00B80A18"/>
    <w:rsid w:val="00B833F2"/>
    <w:rsid w:val="00B9732D"/>
    <w:rsid w:val="00BA39E4"/>
    <w:rsid w:val="00BB4B67"/>
    <w:rsid w:val="00C6626B"/>
    <w:rsid w:val="00C8168E"/>
    <w:rsid w:val="00C91BB9"/>
    <w:rsid w:val="00CD070D"/>
    <w:rsid w:val="00CE16AD"/>
    <w:rsid w:val="00CF7983"/>
    <w:rsid w:val="00D168B4"/>
    <w:rsid w:val="00D23DE9"/>
    <w:rsid w:val="00D34044"/>
    <w:rsid w:val="00D46075"/>
    <w:rsid w:val="00D51A95"/>
    <w:rsid w:val="00D53169"/>
    <w:rsid w:val="00D704CA"/>
    <w:rsid w:val="00D847E6"/>
    <w:rsid w:val="00D96FF1"/>
    <w:rsid w:val="00DA43F1"/>
    <w:rsid w:val="00DC6914"/>
    <w:rsid w:val="00DE26B0"/>
    <w:rsid w:val="00DE6799"/>
    <w:rsid w:val="00DF4AA5"/>
    <w:rsid w:val="00DF5964"/>
    <w:rsid w:val="00E11B15"/>
    <w:rsid w:val="00E120D8"/>
    <w:rsid w:val="00E23C9C"/>
    <w:rsid w:val="00E436D2"/>
    <w:rsid w:val="00E62256"/>
    <w:rsid w:val="00E642BE"/>
    <w:rsid w:val="00E73A08"/>
    <w:rsid w:val="00E84184"/>
    <w:rsid w:val="00EA2D47"/>
    <w:rsid w:val="00EA3173"/>
    <w:rsid w:val="00EA38EB"/>
    <w:rsid w:val="00ED2A94"/>
    <w:rsid w:val="00EF1A30"/>
    <w:rsid w:val="00F151BB"/>
    <w:rsid w:val="00F37902"/>
    <w:rsid w:val="00F40E3F"/>
    <w:rsid w:val="00F413A2"/>
    <w:rsid w:val="00F43B14"/>
    <w:rsid w:val="00F625EC"/>
    <w:rsid w:val="00F713B8"/>
    <w:rsid w:val="00F83598"/>
    <w:rsid w:val="00F96FFE"/>
    <w:rsid w:val="00FB0082"/>
    <w:rsid w:val="00FB3C05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E91498"/>
  <w15:chartTrackingRefBased/>
  <w15:docId w15:val="{D3E55484-31E1-49EB-B84A-D6C640EB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</w:rPr>
  </w:style>
  <w:style w:type="paragraph" w:styleId="Heading2">
    <w:name w:val="heading 2"/>
    <w:basedOn w:val="Normal"/>
    <w:next w:val="Normal"/>
    <w:qFormat/>
    <w:pPr>
      <w:keepNext/>
      <w:ind w:left="2880" w:firstLine="1373"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ind w:left="3600" w:firstLine="720"/>
      <w:jc w:val="both"/>
      <w:outlineLvl w:val="2"/>
    </w:pPr>
    <w:rPr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har1CharCharCharChar">
    <w:name w:val="Char1 Char Char Char Знак Знак Char"/>
    <w:basedOn w:val="Normal"/>
    <w:rsid w:val="00B72C87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E84184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CommentReference">
    <w:name w:val="annotation reference"/>
    <w:rsid w:val="006767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67FA"/>
  </w:style>
  <w:style w:type="character" w:customStyle="1" w:styleId="CommentTextChar">
    <w:name w:val="Comment Text Char"/>
    <w:link w:val="CommentText"/>
    <w:rsid w:val="006767FA"/>
    <w:rPr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6767FA"/>
    <w:rPr>
      <w:b/>
      <w:bCs/>
    </w:rPr>
  </w:style>
  <w:style w:type="character" w:customStyle="1" w:styleId="CommentSubjectChar">
    <w:name w:val="Comment Subject Char"/>
    <w:link w:val="CommentSubject"/>
    <w:rsid w:val="006767FA"/>
    <w:rPr>
      <w:b/>
      <w:bCs/>
      <w:lang w:val="bg-BG" w:eastAsia="bg-BG"/>
    </w:rPr>
  </w:style>
  <w:style w:type="paragraph" w:styleId="BalloonText">
    <w:name w:val="Balloon Text"/>
    <w:basedOn w:val="Normal"/>
    <w:link w:val="BalloonTextChar"/>
    <w:rsid w:val="006767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767FA"/>
    <w:rPr>
      <w:rFonts w:ascii="Tahoma" w:hAnsi="Tahoma" w:cs="Tahoma"/>
      <w:sz w:val="16"/>
      <w:szCs w:val="16"/>
      <w:lang w:val="bg-BG" w:eastAsia="bg-BG"/>
    </w:rPr>
  </w:style>
  <w:style w:type="character" w:customStyle="1" w:styleId="FooterChar">
    <w:name w:val="Footer Char"/>
    <w:link w:val="Footer"/>
    <w:uiPriority w:val="99"/>
    <w:rsid w:val="0001397C"/>
    <w:rPr>
      <w:lang w:val="bg-BG" w:eastAsia="bg-BG"/>
    </w:rPr>
  </w:style>
  <w:style w:type="character" w:styleId="Hyperlink">
    <w:name w:val="Hyperlink"/>
    <w:uiPriority w:val="99"/>
    <w:unhideWhenUsed/>
    <w:rsid w:val="00013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SKO%20II\RAZNI\BLANKA_NAPO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BLANKA_NAPOO.dot</Template>
  <TotalTime>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</vt:lpstr>
      <vt:lpstr>ДО</vt:lpstr>
    </vt:vector>
  </TitlesOfParts>
  <Company> </Company>
  <LinksUpToDate>false</LinksUpToDate>
  <CharactersWithSpaces>2102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user</dc:creator>
  <cp:keywords/>
  <cp:lastModifiedBy>Nicola Admasu</cp:lastModifiedBy>
  <cp:revision>9</cp:revision>
  <cp:lastPrinted>2012-09-18T11:25:00Z</cp:lastPrinted>
  <dcterms:created xsi:type="dcterms:W3CDTF">2022-06-29T12:07:00Z</dcterms:created>
  <dcterms:modified xsi:type="dcterms:W3CDTF">2023-06-06T12:54:00Z</dcterms:modified>
</cp:coreProperties>
</file>