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CA67" w14:textId="135593F2" w:rsidR="00BD0489" w:rsidRDefault="00F02548" w:rsidP="001A5CF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EB0E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44.7pt;height:72.7pt">
            <v:imagedata r:id="rId8" o:title=""/>
            <o:lock v:ext="edit" ungrouping="t" rotation="t" cropping="t" verticies="t" text="t" grouping="t"/>
            <o:signatureline v:ext="edit" id="{A8A07054-2BB5-440E-AF46-40311EC01A68}" provid="{00000000-0000-0000-0000-000000000000}" issignatureline="t"/>
          </v:shape>
        </w:pict>
      </w:r>
    </w:p>
    <w:p w14:paraId="4298B1ED" w14:textId="77777777" w:rsidR="00800ED0" w:rsidRDefault="00800ED0" w:rsidP="001A5CF8">
      <w:pPr>
        <w:jc w:val="both"/>
        <w:rPr>
          <w:b/>
          <w:sz w:val="24"/>
          <w:szCs w:val="24"/>
        </w:rPr>
      </w:pPr>
    </w:p>
    <w:p w14:paraId="76EEA923" w14:textId="77777777" w:rsidR="001B7184" w:rsidRPr="00850FE0" w:rsidRDefault="001B7184" w:rsidP="00045267">
      <w:pPr>
        <w:spacing w:line="360" w:lineRule="auto"/>
        <w:jc w:val="both"/>
        <w:rPr>
          <w:b/>
          <w:sz w:val="24"/>
          <w:szCs w:val="24"/>
        </w:rPr>
      </w:pPr>
      <w:r w:rsidRPr="00850FE0">
        <w:rPr>
          <w:b/>
          <w:sz w:val="24"/>
          <w:szCs w:val="24"/>
        </w:rPr>
        <w:t>ДО</w:t>
      </w:r>
    </w:p>
    <w:p w14:paraId="3CDB8DF7" w14:textId="25A120D1" w:rsidR="00E03F74" w:rsidRDefault="001B7184" w:rsidP="00045267">
      <w:pPr>
        <w:spacing w:line="360" w:lineRule="auto"/>
        <w:jc w:val="both"/>
        <w:rPr>
          <w:b/>
          <w:sz w:val="24"/>
          <w:szCs w:val="24"/>
        </w:rPr>
      </w:pPr>
      <w:r w:rsidRPr="00850FE0">
        <w:rPr>
          <w:b/>
          <w:sz w:val="24"/>
          <w:szCs w:val="24"/>
        </w:rPr>
        <w:t>Г–</w:t>
      </w:r>
      <w:r w:rsidR="0014731F" w:rsidRPr="00850FE0">
        <w:rPr>
          <w:b/>
          <w:sz w:val="24"/>
          <w:szCs w:val="24"/>
        </w:rPr>
        <w:t xml:space="preserve">Н </w:t>
      </w:r>
      <w:r w:rsidR="00CA70D0">
        <w:rPr>
          <w:b/>
          <w:sz w:val="24"/>
          <w:szCs w:val="24"/>
        </w:rPr>
        <w:t>/ Г-ЖА</w:t>
      </w:r>
      <w:r w:rsidR="00FC17D6">
        <w:rPr>
          <w:b/>
          <w:sz w:val="24"/>
          <w:szCs w:val="24"/>
          <w:lang w:val="en-GB"/>
        </w:rPr>
        <w:t xml:space="preserve"> </w:t>
      </w:r>
      <w:r w:rsidR="00844711">
        <w:rPr>
          <w:b/>
          <w:sz w:val="24"/>
          <w:szCs w:val="24"/>
        </w:rPr>
        <w:fldChar w:fldCharType="begin"/>
      </w:r>
      <w:r w:rsidR="00844711">
        <w:rPr>
          <w:b/>
          <w:sz w:val="24"/>
          <w:szCs w:val="24"/>
        </w:rPr>
        <w:instrText xml:space="preserve"> MERGEFIELD  ContactPerson  \* MERGEFORMAT </w:instrText>
      </w:r>
      <w:r w:rsidR="00844711">
        <w:rPr>
          <w:b/>
          <w:sz w:val="24"/>
          <w:szCs w:val="24"/>
        </w:rPr>
        <w:fldChar w:fldCharType="separate"/>
      </w:r>
      <w:r w:rsidR="00844711">
        <w:rPr>
          <w:b/>
          <w:noProof/>
          <w:sz w:val="24"/>
          <w:szCs w:val="24"/>
        </w:rPr>
        <w:t>«ContactPerson»</w:t>
      </w:r>
      <w:r w:rsidR="00844711">
        <w:rPr>
          <w:b/>
          <w:sz w:val="24"/>
          <w:szCs w:val="24"/>
        </w:rPr>
        <w:fldChar w:fldCharType="end"/>
      </w:r>
    </w:p>
    <w:p w14:paraId="3174C3E6" w14:textId="3E9DD4D9" w:rsidR="00045267" w:rsidRDefault="00045267" w:rsidP="00045267">
      <w:pPr>
        <w:spacing w:line="360" w:lineRule="auto"/>
        <w:jc w:val="both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ПРЕДСТАВЛЯВАЩ</w:t>
      </w:r>
    </w:p>
    <w:p w14:paraId="68F80C38" w14:textId="77777777" w:rsidR="00B36E65" w:rsidRDefault="00B36E65" w:rsidP="00045267">
      <w:pPr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fldChar w:fldCharType="begin"/>
      </w:r>
      <w:r>
        <w:rPr>
          <w:b/>
          <w:sz w:val="24"/>
          <w:szCs w:val="24"/>
          <w:lang w:val="ru-RU"/>
        </w:rPr>
        <w:instrText xml:space="preserve"> MERGEFIELD  StrName  \* MERGEFORMAT </w:instrText>
      </w:r>
      <w:r>
        <w:rPr>
          <w:b/>
          <w:sz w:val="24"/>
          <w:szCs w:val="24"/>
          <w:lang w:val="ru-RU"/>
        </w:rPr>
        <w:fldChar w:fldCharType="separate"/>
      </w:r>
      <w:r>
        <w:rPr>
          <w:b/>
          <w:noProof/>
          <w:sz w:val="24"/>
          <w:szCs w:val="24"/>
          <w:lang w:val="ru-RU"/>
        </w:rPr>
        <w:t>«StrName»</w:t>
      </w:r>
      <w:r>
        <w:rPr>
          <w:b/>
          <w:sz w:val="24"/>
          <w:szCs w:val="24"/>
          <w:lang w:val="ru-RU"/>
        </w:rPr>
        <w:fldChar w:fldCharType="end"/>
      </w:r>
    </w:p>
    <w:p w14:paraId="78E63101" w14:textId="647B4AF9" w:rsidR="00045267" w:rsidRDefault="00844711" w:rsidP="00045267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MERGEFIELD  City  \* MERGEFORMAT </w:instrText>
      </w:r>
      <w:r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«City»</w:t>
      </w:r>
      <w:r>
        <w:rPr>
          <w:b/>
          <w:sz w:val="24"/>
          <w:szCs w:val="24"/>
        </w:rPr>
        <w:fldChar w:fldCharType="end"/>
      </w:r>
      <w:r w:rsidR="001B7184" w:rsidRPr="00850FE0">
        <w:rPr>
          <w:b/>
          <w:sz w:val="24"/>
          <w:szCs w:val="24"/>
        </w:rPr>
        <w:t xml:space="preserve">, </w:t>
      </w:r>
    </w:p>
    <w:p w14:paraId="4DE20616" w14:textId="66FFA83E" w:rsidR="001B7184" w:rsidRPr="00844711" w:rsidRDefault="00CA70D0" w:rsidP="00045267">
      <w:pPr>
        <w:spacing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>П.К</w:t>
      </w:r>
      <w:r w:rsidR="00844711">
        <w:rPr>
          <w:b/>
          <w:sz w:val="24"/>
          <w:szCs w:val="24"/>
          <w:lang w:val="en-GB"/>
        </w:rPr>
        <w:t xml:space="preserve">. </w:t>
      </w:r>
      <w:r w:rsidR="00844711">
        <w:rPr>
          <w:b/>
          <w:sz w:val="24"/>
          <w:szCs w:val="24"/>
          <w:lang w:val="en-GB"/>
        </w:rPr>
        <w:fldChar w:fldCharType="begin"/>
      </w:r>
      <w:r w:rsidR="00844711">
        <w:rPr>
          <w:b/>
          <w:sz w:val="24"/>
          <w:szCs w:val="24"/>
          <w:lang w:val="en-GB"/>
        </w:rPr>
        <w:instrText xml:space="preserve"> MERGEFIELD  PostCode  \* MERGEFORMAT </w:instrText>
      </w:r>
      <w:r w:rsidR="00844711">
        <w:rPr>
          <w:b/>
          <w:sz w:val="24"/>
          <w:szCs w:val="24"/>
          <w:lang w:val="en-GB"/>
        </w:rPr>
        <w:fldChar w:fldCharType="separate"/>
      </w:r>
      <w:r w:rsidR="00844711">
        <w:rPr>
          <w:b/>
          <w:noProof/>
          <w:sz w:val="24"/>
          <w:szCs w:val="24"/>
          <w:lang w:val="en-GB"/>
        </w:rPr>
        <w:t>«PostCode»</w:t>
      </w:r>
      <w:r w:rsidR="00844711">
        <w:rPr>
          <w:b/>
          <w:sz w:val="24"/>
          <w:szCs w:val="24"/>
          <w:lang w:val="en-GB"/>
        </w:rPr>
        <w:fldChar w:fldCharType="end"/>
      </w:r>
    </w:p>
    <w:p w14:paraId="73104D29" w14:textId="77777777" w:rsidR="001B7184" w:rsidRPr="00FC4DD1" w:rsidRDefault="001B7184" w:rsidP="00045267">
      <w:pPr>
        <w:spacing w:line="360" w:lineRule="auto"/>
        <w:ind w:left="3600" w:firstLine="72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536D0F8F" w14:textId="77777777" w:rsidR="002D7DF9" w:rsidRPr="00FC4DD1" w:rsidRDefault="002D7DF9" w:rsidP="00045267">
      <w:pPr>
        <w:spacing w:line="360" w:lineRule="auto"/>
        <w:ind w:left="3600" w:firstLine="72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9FACFEC" w14:textId="283AA76A" w:rsidR="00821A8D" w:rsidRPr="0014731F" w:rsidRDefault="00821A8D" w:rsidP="00045267">
      <w:pPr>
        <w:spacing w:line="360" w:lineRule="auto"/>
        <w:jc w:val="both"/>
        <w:rPr>
          <w:sz w:val="24"/>
          <w:szCs w:val="24"/>
        </w:rPr>
      </w:pPr>
      <w:r w:rsidRPr="00161BA0">
        <w:rPr>
          <w:b/>
          <w:sz w:val="24"/>
          <w:szCs w:val="24"/>
        </w:rPr>
        <w:t>Относно:</w:t>
      </w:r>
      <w:r w:rsidRPr="0014731F">
        <w:rPr>
          <w:sz w:val="24"/>
          <w:szCs w:val="24"/>
        </w:rPr>
        <w:t xml:space="preserve"> </w:t>
      </w:r>
      <w:r w:rsidR="00D50CC5">
        <w:rPr>
          <w:sz w:val="24"/>
          <w:szCs w:val="24"/>
        </w:rPr>
        <w:t>Констатирани нередовности в подаден</w:t>
      </w:r>
      <w:r w:rsidR="00986091">
        <w:rPr>
          <w:sz w:val="24"/>
          <w:szCs w:val="24"/>
        </w:rPr>
        <w:t>о</w:t>
      </w:r>
      <w:r w:rsidR="00D50CC5">
        <w:rPr>
          <w:sz w:val="24"/>
          <w:szCs w:val="24"/>
        </w:rPr>
        <w:t>т</w:t>
      </w:r>
      <w:r w:rsidR="00986091">
        <w:rPr>
          <w:sz w:val="24"/>
          <w:szCs w:val="24"/>
        </w:rPr>
        <w:t>о</w:t>
      </w:r>
      <w:r w:rsidR="00241B96">
        <w:rPr>
          <w:sz w:val="24"/>
          <w:szCs w:val="24"/>
        </w:rPr>
        <w:t xml:space="preserve"> заявление и</w:t>
      </w:r>
      <w:r w:rsidR="00D50CC5">
        <w:rPr>
          <w:sz w:val="24"/>
          <w:szCs w:val="24"/>
        </w:rPr>
        <w:t xml:space="preserve"> документи</w:t>
      </w:r>
      <w:r w:rsidR="00BD0489">
        <w:rPr>
          <w:sz w:val="24"/>
          <w:szCs w:val="24"/>
        </w:rPr>
        <w:t xml:space="preserve"> </w:t>
      </w:r>
      <w:r w:rsidR="00045267">
        <w:rPr>
          <w:sz w:val="24"/>
          <w:szCs w:val="24"/>
        </w:rPr>
        <w:t xml:space="preserve">с </w:t>
      </w:r>
      <w:r w:rsidR="00045267" w:rsidRPr="00036DDA">
        <w:rPr>
          <w:sz w:val="24"/>
          <w:szCs w:val="24"/>
        </w:rPr>
        <w:t>вх. № ЦПО</w:t>
      </w:r>
      <w:r w:rsidR="00045267" w:rsidRPr="0014731F">
        <w:rPr>
          <w:sz w:val="24"/>
          <w:szCs w:val="24"/>
        </w:rPr>
        <w:t xml:space="preserve"> </w:t>
      </w:r>
      <w:r w:rsidR="00045267" w:rsidRPr="00036DDA">
        <w:rPr>
          <w:sz w:val="24"/>
          <w:szCs w:val="24"/>
        </w:rPr>
        <w:t>-</w:t>
      </w:r>
      <w:r w:rsidR="00045267">
        <w:rPr>
          <w:sz w:val="24"/>
          <w:szCs w:val="24"/>
        </w:rPr>
        <w:t>………../ ………</w:t>
      </w:r>
      <w:r w:rsidR="00045267" w:rsidRPr="00036DDA">
        <w:rPr>
          <w:sz w:val="24"/>
          <w:szCs w:val="24"/>
        </w:rPr>
        <w:t xml:space="preserve"> </w:t>
      </w:r>
      <w:r w:rsidR="00CE3B4C" w:rsidRPr="0014731F">
        <w:rPr>
          <w:sz w:val="24"/>
          <w:szCs w:val="24"/>
        </w:rPr>
        <w:t xml:space="preserve">за </w:t>
      </w:r>
      <w:r w:rsidR="00A14480">
        <w:rPr>
          <w:sz w:val="24"/>
          <w:szCs w:val="24"/>
        </w:rPr>
        <w:t xml:space="preserve">издаване на </w:t>
      </w:r>
      <w:r w:rsidR="00CE3B4C" w:rsidRPr="0014731F">
        <w:rPr>
          <w:sz w:val="24"/>
          <w:szCs w:val="24"/>
        </w:rPr>
        <w:t>лицензи</w:t>
      </w:r>
      <w:r w:rsidR="00A14480">
        <w:rPr>
          <w:sz w:val="24"/>
          <w:szCs w:val="24"/>
        </w:rPr>
        <w:t>я</w:t>
      </w:r>
      <w:r w:rsidR="00CE3B4C" w:rsidRPr="0014731F">
        <w:rPr>
          <w:sz w:val="24"/>
          <w:szCs w:val="24"/>
        </w:rPr>
        <w:t xml:space="preserve"> на </w:t>
      </w:r>
      <w:r w:rsidR="00CE3B4C">
        <w:rPr>
          <w:sz w:val="24"/>
          <w:szCs w:val="24"/>
        </w:rPr>
        <w:t>ц</w:t>
      </w:r>
      <w:r w:rsidR="00CE3B4C" w:rsidRPr="0014731F">
        <w:rPr>
          <w:sz w:val="24"/>
          <w:szCs w:val="24"/>
        </w:rPr>
        <w:t>ентър за професионално обучение</w:t>
      </w:r>
      <w:r w:rsidR="00CE3B4C">
        <w:rPr>
          <w:sz w:val="24"/>
          <w:szCs w:val="24"/>
        </w:rPr>
        <w:t xml:space="preserve"> </w:t>
      </w:r>
      <w:r w:rsidR="00D50CC5">
        <w:rPr>
          <w:sz w:val="24"/>
          <w:szCs w:val="24"/>
        </w:rPr>
        <w:t xml:space="preserve"> и </w:t>
      </w:r>
      <w:r w:rsidR="00CE3B4C" w:rsidRPr="0014731F">
        <w:rPr>
          <w:sz w:val="24"/>
          <w:szCs w:val="24"/>
        </w:rPr>
        <w:t xml:space="preserve"> </w:t>
      </w:r>
      <w:r w:rsidR="00D50CC5">
        <w:rPr>
          <w:sz w:val="24"/>
          <w:szCs w:val="24"/>
        </w:rPr>
        <w:t>не</w:t>
      </w:r>
      <w:r w:rsidR="00CE3B4C" w:rsidRPr="0014731F">
        <w:rPr>
          <w:sz w:val="24"/>
          <w:szCs w:val="24"/>
        </w:rPr>
        <w:t xml:space="preserve">съответствие с изискванията на чл. </w:t>
      </w:r>
      <w:r w:rsidR="00CE3B4C" w:rsidRPr="000766FF">
        <w:rPr>
          <w:rFonts w:cs="Arial"/>
          <w:sz w:val="24"/>
          <w:szCs w:val="24"/>
        </w:rPr>
        <w:t>49б, ал. 2</w:t>
      </w:r>
      <w:r w:rsidR="00CE3B4C">
        <w:rPr>
          <w:rFonts w:cs="Arial"/>
          <w:sz w:val="24"/>
          <w:szCs w:val="24"/>
        </w:rPr>
        <w:t xml:space="preserve"> </w:t>
      </w:r>
      <w:r w:rsidR="00CE3B4C" w:rsidRPr="0014731F">
        <w:rPr>
          <w:sz w:val="24"/>
          <w:szCs w:val="24"/>
        </w:rPr>
        <w:t>от Закона за професионалното образование и обучение (ЗПОО)</w:t>
      </w:r>
      <w:r w:rsidR="00CE3B4C">
        <w:rPr>
          <w:sz w:val="24"/>
          <w:szCs w:val="24"/>
        </w:rPr>
        <w:t xml:space="preserve"> </w:t>
      </w:r>
      <w:r w:rsidR="00A14480">
        <w:rPr>
          <w:sz w:val="24"/>
          <w:szCs w:val="24"/>
        </w:rPr>
        <w:t xml:space="preserve">и чл. 23, </w:t>
      </w:r>
      <w:r w:rsidR="00986091">
        <w:rPr>
          <w:sz w:val="24"/>
          <w:szCs w:val="24"/>
        </w:rPr>
        <w:t xml:space="preserve">ал. 1 и </w:t>
      </w:r>
      <w:r w:rsidR="00A14480">
        <w:rPr>
          <w:sz w:val="24"/>
          <w:szCs w:val="24"/>
        </w:rPr>
        <w:t>ал. 3</w:t>
      </w:r>
      <w:r w:rsidR="00986091">
        <w:rPr>
          <w:sz w:val="24"/>
          <w:szCs w:val="24"/>
        </w:rPr>
        <w:t>, 5, 6, 8, 9 и 11</w:t>
      </w:r>
      <w:r w:rsidR="00A14480">
        <w:rPr>
          <w:sz w:val="24"/>
          <w:szCs w:val="24"/>
        </w:rPr>
        <w:t xml:space="preserve"> от Правилника за дейността на НАПОО</w:t>
      </w:r>
    </w:p>
    <w:p w14:paraId="46074496" w14:textId="77777777" w:rsidR="00821A8D" w:rsidRPr="0014731F" w:rsidRDefault="00821A8D" w:rsidP="00045267">
      <w:pPr>
        <w:spacing w:line="360" w:lineRule="auto"/>
        <w:jc w:val="both"/>
        <w:rPr>
          <w:rFonts w:cs="Arial"/>
          <w:sz w:val="24"/>
          <w:szCs w:val="24"/>
        </w:rPr>
      </w:pPr>
    </w:p>
    <w:p w14:paraId="1FDEFCA5" w14:textId="77777777" w:rsidR="00614B36" w:rsidRDefault="00614B36" w:rsidP="00045267">
      <w:pPr>
        <w:spacing w:line="360" w:lineRule="auto"/>
        <w:jc w:val="both"/>
        <w:rPr>
          <w:rFonts w:cs="Arial"/>
          <w:b/>
          <w:sz w:val="24"/>
          <w:szCs w:val="24"/>
        </w:rPr>
      </w:pPr>
    </w:p>
    <w:p w14:paraId="488F0ABA" w14:textId="77777777" w:rsidR="001B7184" w:rsidRDefault="001B7184" w:rsidP="00045267">
      <w:pPr>
        <w:spacing w:line="360" w:lineRule="auto"/>
        <w:jc w:val="both"/>
        <w:rPr>
          <w:b/>
          <w:sz w:val="24"/>
          <w:szCs w:val="24"/>
        </w:rPr>
      </w:pPr>
      <w:r w:rsidRPr="001B7184">
        <w:rPr>
          <w:b/>
          <w:sz w:val="24"/>
          <w:szCs w:val="24"/>
        </w:rPr>
        <w:t>УВАЖАЕМ</w:t>
      </w:r>
      <w:r w:rsidR="0014731F">
        <w:rPr>
          <w:b/>
          <w:sz w:val="24"/>
          <w:szCs w:val="24"/>
        </w:rPr>
        <w:t>И</w:t>
      </w:r>
      <w:r w:rsidR="00614B36">
        <w:rPr>
          <w:b/>
          <w:sz w:val="24"/>
          <w:szCs w:val="24"/>
        </w:rPr>
        <w:t xml:space="preserve">/ А </w:t>
      </w:r>
      <w:r w:rsidRPr="001B7184">
        <w:rPr>
          <w:b/>
          <w:sz w:val="24"/>
          <w:szCs w:val="24"/>
        </w:rPr>
        <w:t>ГОСПО</w:t>
      </w:r>
      <w:r w:rsidR="0014731F">
        <w:rPr>
          <w:b/>
          <w:sz w:val="24"/>
          <w:szCs w:val="24"/>
        </w:rPr>
        <w:t>ДИН</w:t>
      </w:r>
      <w:r w:rsidR="0031190F">
        <w:rPr>
          <w:b/>
          <w:sz w:val="24"/>
          <w:szCs w:val="24"/>
        </w:rPr>
        <w:t>/ ГОСПОЖО</w:t>
      </w:r>
      <w:r w:rsidR="004741E0" w:rsidRPr="00FC4DD1">
        <w:rPr>
          <w:b/>
          <w:sz w:val="24"/>
          <w:szCs w:val="24"/>
          <w:lang w:val="ru-RU"/>
        </w:rPr>
        <w:t xml:space="preserve"> </w:t>
      </w:r>
      <w:r w:rsidR="00D83926">
        <w:rPr>
          <w:b/>
          <w:sz w:val="24"/>
          <w:szCs w:val="24"/>
        </w:rPr>
        <w:fldChar w:fldCharType="begin"/>
      </w:r>
      <w:r w:rsidR="00D83926">
        <w:rPr>
          <w:b/>
          <w:sz w:val="24"/>
          <w:szCs w:val="24"/>
        </w:rPr>
        <w:instrText xml:space="preserve"> MERGEFIELD  ContactPersonSirname  \* MERGEFORMAT </w:instrText>
      </w:r>
      <w:r w:rsidR="00D83926">
        <w:rPr>
          <w:b/>
          <w:sz w:val="24"/>
          <w:szCs w:val="24"/>
        </w:rPr>
        <w:fldChar w:fldCharType="separate"/>
      </w:r>
      <w:r w:rsidR="00D83926">
        <w:rPr>
          <w:b/>
          <w:noProof/>
          <w:sz w:val="24"/>
          <w:szCs w:val="24"/>
        </w:rPr>
        <w:t>«ContactPersonSirname»</w:t>
      </w:r>
      <w:r w:rsidR="00D83926">
        <w:rPr>
          <w:b/>
          <w:sz w:val="24"/>
          <w:szCs w:val="24"/>
        </w:rPr>
        <w:fldChar w:fldCharType="end"/>
      </w:r>
      <w:r w:rsidRPr="001B7184">
        <w:rPr>
          <w:b/>
          <w:sz w:val="24"/>
          <w:szCs w:val="24"/>
        </w:rPr>
        <w:t>,</w:t>
      </w:r>
    </w:p>
    <w:p w14:paraId="329B51AB" w14:textId="77777777" w:rsidR="00850FE0" w:rsidRPr="001B7184" w:rsidRDefault="00850FE0" w:rsidP="00045267">
      <w:pPr>
        <w:spacing w:line="360" w:lineRule="auto"/>
        <w:jc w:val="both"/>
        <w:rPr>
          <w:b/>
          <w:sz w:val="24"/>
          <w:szCs w:val="24"/>
        </w:rPr>
      </w:pPr>
    </w:p>
    <w:p w14:paraId="0B98EDA2" w14:textId="09BBD3D8" w:rsidR="00E26E37" w:rsidRPr="00FC4DD1" w:rsidRDefault="000766FF" w:rsidP="00045267">
      <w:pPr>
        <w:spacing w:line="360" w:lineRule="auto"/>
        <w:jc w:val="both"/>
        <w:rPr>
          <w:rFonts w:cs="Arial"/>
          <w:sz w:val="24"/>
          <w:szCs w:val="24"/>
          <w:lang w:val="ru-RU"/>
        </w:rPr>
      </w:pPr>
      <w:r w:rsidRPr="00DF1B0C">
        <w:rPr>
          <w:rFonts w:cs="Arial"/>
          <w:sz w:val="24"/>
          <w:szCs w:val="24"/>
        </w:rPr>
        <w:t xml:space="preserve">В </w:t>
      </w:r>
      <w:r w:rsidR="00DA1423" w:rsidRPr="00DF1B0C">
        <w:rPr>
          <w:rFonts w:cs="Arial"/>
          <w:sz w:val="24"/>
          <w:szCs w:val="24"/>
        </w:rPr>
        <w:t xml:space="preserve">подадените </w:t>
      </w:r>
      <w:r w:rsidR="00BD0489" w:rsidRPr="00DF1B0C">
        <w:rPr>
          <w:rFonts w:cs="Arial"/>
          <w:sz w:val="24"/>
          <w:szCs w:val="24"/>
        </w:rPr>
        <w:t xml:space="preserve">заявление и </w:t>
      </w:r>
      <w:r w:rsidRPr="00DF1B0C">
        <w:rPr>
          <w:rFonts w:cs="Arial"/>
          <w:sz w:val="24"/>
          <w:szCs w:val="24"/>
        </w:rPr>
        <w:t xml:space="preserve"> </w:t>
      </w:r>
      <w:r w:rsidR="00B561A9" w:rsidRPr="00DF1B0C">
        <w:rPr>
          <w:rFonts w:cs="Arial"/>
          <w:sz w:val="24"/>
          <w:szCs w:val="24"/>
        </w:rPr>
        <w:t>документи</w:t>
      </w:r>
      <w:r w:rsidR="004760B2" w:rsidRPr="00DF1B0C">
        <w:rPr>
          <w:rFonts w:cs="Arial"/>
          <w:sz w:val="24"/>
          <w:szCs w:val="24"/>
        </w:rPr>
        <w:t xml:space="preserve"> по </w:t>
      </w:r>
      <w:r w:rsidR="00800ED0" w:rsidRPr="0014731F">
        <w:rPr>
          <w:sz w:val="24"/>
          <w:szCs w:val="24"/>
        </w:rPr>
        <w:t xml:space="preserve">чл. </w:t>
      </w:r>
      <w:r w:rsidR="00800ED0" w:rsidRPr="000766FF">
        <w:rPr>
          <w:rFonts w:cs="Arial"/>
          <w:sz w:val="24"/>
          <w:szCs w:val="24"/>
        </w:rPr>
        <w:t>49б, ал. 2</w:t>
      </w:r>
      <w:r w:rsidR="00800ED0">
        <w:rPr>
          <w:rFonts w:cs="Arial"/>
          <w:sz w:val="24"/>
          <w:szCs w:val="24"/>
        </w:rPr>
        <w:t xml:space="preserve"> </w:t>
      </w:r>
      <w:r w:rsidR="00800ED0" w:rsidRPr="0014731F">
        <w:rPr>
          <w:sz w:val="24"/>
          <w:szCs w:val="24"/>
        </w:rPr>
        <w:t>от Закона за професионалното образование и обучение (ЗПОО)</w:t>
      </w:r>
      <w:r w:rsidR="00800ED0">
        <w:rPr>
          <w:sz w:val="24"/>
          <w:szCs w:val="24"/>
        </w:rPr>
        <w:t xml:space="preserve"> и </w:t>
      </w:r>
      <w:r w:rsidR="004760B2" w:rsidRPr="00DF1B0C">
        <w:rPr>
          <w:rFonts w:cs="Arial"/>
          <w:sz w:val="24"/>
          <w:szCs w:val="24"/>
        </w:rPr>
        <w:t>чл. 23, ал. 1</w:t>
      </w:r>
      <w:r w:rsidR="00DA1423" w:rsidRPr="00DF1B0C">
        <w:rPr>
          <w:rFonts w:cs="Arial"/>
          <w:sz w:val="24"/>
          <w:szCs w:val="24"/>
        </w:rPr>
        <w:t xml:space="preserve"> и ал. 3</w:t>
      </w:r>
      <w:r w:rsidR="00A14480">
        <w:rPr>
          <w:rFonts w:cs="Arial"/>
          <w:sz w:val="24"/>
          <w:szCs w:val="24"/>
        </w:rPr>
        <w:t xml:space="preserve">, 5, </w:t>
      </w:r>
      <w:r w:rsidR="00DA1423" w:rsidRPr="00DF1B0C">
        <w:rPr>
          <w:rFonts w:cs="Arial"/>
          <w:sz w:val="24"/>
          <w:szCs w:val="24"/>
        </w:rPr>
        <w:t xml:space="preserve">6, </w:t>
      </w:r>
      <w:r w:rsidR="0024033A">
        <w:rPr>
          <w:rFonts w:cs="Arial"/>
          <w:sz w:val="24"/>
          <w:szCs w:val="24"/>
        </w:rPr>
        <w:t xml:space="preserve">8, </w:t>
      </w:r>
      <w:r w:rsidR="00DA1423" w:rsidRPr="00DF1B0C">
        <w:rPr>
          <w:rFonts w:cs="Arial"/>
          <w:sz w:val="24"/>
          <w:szCs w:val="24"/>
        </w:rPr>
        <w:t>9 и 1</w:t>
      </w:r>
      <w:r w:rsidR="00241B96" w:rsidRPr="00DF1B0C">
        <w:rPr>
          <w:rFonts w:cs="Arial"/>
          <w:sz w:val="24"/>
          <w:szCs w:val="24"/>
        </w:rPr>
        <w:t>1</w:t>
      </w:r>
      <w:r w:rsidR="00DA1423" w:rsidRPr="00DF1B0C">
        <w:rPr>
          <w:rFonts w:cs="Arial"/>
          <w:sz w:val="24"/>
          <w:szCs w:val="24"/>
        </w:rPr>
        <w:t xml:space="preserve"> от Правилника за дейността на НАПОО</w:t>
      </w:r>
      <w:r w:rsidR="00B561A9" w:rsidRPr="00DF1B0C">
        <w:rPr>
          <w:rFonts w:cs="Arial"/>
          <w:sz w:val="24"/>
          <w:szCs w:val="24"/>
        </w:rPr>
        <w:t xml:space="preserve"> </w:t>
      </w:r>
      <w:r w:rsidR="00380336">
        <w:rPr>
          <w:rFonts w:cs="Arial"/>
          <w:sz w:val="24"/>
          <w:szCs w:val="24"/>
        </w:rPr>
        <w:t xml:space="preserve">(ПДНАПОО) </w:t>
      </w:r>
      <w:r w:rsidRPr="00DF1B0C">
        <w:rPr>
          <w:rFonts w:cs="Arial"/>
          <w:sz w:val="24"/>
          <w:szCs w:val="24"/>
        </w:rPr>
        <w:t xml:space="preserve">за </w:t>
      </w:r>
      <w:r w:rsidR="00A14480">
        <w:rPr>
          <w:rFonts w:cs="Arial"/>
          <w:sz w:val="24"/>
          <w:szCs w:val="24"/>
        </w:rPr>
        <w:t xml:space="preserve">издаване на </w:t>
      </w:r>
      <w:r w:rsidRPr="00DF1B0C">
        <w:rPr>
          <w:rFonts w:cs="Arial"/>
          <w:sz w:val="24"/>
          <w:szCs w:val="24"/>
        </w:rPr>
        <w:t>лицензи</w:t>
      </w:r>
      <w:r w:rsidR="00A14480">
        <w:rPr>
          <w:rFonts w:cs="Arial"/>
          <w:sz w:val="24"/>
          <w:szCs w:val="24"/>
        </w:rPr>
        <w:t>я</w:t>
      </w:r>
      <w:r w:rsidR="00177048" w:rsidRPr="00FC4DD1">
        <w:rPr>
          <w:rFonts w:cs="Arial"/>
          <w:sz w:val="24"/>
          <w:szCs w:val="24"/>
          <w:lang w:val="ru-RU"/>
        </w:rPr>
        <w:t xml:space="preserve"> </w:t>
      </w:r>
      <w:r w:rsidR="00A14480">
        <w:rPr>
          <w:rFonts w:cs="Arial"/>
          <w:sz w:val="24"/>
          <w:szCs w:val="24"/>
        </w:rPr>
        <w:t xml:space="preserve">за извършване и удостоверяване на професионално обучение </w:t>
      </w:r>
      <w:r w:rsidRPr="00DF1B0C">
        <w:rPr>
          <w:rFonts w:cs="Arial"/>
          <w:sz w:val="24"/>
          <w:szCs w:val="24"/>
        </w:rPr>
        <w:t xml:space="preserve">на ЦПО </w:t>
      </w:r>
      <w:r w:rsidR="006067A9" w:rsidRPr="00DF1B0C">
        <w:rPr>
          <w:rFonts w:cs="Arial"/>
          <w:sz w:val="24"/>
          <w:szCs w:val="24"/>
        </w:rPr>
        <w:t>„</w:t>
      </w:r>
      <w:r w:rsidR="004741E0">
        <w:rPr>
          <w:rFonts w:cs="Arial"/>
          <w:sz w:val="24"/>
          <w:szCs w:val="24"/>
        </w:rPr>
        <w:fldChar w:fldCharType="begin"/>
      </w:r>
      <w:r w:rsidR="004741E0">
        <w:rPr>
          <w:rFonts w:cs="Arial"/>
          <w:sz w:val="24"/>
          <w:szCs w:val="24"/>
        </w:rPr>
        <w:instrText xml:space="preserve"> MERGEFIELD  CpoName  \* MERGEFORMAT </w:instrText>
      </w:r>
      <w:r w:rsidR="004741E0">
        <w:rPr>
          <w:rFonts w:cs="Arial"/>
          <w:sz w:val="24"/>
          <w:szCs w:val="24"/>
        </w:rPr>
        <w:fldChar w:fldCharType="separate"/>
      </w:r>
      <w:r w:rsidR="004741E0">
        <w:rPr>
          <w:rFonts w:cs="Arial"/>
          <w:noProof/>
          <w:sz w:val="24"/>
          <w:szCs w:val="24"/>
        </w:rPr>
        <w:t>«CpoName»</w:t>
      </w:r>
      <w:r w:rsidR="004741E0">
        <w:rPr>
          <w:rFonts w:cs="Arial"/>
          <w:sz w:val="24"/>
          <w:szCs w:val="24"/>
        </w:rPr>
        <w:fldChar w:fldCharType="end"/>
      </w:r>
      <w:r w:rsidR="006067A9" w:rsidRPr="00DF1B0C">
        <w:rPr>
          <w:rFonts w:cs="Arial"/>
          <w:sz w:val="24"/>
          <w:szCs w:val="24"/>
        </w:rPr>
        <w:t xml:space="preserve">“ </w:t>
      </w:r>
      <w:r w:rsidR="00A92D5B" w:rsidRPr="00DF1B0C">
        <w:rPr>
          <w:rFonts w:cs="Arial"/>
          <w:sz w:val="24"/>
          <w:szCs w:val="24"/>
        </w:rPr>
        <w:t>към</w:t>
      </w:r>
      <w:r w:rsidR="004741E0" w:rsidRPr="00FC4DD1">
        <w:rPr>
          <w:rFonts w:cs="Arial"/>
          <w:sz w:val="24"/>
          <w:szCs w:val="24"/>
          <w:lang w:val="ru-RU"/>
        </w:rPr>
        <w:t xml:space="preserve"> </w:t>
      </w:r>
      <w:r w:rsidR="00CD6469">
        <w:rPr>
          <w:rFonts w:cs="Arial"/>
          <w:sz w:val="24"/>
          <w:szCs w:val="24"/>
        </w:rPr>
        <w:fldChar w:fldCharType="begin"/>
      </w:r>
      <w:r w:rsidR="00CD6469">
        <w:rPr>
          <w:rFonts w:cs="Arial"/>
          <w:sz w:val="24"/>
          <w:szCs w:val="24"/>
        </w:rPr>
        <w:instrText xml:space="preserve"> MERGEFIELD  CompanyName  \* MERGEFORMAT </w:instrText>
      </w:r>
      <w:r w:rsidR="00CD6469">
        <w:rPr>
          <w:rFonts w:cs="Arial"/>
          <w:sz w:val="24"/>
          <w:szCs w:val="24"/>
        </w:rPr>
        <w:fldChar w:fldCharType="separate"/>
      </w:r>
      <w:r w:rsidR="00CD6469">
        <w:rPr>
          <w:rFonts w:cs="Arial"/>
          <w:noProof/>
          <w:sz w:val="24"/>
          <w:szCs w:val="24"/>
        </w:rPr>
        <w:t>«CompanyName»</w:t>
      </w:r>
      <w:r w:rsidR="00CD6469">
        <w:rPr>
          <w:rFonts w:cs="Arial"/>
          <w:sz w:val="24"/>
          <w:szCs w:val="24"/>
        </w:rPr>
        <w:fldChar w:fldCharType="end"/>
      </w:r>
      <w:r w:rsidR="00526F3F" w:rsidRPr="00DF1B0C">
        <w:rPr>
          <w:rFonts w:cs="Arial"/>
          <w:sz w:val="24"/>
          <w:szCs w:val="24"/>
        </w:rPr>
        <w:t xml:space="preserve">, </w:t>
      </w:r>
      <w:r w:rsidR="00CD6469">
        <w:rPr>
          <w:rFonts w:cs="Arial"/>
          <w:sz w:val="24"/>
          <w:szCs w:val="24"/>
        </w:rPr>
        <w:fldChar w:fldCharType="begin"/>
      </w:r>
      <w:r w:rsidR="00CD6469">
        <w:rPr>
          <w:rFonts w:cs="Arial"/>
          <w:sz w:val="24"/>
          <w:szCs w:val="24"/>
        </w:rPr>
        <w:instrText xml:space="preserve"> MERGEFIELD  CityName  \* MERGEFORMAT </w:instrText>
      </w:r>
      <w:r w:rsidR="00CD6469">
        <w:rPr>
          <w:rFonts w:cs="Arial"/>
          <w:sz w:val="24"/>
          <w:szCs w:val="24"/>
        </w:rPr>
        <w:fldChar w:fldCharType="separate"/>
      </w:r>
      <w:r w:rsidR="00CD6469">
        <w:rPr>
          <w:rFonts w:cs="Arial"/>
          <w:noProof/>
          <w:sz w:val="24"/>
          <w:szCs w:val="24"/>
        </w:rPr>
        <w:t>«CityName»</w:t>
      </w:r>
      <w:r w:rsidR="00CD6469">
        <w:rPr>
          <w:rFonts w:cs="Arial"/>
          <w:sz w:val="24"/>
          <w:szCs w:val="24"/>
        </w:rPr>
        <w:fldChar w:fldCharType="end"/>
      </w:r>
      <w:r w:rsidR="00526F3F" w:rsidRPr="00DF1B0C">
        <w:rPr>
          <w:rFonts w:cs="Arial"/>
          <w:sz w:val="24"/>
          <w:szCs w:val="24"/>
        </w:rPr>
        <w:t xml:space="preserve"> </w:t>
      </w:r>
      <w:r w:rsidRPr="00DF1B0C">
        <w:rPr>
          <w:rFonts w:cs="Arial"/>
          <w:sz w:val="24"/>
          <w:szCs w:val="24"/>
        </w:rPr>
        <w:t xml:space="preserve">са констатирани </w:t>
      </w:r>
      <w:r w:rsidR="00E76C6A" w:rsidRPr="00DF1B0C">
        <w:rPr>
          <w:rFonts w:cs="Arial"/>
          <w:sz w:val="24"/>
          <w:szCs w:val="24"/>
        </w:rPr>
        <w:t xml:space="preserve">следните </w:t>
      </w:r>
      <w:r w:rsidRPr="00DF1B0C">
        <w:rPr>
          <w:rFonts w:cs="Arial"/>
          <w:sz w:val="24"/>
          <w:szCs w:val="24"/>
        </w:rPr>
        <w:t>нередовности</w:t>
      </w:r>
      <w:r w:rsidR="00E26E37" w:rsidRPr="00DF1B0C">
        <w:rPr>
          <w:rFonts w:cs="Arial"/>
          <w:sz w:val="24"/>
          <w:szCs w:val="24"/>
        </w:rPr>
        <w:t>:</w:t>
      </w:r>
    </w:p>
    <w:p w14:paraId="04E11188" w14:textId="77777777" w:rsidR="00E26E37" w:rsidRPr="00FC4DD1" w:rsidRDefault="00E26E37" w:rsidP="00045267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  <w:lang w:val="ru-RU"/>
        </w:rPr>
      </w:pPr>
      <w:bookmarkStart w:id="0" w:name="Issues"/>
      <w:bookmarkEnd w:id="0"/>
    </w:p>
    <w:p w14:paraId="496A524B" w14:textId="77777777" w:rsidR="00BB5B53" w:rsidRPr="007C4D3A" w:rsidRDefault="00E76C6A" w:rsidP="00045267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7C4D3A">
        <w:rPr>
          <w:rFonts w:cs="Arial"/>
          <w:sz w:val="24"/>
          <w:szCs w:val="24"/>
        </w:rPr>
        <w:t xml:space="preserve">На основание </w:t>
      </w:r>
      <w:r w:rsidR="0047105B" w:rsidRPr="007C4D3A">
        <w:rPr>
          <w:rFonts w:cs="Arial"/>
          <w:sz w:val="24"/>
          <w:szCs w:val="24"/>
        </w:rPr>
        <w:t xml:space="preserve">чл. 49б, ал. </w:t>
      </w:r>
      <w:r w:rsidR="006067A9" w:rsidRPr="007C4D3A">
        <w:rPr>
          <w:rFonts w:cs="Arial"/>
          <w:sz w:val="24"/>
          <w:szCs w:val="24"/>
        </w:rPr>
        <w:t xml:space="preserve">6 </w:t>
      </w:r>
      <w:r w:rsidR="0047105B" w:rsidRPr="007C4D3A">
        <w:rPr>
          <w:rFonts w:cs="Arial"/>
          <w:sz w:val="24"/>
          <w:szCs w:val="24"/>
        </w:rPr>
        <w:t>от ЗПОО</w:t>
      </w:r>
      <w:r w:rsidRPr="007C4D3A">
        <w:rPr>
          <w:rFonts w:cs="Arial"/>
          <w:sz w:val="24"/>
          <w:szCs w:val="24"/>
        </w:rPr>
        <w:t xml:space="preserve"> </w:t>
      </w:r>
      <w:r w:rsidR="00A14480">
        <w:rPr>
          <w:rFonts w:cs="Arial"/>
          <w:sz w:val="24"/>
          <w:szCs w:val="24"/>
        </w:rPr>
        <w:t>и чл. 25, ал. 1 и 2 от П</w:t>
      </w:r>
      <w:r w:rsidR="00380336">
        <w:rPr>
          <w:rFonts w:cs="Arial"/>
          <w:sz w:val="24"/>
          <w:szCs w:val="24"/>
        </w:rPr>
        <w:t>Д</w:t>
      </w:r>
      <w:r w:rsidR="00A14480">
        <w:rPr>
          <w:rFonts w:cs="Arial"/>
          <w:sz w:val="24"/>
          <w:szCs w:val="24"/>
        </w:rPr>
        <w:t xml:space="preserve">НАПОО </w:t>
      </w:r>
      <w:r w:rsidR="00584DB7" w:rsidRPr="007C4D3A">
        <w:rPr>
          <w:rFonts w:cs="Arial"/>
          <w:sz w:val="24"/>
          <w:szCs w:val="24"/>
        </w:rPr>
        <w:t xml:space="preserve">в </w:t>
      </w:r>
      <w:r w:rsidR="0047105B" w:rsidRPr="007C4D3A">
        <w:rPr>
          <w:rFonts w:cs="Arial"/>
          <w:sz w:val="24"/>
          <w:szCs w:val="24"/>
        </w:rPr>
        <w:t xml:space="preserve"> </w:t>
      </w:r>
      <w:r w:rsidR="00CE3B4C" w:rsidRPr="007C4D3A">
        <w:rPr>
          <w:rFonts w:cs="Arial"/>
          <w:sz w:val="24"/>
          <w:szCs w:val="24"/>
        </w:rPr>
        <w:t>едномесечен срок</w:t>
      </w:r>
      <w:r w:rsidR="00821A8D" w:rsidRPr="007C4D3A">
        <w:rPr>
          <w:rFonts w:cs="Arial"/>
          <w:sz w:val="24"/>
          <w:szCs w:val="24"/>
        </w:rPr>
        <w:t xml:space="preserve"> от получаване на настоящ</w:t>
      </w:r>
      <w:r w:rsidR="006455BA" w:rsidRPr="007C4D3A">
        <w:rPr>
          <w:rFonts w:cs="Arial"/>
          <w:sz w:val="24"/>
          <w:szCs w:val="24"/>
        </w:rPr>
        <w:t>е</w:t>
      </w:r>
      <w:r w:rsidR="0047105B" w:rsidRPr="007C4D3A">
        <w:rPr>
          <w:rFonts w:cs="Arial"/>
          <w:sz w:val="24"/>
          <w:szCs w:val="24"/>
        </w:rPr>
        <w:t>то писмо</w:t>
      </w:r>
      <w:r w:rsidR="00821A8D" w:rsidRPr="007C4D3A">
        <w:rPr>
          <w:rFonts w:cs="Arial"/>
          <w:sz w:val="24"/>
          <w:szCs w:val="24"/>
        </w:rPr>
        <w:t xml:space="preserve"> </w:t>
      </w:r>
      <w:r w:rsidR="00584DB7" w:rsidRPr="007C4D3A">
        <w:rPr>
          <w:rFonts w:cs="Arial"/>
          <w:sz w:val="24"/>
          <w:szCs w:val="24"/>
        </w:rPr>
        <w:t xml:space="preserve">можете </w:t>
      </w:r>
      <w:r w:rsidR="00821A8D" w:rsidRPr="007C4D3A">
        <w:rPr>
          <w:rFonts w:cs="Arial"/>
          <w:sz w:val="24"/>
          <w:szCs w:val="24"/>
        </w:rPr>
        <w:t xml:space="preserve">да </w:t>
      </w:r>
      <w:r w:rsidR="0016059A" w:rsidRPr="007C4D3A">
        <w:rPr>
          <w:rFonts w:cs="Arial"/>
          <w:sz w:val="24"/>
          <w:szCs w:val="24"/>
        </w:rPr>
        <w:t xml:space="preserve">внесете съответните корекции в </w:t>
      </w:r>
      <w:r w:rsidR="0016059A" w:rsidRPr="007C4D3A">
        <w:rPr>
          <w:rFonts w:cs="Arial"/>
          <w:sz w:val="24"/>
          <w:szCs w:val="24"/>
        </w:rPr>
        <w:lastRenderedPageBreak/>
        <w:t>докумен</w:t>
      </w:r>
      <w:r w:rsidR="00584DB7" w:rsidRPr="007C4D3A">
        <w:rPr>
          <w:rFonts w:cs="Arial"/>
          <w:sz w:val="24"/>
          <w:szCs w:val="24"/>
        </w:rPr>
        <w:t xml:space="preserve">тите за </w:t>
      </w:r>
      <w:r w:rsidR="00A14480">
        <w:rPr>
          <w:rFonts w:cs="Arial"/>
          <w:sz w:val="24"/>
          <w:szCs w:val="24"/>
        </w:rPr>
        <w:t xml:space="preserve">издаване на </w:t>
      </w:r>
      <w:r w:rsidR="00584DB7" w:rsidRPr="007C4D3A">
        <w:rPr>
          <w:rFonts w:cs="Arial"/>
          <w:sz w:val="24"/>
          <w:szCs w:val="24"/>
        </w:rPr>
        <w:t>лицензи</w:t>
      </w:r>
      <w:r w:rsidR="00A14480">
        <w:rPr>
          <w:rFonts w:cs="Arial"/>
          <w:sz w:val="24"/>
          <w:szCs w:val="24"/>
        </w:rPr>
        <w:t>я</w:t>
      </w:r>
      <w:r w:rsidR="00821A8D" w:rsidRPr="007C4D3A">
        <w:rPr>
          <w:rFonts w:cs="Arial"/>
          <w:sz w:val="24"/>
          <w:szCs w:val="24"/>
        </w:rPr>
        <w:t xml:space="preserve">, за да </w:t>
      </w:r>
      <w:r w:rsidR="00584DB7" w:rsidRPr="007C4D3A">
        <w:rPr>
          <w:rFonts w:cs="Arial"/>
          <w:sz w:val="24"/>
          <w:szCs w:val="24"/>
        </w:rPr>
        <w:t>ги приведе</w:t>
      </w:r>
      <w:r w:rsidR="00800ED0">
        <w:rPr>
          <w:rFonts w:cs="Arial"/>
          <w:sz w:val="24"/>
          <w:szCs w:val="24"/>
        </w:rPr>
        <w:t>те</w:t>
      </w:r>
      <w:r w:rsidR="00584DB7" w:rsidRPr="007C4D3A">
        <w:rPr>
          <w:rFonts w:cs="Arial"/>
          <w:sz w:val="24"/>
          <w:szCs w:val="24"/>
        </w:rPr>
        <w:t xml:space="preserve"> в </w:t>
      </w:r>
      <w:r w:rsidR="00DF1B0C" w:rsidRPr="007C4D3A">
        <w:rPr>
          <w:rFonts w:cs="Arial"/>
          <w:sz w:val="24"/>
          <w:szCs w:val="24"/>
        </w:rPr>
        <w:t>съответствие</w:t>
      </w:r>
      <w:r w:rsidR="00584DB7" w:rsidRPr="007C4D3A">
        <w:rPr>
          <w:rFonts w:cs="Arial"/>
          <w:sz w:val="24"/>
          <w:szCs w:val="24"/>
        </w:rPr>
        <w:t xml:space="preserve"> с</w:t>
      </w:r>
      <w:r w:rsidR="00821A8D" w:rsidRPr="007C4D3A">
        <w:rPr>
          <w:rFonts w:cs="Arial"/>
          <w:sz w:val="24"/>
          <w:szCs w:val="24"/>
        </w:rPr>
        <w:t xml:space="preserve"> изискванията на чл. 49</w:t>
      </w:r>
      <w:r w:rsidR="00614B36" w:rsidRPr="007C4D3A">
        <w:rPr>
          <w:rFonts w:cs="Arial"/>
          <w:sz w:val="24"/>
          <w:szCs w:val="24"/>
        </w:rPr>
        <w:t>б</w:t>
      </w:r>
      <w:r w:rsidR="00821A8D" w:rsidRPr="007C4D3A">
        <w:rPr>
          <w:rFonts w:cs="Arial"/>
          <w:sz w:val="24"/>
          <w:szCs w:val="24"/>
        </w:rPr>
        <w:t xml:space="preserve">, ал. </w:t>
      </w:r>
      <w:r w:rsidR="000E2D5C" w:rsidRPr="007C4D3A">
        <w:rPr>
          <w:rFonts w:cs="Arial"/>
          <w:sz w:val="24"/>
          <w:szCs w:val="24"/>
        </w:rPr>
        <w:t>2</w:t>
      </w:r>
      <w:r w:rsidR="00983BF6" w:rsidRPr="007C4D3A">
        <w:rPr>
          <w:rFonts w:cs="Arial"/>
          <w:sz w:val="24"/>
          <w:szCs w:val="24"/>
        </w:rPr>
        <w:t xml:space="preserve"> </w:t>
      </w:r>
      <w:r w:rsidR="00821A8D" w:rsidRPr="007C4D3A">
        <w:rPr>
          <w:rFonts w:cs="Arial"/>
          <w:sz w:val="24"/>
          <w:szCs w:val="24"/>
        </w:rPr>
        <w:t>от ЗПОО</w:t>
      </w:r>
      <w:r w:rsidR="00800ED0">
        <w:rPr>
          <w:rFonts w:cs="Arial"/>
          <w:sz w:val="24"/>
          <w:szCs w:val="24"/>
        </w:rPr>
        <w:t xml:space="preserve"> и</w:t>
      </w:r>
      <w:r w:rsidR="00986091">
        <w:rPr>
          <w:rFonts w:cs="Arial"/>
          <w:sz w:val="24"/>
          <w:szCs w:val="24"/>
        </w:rPr>
        <w:t xml:space="preserve"> </w:t>
      </w:r>
      <w:r w:rsidR="00986091" w:rsidRPr="00DF1B0C">
        <w:rPr>
          <w:rFonts w:cs="Arial"/>
          <w:sz w:val="24"/>
          <w:szCs w:val="24"/>
        </w:rPr>
        <w:t>чл. 23, ал. 3</w:t>
      </w:r>
      <w:r w:rsidR="00986091">
        <w:rPr>
          <w:rFonts w:cs="Arial"/>
          <w:sz w:val="24"/>
          <w:szCs w:val="24"/>
        </w:rPr>
        <w:t xml:space="preserve">, 5, </w:t>
      </w:r>
      <w:r w:rsidR="00986091" w:rsidRPr="00DF1B0C">
        <w:rPr>
          <w:rFonts w:cs="Arial"/>
          <w:sz w:val="24"/>
          <w:szCs w:val="24"/>
        </w:rPr>
        <w:t xml:space="preserve">6, </w:t>
      </w:r>
      <w:r w:rsidR="00986091">
        <w:rPr>
          <w:rFonts w:cs="Arial"/>
          <w:sz w:val="24"/>
          <w:szCs w:val="24"/>
        </w:rPr>
        <w:t xml:space="preserve">8, </w:t>
      </w:r>
      <w:r w:rsidR="00986091" w:rsidRPr="00DF1B0C">
        <w:rPr>
          <w:rFonts w:cs="Arial"/>
          <w:sz w:val="24"/>
          <w:szCs w:val="24"/>
        </w:rPr>
        <w:t>9 и 11 от П</w:t>
      </w:r>
      <w:r w:rsidR="00380336">
        <w:rPr>
          <w:rFonts w:cs="Arial"/>
          <w:sz w:val="24"/>
          <w:szCs w:val="24"/>
        </w:rPr>
        <w:t>Д</w:t>
      </w:r>
      <w:r w:rsidR="00986091" w:rsidRPr="00DF1B0C">
        <w:rPr>
          <w:rFonts w:cs="Arial"/>
          <w:sz w:val="24"/>
          <w:szCs w:val="24"/>
        </w:rPr>
        <w:t>НАПОО</w:t>
      </w:r>
      <w:r w:rsidR="00821A8D" w:rsidRPr="007C4D3A">
        <w:rPr>
          <w:rFonts w:cs="Arial"/>
          <w:sz w:val="24"/>
          <w:szCs w:val="24"/>
        </w:rPr>
        <w:t xml:space="preserve">. </w:t>
      </w:r>
    </w:p>
    <w:p w14:paraId="0EE3D074" w14:textId="77777777" w:rsidR="009258E8" w:rsidRPr="007C4D3A" w:rsidRDefault="0016059A" w:rsidP="00045267">
      <w:pPr>
        <w:autoSpaceDE w:val="0"/>
        <w:autoSpaceDN w:val="0"/>
        <w:adjustRightInd w:val="0"/>
        <w:spacing w:line="360" w:lineRule="auto"/>
        <w:jc w:val="both"/>
        <w:rPr>
          <w:rFonts w:ascii="TimesNewRomanUnicode" w:hAnsi="TimesNewRomanUnicode" w:cs="TimesNewRomanUnicode"/>
          <w:sz w:val="24"/>
          <w:szCs w:val="24"/>
          <w:lang w:eastAsia="en-US"/>
        </w:rPr>
      </w:pPr>
      <w:r w:rsidRPr="007C4D3A">
        <w:rPr>
          <w:rFonts w:cs="Arial"/>
          <w:sz w:val="24"/>
          <w:szCs w:val="24"/>
        </w:rPr>
        <w:t xml:space="preserve">Уведомявам Ви, че на основание </w:t>
      </w:r>
      <w:r w:rsidR="00BB5B53" w:rsidRPr="007C4D3A">
        <w:rPr>
          <w:rFonts w:cs="Arial"/>
          <w:sz w:val="24"/>
          <w:szCs w:val="24"/>
        </w:rPr>
        <w:t xml:space="preserve">чл. 49б, ал. </w:t>
      </w:r>
      <w:r w:rsidR="006067A9" w:rsidRPr="007C4D3A">
        <w:rPr>
          <w:rFonts w:cs="Arial"/>
          <w:sz w:val="24"/>
          <w:szCs w:val="24"/>
        </w:rPr>
        <w:t>8</w:t>
      </w:r>
      <w:r w:rsidR="00241B96" w:rsidRPr="007C4D3A">
        <w:rPr>
          <w:rFonts w:cs="Arial"/>
          <w:sz w:val="24"/>
          <w:szCs w:val="24"/>
        </w:rPr>
        <w:t>, т. 1</w:t>
      </w:r>
      <w:r w:rsidR="006067A9" w:rsidRPr="007C4D3A">
        <w:rPr>
          <w:rFonts w:cs="Arial"/>
          <w:sz w:val="24"/>
          <w:szCs w:val="24"/>
        </w:rPr>
        <w:t xml:space="preserve"> </w:t>
      </w:r>
      <w:r w:rsidR="00BB5B53" w:rsidRPr="007C4D3A">
        <w:rPr>
          <w:rFonts w:cs="Arial"/>
          <w:sz w:val="24"/>
          <w:szCs w:val="24"/>
        </w:rPr>
        <w:t>на ЗПОО</w:t>
      </w:r>
      <w:r w:rsidR="00800ED0">
        <w:rPr>
          <w:rFonts w:cs="Arial"/>
          <w:sz w:val="24"/>
          <w:szCs w:val="24"/>
        </w:rPr>
        <w:t xml:space="preserve"> и чл. 25, ал. 4 от П</w:t>
      </w:r>
      <w:r w:rsidR="00380336">
        <w:rPr>
          <w:rFonts w:cs="Arial"/>
          <w:sz w:val="24"/>
          <w:szCs w:val="24"/>
        </w:rPr>
        <w:t>Д</w:t>
      </w:r>
      <w:r w:rsidR="00800ED0">
        <w:rPr>
          <w:rFonts w:cs="Arial"/>
          <w:sz w:val="24"/>
          <w:szCs w:val="24"/>
        </w:rPr>
        <w:t xml:space="preserve"> НАПОО</w:t>
      </w:r>
      <w:r w:rsidR="00526F3F" w:rsidRPr="007C4D3A">
        <w:rPr>
          <w:sz w:val="24"/>
          <w:szCs w:val="24"/>
          <w:lang w:eastAsia="en-US"/>
        </w:rPr>
        <w:t xml:space="preserve">, </w:t>
      </w:r>
      <w:r w:rsidR="009E767D" w:rsidRPr="007C4D3A">
        <w:rPr>
          <w:sz w:val="24"/>
          <w:szCs w:val="24"/>
          <w:lang w:eastAsia="en-US"/>
        </w:rPr>
        <w:t xml:space="preserve">ако </w:t>
      </w:r>
      <w:r w:rsidR="006067A9" w:rsidRPr="007C4D3A">
        <w:rPr>
          <w:sz w:val="24"/>
          <w:szCs w:val="24"/>
          <w:lang w:eastAsia="en-US"/>
        </w:rPr>
        <w:t xml:space="preserve">не </w:t>
      </w:r>
      <w:r w:rsidR="007C4D3A" w:rsidRPr="007C4D3A">
        <w:rPr>
          <w:sz w:val="24"/>
          <w:szCs w:val="24"/>
          <w:lang w:eastAsia="en-US"/>
        </w:rPr>
        <w:t>п</w:t>
      </w:r>
      <w:r w:rsidR="006067A9" w:rsidRPr="007C4D3A">
        <w:rPr>
          <w:sz w:val="24"/>
          <w:szCs w:val="24"/>
          <w:lang w:eastAsia="en-US"/>
        </w:rPr>
        <w:t>редстав</w:t>
      </w:r>
      <w:r w:rsidR="009E767D" w:rsidRPr="007C4D3A">
        <w:rPr>
          <w:sz w:val="24"/>
          <w:szCs w:val="24"/>
          <w:lang w:eastAsia="en-US"/>
        </w:rPr>
        <w:t>ите</w:t>
      </w:r>
      <w:r w:rsidR="007C4D3A" w:rsidRPr="007C4D3A">
        <w:rPr>
          <w:sz w:val="24"/>
          <w:szCs w:val="24"/>
          <w:lang w:eastAsia="en-US"/>
        </w:rPr>
        <w:t xml:space="preserve"> </w:t>
      </w:r>
      <w:r w:rsidR="006067A9" w:rsidRPr="007C4D3A">
        <w:rPr>
          <w:sz w:val="24"/>
          <w:szCs w:val="24"/>
          <w:lang w:eastAsia="en-US"/>
        </w:rPr>
        <w:t>всички документи, представените документи са непълни или не са в определения вид или форма</w:t>
      </w:r>
      <w:r w:rsidR="004F265E" w:rsidRPr="007C4D3A">
        <w:rPr>
          <w:sz w:val="24"/>
          <w:szCs w:val="24"/>
          <w:lang w:eastAsia="en-US"/>
        </w:rPr>
        <w:t>,</w:t>
      </w:r>
      <w:r w:rsidR="006067A9" w:rsidRPr="007C4D3A">
        <w:rPr>
          <w:sz w:val="24"/>
          <w:szCs w:val="24"/>
          <w:lang w:eastAsia="en-US"/>
        </w:rPr>
        <w:t xml:space="preserve"> или </w:t>
      </w:r>
      <w:r w:rsidR="00BB5B53" w:rsidRPr="007C4D3A">
        <w:rPr>
          <w:sz w:val="24"/>
          <w:szCs w:val="24"/>
          <w:lang w:eastAsia="en-US"/>
        </w:rPr>
        <w:t>не отстрани</w:t>
      </w:r>
      <w:r w:rsidR="009E767D" w:rsidRPr="007C4D3A">
        <w:rPr>
          <w:sz w:val="24"/>
          <w:szCs w:val="24"/>
          <w:lang w:eastAsia="en-US"/>
        </w:rPr>
        <w:t>те</w:t>
      </w:r>
      <w:r w:rsidR="00BB5B53" w:rsidRPr="007C4D3A">
        <w:rPr>
          <w:sz w:val="24"/>
          <w:szCs w:val="24"/>
          <w:lang w:eastAsia="en-US"/>
        </w:rPr>
        <w:t xml:space="preserve"> </w:t>
      </w:r>
      <w:r w:rsidR="006067A9" w:rsidRPr="007C4D3A">
        <w:rPr>
          <w:sz w:val="24"/>
          <w:szCs w:val="24"/>
          <w:lang w:eastAsia="en-US"/>
        </w:rPr>
        <w:t xml:space="preserve">нередовностите </w:t>
      </w:r>
      <w:r w:rsidR="00BB5B53" w:rsidRPr="007C4D3A">
        <w:rPr>
          <w:sz w:val="24"/>
          <w:szCs w:val="24"/>
          <w:lang w:eastAsia="en-US"/>
        </w:rPr>
        <w:t xml:space="preserve">в определения срок, </w:t>
      </w:r>
      <w:r w:rsidR="00CC6EED" w:rsidRPr="007C4D3A">
        <w:rPr>
          <w:sz w:val="24"/>
          <w:szCs w:val="24"/>
          <w:lang w:eastAsia="en-US"/>
        </w:rPr>
        <w:t xml:space="preserve">ще получите </w:t>
      </w:r>
      <w:r w:rsidR="00BB5B53" w:rsidRPr="007C4D3A">
        <w:rPr>
          <w:sz w:val="24"/>
          <w:szCs w:val="24"/>
          <w:lang w:eastAsia="en-US"/>
        </w:rPr>
        <w:t>отказ</w:t>
      </w:r>
      <w:r w:rsidR="007C4D3A" w:rsidRPr="007C4D3A">
        <w:rPr>
          <w:sz w:val="24"/>
          <w:szCs w:val="24"/>
          <w:lang w:eastAsia="en-US"/>
        </w:rPr>
        <w:t xml:space="preserve"> </w:t>
      </w:r>
      <w:r w:rsidR="00CC6EED" w:rsidRPr="007C4D3A">
        <w:rPr>
          <w:sz w:val="24"/>
          <w:szCs w:val="24"/>
          <w:lang w:eastAsia="en-US"/>
        </w:rPr>
        <w:t xml:space="preserve">за </w:t>
      </w:r>
      <w:r w:rsidR="00BB5B53" w:rsidRPr="007C4D3A">
        <w:rPr>
          <w:sz w:val="24"/>
          <w:szCs w:val="24"/>
          <w:lang w:eastAsia="en-US"/>
        </w:rPr>
        <w:t>издаване на лицензия</w:t>
      </w:r>
      <w:r w:rsidR="00BB5B53" w:rsidRPr="007C4D3A">
        <w:rPr>
          <w:rFonts w:ascii="TimesNewRomanUnicode" w:hAnsi="TimesNewRomanUnicode" w:cs="TimesNewRomanUnicode"/>
          <w:sz w:val="24"/>
          <w:szCs w:val="24"/>
          <w:lang w:eastAsia="en-US"/>
        </w:rPr>
        <w:t xml:space="preserve">. </w:t>
      </w:r>
    </w:p>
    <w:p w14:paraId="54C0B760" w14:textId="77777777" w:rsidR="00BB5B53" w:rsidRPr="007C4D3A" w:rsidRDefault="00BB5B53" w:rsidP="00045267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p w14:paraId="0047B16D" w14:textId="77777777" w:rsidR="0047105B" w:rsidRDefault="00BF7C16" w:rsidP="00045267">
      <w:pPr>
        <w:spacing w:line="360" w:lineRule="auto"/>
        <w:jc w:val="both"/>
        <w:rPr>
          <w:rFonts w:cs="Arial"/>
          <w:sz w:val="24"/>
          <w:szCs w:val="24"/>
        </w:rPr>
      </w:pPr>
      <w:r w:rsidRPr="009258E8">
        <w:rPr>
          <w:rFonts w:cs="Arial"/>
          <w:b/>
          <w:sz w:val="24"/>
          <w:szCs w:val="24"/>
        </w:rPr>
        <w:t xml:space="preserve">За </w:t>
      </w:r>
      <w:r>
        <w:rPr>
          <w:rFonts w:cs="Arial"/>
          <w:b/>
          <w:sz w:val="24"/>
          <w:szCs w:val="24"/>
        </w:rPr>
        <w:t>въпроси и консултация</w:t>
      </w:r>
      <w:r w:rsidRPr="009258E8">
        <w:rPr>
          <w:rFonts w:cs="Arial"/>
          <w:b/>
          <w:sz w:val="24"/>
          <w:szCs w:val="24"/>
        </w:rPr>
        <w:t>:</w:t>
      </w:r>
    </w:p>
    <w:p w14:paraId="49E58787" w14:textId="480838B1" w:rsidR="002D7DF9" w:rsidRPr="00045267" w:rsidRDefault="004741E0" w:rsidP="00821A8D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MERGEFIELD  ChiefExpert  \* MERGEFORMAT 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noProof/>
          <w:sz w:val="24"/>
          <w:szCs w:val="24"/>
        </w:rPr>
        <w:t>«ChiefExpert»</w:t>
      </w:r>
      <w:r>
        <w:rPr>
          <w:rFonts w:cs="Arial"/>
          <w:sz w:val="24"/>
          <w:szCs w:val="24"/>
        </w:rPr>
        <w:fldChar w:fldCharType="end"/>
      </w:r>
      <w:r w:rsidR="00BF7C16">
        <w:rPr>
          <w:rFonts w:cs="Arial"/>
          <w:b/>
          <w:sz w:val="24"/>
          <w:szCs w:val="24"/>
        </w:rPr>
        <w:t xml:space="preserve"> </w:t>
      </w:r>
      <w:r w:rsidR="003A3806">
        <w:rPr>
          <w:rFonts w:cs="Arial"/>
          <w:b/>
          <w:sz w:val="24"/>
          <w:szCs w:val="24"/>
        </w:rPr>
        <w:t>–</w:t>
      </w:r>
      <w:r w:rsidR="0047105B" w:rsidRPr="00FA380D">
        <w:rPr>
          <w:rFonts w:cs="Arial"/>
          <w:sz w:val="24"/>
          <w:szCs w:val="24"/>
        </w:rPr>
        <w:t xml:space="preserve"> </w:t>
      </w:r>
      <w:r w:rsidR="003A3806">
        <w:rPr>
          <w:rFonts w:cs="Arial"/>
          <w:sz w:val="24"/>
          <w:szCs w:val="24"/>
        </w:rPr>
        <w:t xml:space="preserve">главен експерт в </w:t>
      </w:r>
      <w:r w:rsidR="003B787F">
        <w:rPr>
          <w:rFonts w:cs="Arial"/>
          <w:sz w:val="24"/>
          <w:szCs w:val="24"/>
        </w:rPr>
        <w:t xml:space="preserve">дирекция „Професионална квалификация и лицензиране“ </w:t>
      </w:r>
      <w:r w:rsidR="00045267" w:rsidRPr="00045267">
        <w:rPr>
          <w:rFonts w:cs="Arial"/>
          <w:sz w:val="24"/>
          <w:szCs w:val="24"/>
        </w:rPr>
        <w:t>и водещ експерт на процедурата за лицензиране</w:t>
      </w:r>
      <w:r w:rsidR="00B24F00" w:rsidRPr="000766FF">
        <w:rPr>
          <w:rFonts w:cs="Arial"/>
          <w:sz w:val="24"/>
          <w:szCs w:val="24"/>
        </w:rPr>
        <w:t xml:space="preserve">, </w:t>
      </w:r>
      <w:r w:rsidR="00992F51" w:rsidRPr="000766FF">
        <w:rPr>
          <w:rFonts w:cs="Arial"/>
          <w:sz w:val="24"/>
          <w:szCs w:val="24"/>
          <w:lang w:val="en-US"/>
        </w:rPr>
        <w:t>e</w:t>
      </w:r>
      <w:r w:rsidR="00992F51" w:rsidRPr="00FC4DD1">
        <w:rPr>
          <w:rFonts w:cs="Arial"/>
          <w:sz w:val="24"/>
          <w:szCs w:val="24"/>
          <w:lang w:val="en-US"/>
        </w:rPr>
        <w:t>-</w:t>
      </w:r>
      <w:r w:rsidR="00992F51" w:rsidRPr="000766FF">
        <w:rPr>
          <w:rFonts w:cs="Arial"/>
          <w:sz w:val="24"/>
          <w:szCs w:val="24"/>
          <w:lang w:val="en-US"/>
        </w:rPr>
        <w:t>mail</w:t>
      </w:r>
      <w:r w:rsidR="00992F51" w:rsidRPr="00FC4DD1">
        <w:rPr>
          <w:rFonts w:cs="Arial"/>
          <w:sz w:val="24"/>
          <w:szCs w:val="24"/>
          <w:lang w:val="en-US"/>
        </w:rPr>
        <w:t xml:space="preserve">: </w:t>
      </w:r>
      <w:r w:rsidR="0074405B">
        <w:rPr>
          <w:rFonts w:cs="Arial"/>
          <w:sz w:val="24"/>
          <w:szCs w:val="24"/>
        </w:rPr>
        <w:fldChar w:fldCharType="begin"/>
      </w:r>
      <w:r w:rsidR="0074405B">
        <w:rPr>
          <w:rFonts w:cs="Arial"/>
          <w:sz w:val="24"/>
          <w:szCs w:val="24"/>
        </w:rPr>
        <w:instrText xml:space="preserve"> MERGEFIELD  EmailAddress  \* MERGEFORMAT </w:instrText>
      </w:r>
      <w:r w:rsidR="0074405B">
        <w:rPr>
          <w:rFonts w:cs="Arial"/>
          <w:sz w:val="24"/>
          <w:szCs w:val="24"/>
        </w:rPr>
        <w:fldChar w:fldCharType="separate"/>
      </w:r>
      <w:r w:rsidR="0074405B">
        <w:rPr>
          <w:rFonts w:cs="Arial"/>
          <w:noProof/>
          <w:sz w:val="24"/>
          <w:szCs w:val="24"/>
        </w:rPr>
        <w:t>«EmailAddress»</w:t>
      </w:r>
      <w:r w:rsidR="0074405B">
        <w:rPr>
          <w:rFonts w:cs="Arial"/>
          <w:sz w:val="24"/>
          <w:szCs w:val="24"/>
        </w:rPr>
        <w:fldChar w:fldCharType="end"/>
      </w:r>
    </w:p>
    <w:p w14:paraId="058D2847" w14:textId="77777777" w:rsidR="00800ED0" w:rsidRDefault="00800ED0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34EE44B" w14:textId="65E707D1" w:rsidR="00363310" w:rsidRDefault="00045267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С уважение,</w:t>
      </w:r>
    </w:p>
    <w:p w14:paraId="2847F454" w14:textId="135A5100" w:rsidR="00045267" w:rsidRDefault="00F02548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b/>
          <w:sz w:val="24"/>
          <w:szCs w:val="24"/>
        </w:rPr>
        <w:pict w14:anchorId="0F2ED97D">
          <v:shape id="_x0000_i1028" type="#_x0000_t75" alt="Microsoft Office Signature Line..." style="width:166.4pt;height:84.25pt">
            <v:imagedata r:id="rId9" o:title=""/>
            <o:lock v:ext="edit" ungrouping="t" rotation="t" cropping="t" verticies="t" text="t" grouping="t"/>
            <o:signatureline v:ext="edit" id="{C682D8AD-47E3-4CDB-9919-2E0168857007}" provid="{00000000-0000-0000-0000-000000000000}" issignatureline="t"/>
          </v:shape>
        </w:pict>
      </w:r>
    </w:p>
    <w:p w14:paraId="5498C313" w14:textId="77777777" w:rsidR="00821A8D" w:rsidRDefault="00281F98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ИНЖ. </w:t>
      </w:r>
      <w:r w:rsidR="003B787F">
        <w:rPr>
          <w:rFonts w:cs="Arial"/>
          <w:b/>
          <w:bCs/>
          <w:sz w:val="24"/>
          <w:szCs w:val="24"/>
        </w:rPr>
        <w:t>МАРИЯНА ПАВЛОВА</w:t>
      </w:r>
    </w:p>
    <w:p w14:paraId="038081BA" w14:textId="77777777" w:rsidR="00821A8D" w:rsidRDefault="00821A8D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FA380D">
        <w:rPr>
          <w:rFonts w:cs="Arial"/>
          <w:b/>
          <w:bCs/>
          <w:sz w:val="24"/>
          <w:szCs w:val="24"/>
        </w:rPr>
        <w:t>ПРЕДСЕДАТЕЛ</w:t>
      </w:r>
      <w:r w:rsidR="00281F98">
        <w:rPr>
          <w:rFonts w:cs="Arial"/>
          <w:b/>
          <w:bCs/>
          <w:sz w:val="24"/>
          <w:szCs w:val="24"/>
        </w:rPr>
        <w:t xml:space="preserve"> НА НАПОО</w:t>
      </w:r>
    </w:p>
    <w:p w14:paraId="73FD7D88" w14:textId="77777777" w:rsidR="006268B3" w:rsidRDefault="006268B3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EC5B6C0" w14:textId="77777777" w:rsidR="006067A9" w:rsidRDefault="006067A9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200D6C3" w14:textId="77777777" w:rsidR="00363310" w:rsidRDefault="00363310" w:rsidP="00821A8D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6A24FC3" w14:textId="6B23CA18" w:rsidR="00C74E4E" w:rsidRPr="00FC4DD1" w:rsidRDefault="00C74E4E" w:rsidP="00821A8D">
      <w:pPr>
        <w:spacing w:line="360" w:lineRule="auto"/>
        <w:jc w:val="both"/>
        <w:rPr>
          <w:rFonts w:cs="Arial"/>
          <w:bCs/>
          <w:sz w:val="24"/>
          <w:szCs w:val="24"/>
          <w:lang w:val="ru-RU"/>
        </w:rPr>
      </w:pPr>
    </w:p>
    <w:sectPr w:rsidR="00C74E4E" w:rsidRPr="00FC4DD1" w:rsidSect="00FC4D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134" w:bottom="1440" w:left="1797" w:header="708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15E9" w14:textId="77777777" w:rsidR="00B54057" w:rsidRDefault="00B54057">
      <w:r>
        <w:separator/>
      </w:r>
    </w:p>
  </w:endnote>
  <w:endnote w:type="continuationSeparator" w:id="0">
    <w:p w14:paraId="31BD2328" w14:textId="77777777" w:rsidR="00B54057" w:rsidRDefault="00B5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Unicode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8D47" w14:textId="77777777" w:rsidR="00FC4DD1" w:rsidRDefault="00FC4DD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045267" w:rsidRPr="0019313C" w14:paraId="67AAB5CB" w14:textId="77777777" w:rsidTr="0094350D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1786EC98" w14:textId="77777777" w:rsidR="00045267" w:rsidRDefault="00045267" w:rsidP="0004526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№125, бл.5,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E2F4D06" w14:textId="77777777" w:rsidR="00045267" w:rsidRDefault="00045267" w:rsidP="00045267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045267" w14:paraId="6A5C47FA" w14:textId="77777777" w:rsidTr="0094350D">
      <w:tc>
        <w:tcPr>
          <w:tcW w:w="5174" w:type="dxa"/>
          <w:hideMark/>
        </w:tcPr>
        <w:p w14:paraId="1B0D2C0D" w14:textId="77777777" w:rsidR="00045267" w:rsidRDefault="00045267" w:rsidP="0004526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635FB980" w14:textId="77777777" w:rsidR="00045267" w:rsidRPr="0019313C" w:rsidRDefault="00045267" w:rsidP="00045267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045267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p w14:paraId="627BDC65" w14:textId="77777777" w:rsidR="001B6C31" w:rsidRDefault="001B6C31">
    <w:pPr>
      <w:pStyle w:val="Footer"/>
      <w:tabs>
        <w:tab w:val="left" w:pos="72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FC4DD1" w:rsidRPr="0019313C" w14:paraId="328D8FAD" w14:textId="77777777" w:rsidTr="00BC7A6A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E84272E" w14:textId="694C0177" w:rsidR="00FC4DD1" w:rsidRDefault="00FC4DD1" w:rsidP="00FC4DD1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№125, бл.5,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EE000DA" w14:textId="77777777" w:rsidR="00FC4DD1" w:rsidRDefault="00FC4DD1" w:rsidP="00FC4DD1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FC4DD1" w14:paraId="499F59A5" w14:textId="77777777" w:rsidTr="00BC7A6A">
      <w:tc>
        <w:tcPr>
          <w:tcW w:w="5174" w:type="dxa"/>
          <w:hideMark/>
        </w:tcPr>
        <w:p w14:paraId="7BCDA993" w14:textId="77777777" w:rsidR="00FC4DD1" w:rsidRDefault="00FC4DD1" w:rsidP="00FC4DD1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1BEF626B" w14:textId="77777777" w:rsidR="00FC4DD1" w:rsidRPr="0019313C" w:rsidRDefault="00FC4DD1" w:rsidP="00FC4DD1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045267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p w14:paraId="013EE051" w14:textId="77777777" w:rsidR="00FC4DD1" w:rsidRDefault="00FC4DD1" w:rsidP="00FC4DD1">
    <w:pPr>
      <w:pStyle w:val="Footer"/>
      <w:jc w:val="right"/>
      <w:rPr>
        <w:lang w:val="en-US"/>
      </w:rPr>
    </w:pPr>
  </w:p>
  <w:p w14:paraId="643040F1" w14:textId="77777777" w:rsidR="00FC4DD1" w:rsidRDefault="00FC4DD1" w:rsidP="00FC4DD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80F3" w14:textId="77777777" w:rsidR="00B54057" w:rsidRDefault="00B54057">
      <w:r>
        <w:separator/>
      </w:r>
    </w:p>
  </w:footnote>
  <w:footnote w:type="continuationSeparator" w:id="0">
    <w:p w14:paraId="6FEE9446" w14:textId="77777777" w:rsidR="00B54057" w:rsidRDefault="00B54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3120" w14:textId="77777777" w:rsidR="001B6C31" w:rsidRDefault="001B6C31">
    <w:pPr>
      <w:pStyle w:val="Header"/>
      <w:spacing w:line="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C86E" w14:textId="77777777" w:rsidR="00045267" w:rsidRPr="00A33970" w:rsidRDefault="00045267" w:rsidP="00045267">
    <w:pPr>
      <w:spacing w:line="240" w:lineRule="atLeast"/>
      <w:jc w:val="right"/>
      <w:rPr>
        <w:color w:val="808080" w:themeColor="background1" w:themeShade="80"/>
        <w:sz w:val="24"/>
        <w:szCs w:val="24"/>
        <w:lang w:val="en-US"/>
      </w:rPr>
    </w:pPr>
    <w:r w:rsidRPr="00A33970">
      <w:rPr>
        <w:bCs/>
        <w:color w:val="808080" w:themeColor="background1" w:themeShade="80"/>
        <w:spacing w:val="-1"/>
        <w:sz w:val="24"/>
        <w:szCs w:val="24"/>
      </w:rPr>
      <w:t>Ниво на конфиденциалност 1</w:t>
    </w:r>
    <w:r w:rsidRPr="00A33970">
      <w:rPr>
        <w:bCs/>
        <w:color w:val="808080" w:themeColor="background1" w:themeShade="80"/>
        <w:sz w:val="24"/>
        <w:szCs w:val="24"/>
      </w:rPr>
      <w:t xml:space="preserve"> [TLP-GREEN</w:t>
    </w:r>
    <w:r w:rsidRPr="00A33970">
      <w:rPr>
        <w:color w:val="808080" w:themeColor="background1" w:themeShade="80"/>
        <w:sz w:val="24"/>
        <w:szCs w:val="24"/>
        <w:lang w:val="ru-RU"/>
      </w:rPr>
      <w:t>]</w:t>
    </w:r>
  </w:p>
  <w:p w14:paraId="24D8B2D1" w14:textId="77777777" w:rsidR="00045267" w:rsidRDefault="00045267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FC4DD1" w:rsidRPr="00A14480" w14:paraId="61B60ED1" w14:textId="77777777" w:rsidTr="00BC7A6A">
      <w:trPr>
        <w:jc w:val="center"/>
      </w:trPr>
      <w:tc>
        <w:tcPr>
          <w:tcW w:w="2047" w:type="dxa"/>
          <w:shd w:val="clear" w:color="FFFFFF" w:fill="FFFFFF"/>
        </w:tcPr>
        <w:p w14:paraId="064DE4D6" w14:textId="15EB0A50" w:rsidR="00FC4DD1" w:rsidRPr="00A14480" w:rsidRDefault="00F02548" w:rsidP="00FC4DD1">
          <w:pPr>
            <w:autoSpaceDE w:val="0"/>
            <w:autoSpaceDN w:val="0"/>
            <w:adjustRightInd w:val="0"/>
            <w:rPr>
              <w:rFonts w:cs="Arial"/>
              <w:sz w:val="24"/>
              <w:szCs w:val="24"/>
              <w:lang w:val="en-US"/>
            </w:rPr>
          </w:pPr>
          <w:r>
            <w:rPr>
              <w:rFonts w:cs="Arial"/>
              <w:noProof/>
              <w:position w:val="-31"/>
              <w:sz w:val="24"/>
              <w:szCs w:val="24"/>
              <w:lang w:val="en-US"/>
            </w:rPr>
            <w:drawing>
              <wp:inline distT="0" distB="0" distL="0" distR="0" wp14:anchorId="5C756158" wp14:editId="570C822E">
                <wp:extent cx="871220" cy="543560"/>
                <wp:effectExtent l="0" t="0" r="5080" b="8890"/>
                <wp:docPr id="5839309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50ACD9" w14:textId="77777777" w:rsidR="00FC4DD1" w:rsidRPr="00A14480" w:rsidRDefault="00FC4DD1" w:rsidP="00FC4DD1">
          <w:pPr>
            <w:autoSpaceDE w:val="0"/>
            <w:autoSpaceDN w:val="0"/>
            <w:adjustRightInd w:val="0"/>
            <w:rPr>
              <w:rFonts w:cs="Arial"/>
              <w:sz w:val="24"/>
              <w:szCs w:val="24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3303E922" w14:textId="77777777" w:rsidR="00FC4DD1" w:rsidRPr="00A14480" w:rsidRDefault="00FC4DD1" w:rsidP="00FC4DD1">
          <w:pPr>
            <w:autoSpaceDE w:val="0"/>
            <w:autoSpaceDN w:val="0"/>
            <w:adjustRightInd w:val="0"/>
            <w:jc w:val="center"/>
            <w:rPr>
              <w:rFonts w:cs="Arial"/>
              <w:b/>
              <w:color w:val="365F91"/>
              <w:sz w:val="24"/>
              <w:szCs w:val="24"/>
              <w:lang w:val="ru-RU"/>
            </w:rPr>
          </w:pPr>
          <w:r w:rsidRPr="00A14480">
            <w:rPr>
              <w:rFonts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38139132" w14:textId="77777777" w:rsidR="00FC4DD1" w:rsidRPr="00A14480" w:rsidRDefault="00FC4DD1" w:rsidP="00FC4DD1">
          <w:pPr>
            <w:autoSpaceDE w:val="0"/>
            <w:autoSpaceDN w:val="0"/>
            <w:adjustRightInd w:val="0"/>
            <w:jc w:val="center"/>
            <w:rPr>
              <w:rFonts w:cs="Arial"/>
              <w:b/>
              <w:sz w:val="24"/>
              <w:szCs w:val="24"/>
              <w:lang w:val="ru-RU"/>
            </w:rPr>
          </w:pPr>
          <w:r w:rsidRPr="00A14480">
            <w:rPr>
              <w:rFonts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0635818" w14:textId="77777777" w:rsidR="00FC4DD1" w:rsidRDefault="00FC4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8D8"/>
    <w:multiLevelType w:val="hybridMultilevel"/>
    <w:tmpl w:val="FE4685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0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037F1"/>
    <w:rsid w:val="00004247"/>
    <w:rsid w:val="0002483B"/>
    <w:rsid w:val="00045267"/>
    <w:rsid w:val="000766FF"/>
    <w:rsid w:val="000805C4"/>
    <w:rsid w:val="00083048"/>
    <w:rsid w:val="000A24EA"/>
    <w:rsid w:val="000B40F5"/>
    <w:rsid w:val="000C0EDF"/>
    <w:rsid w:val="000E2D5C"/>
    <w:rsid w:val="000F0B63"/>
    <w:rsid w:val="001270CD"/>
    <w:rsid w:val="00141036"/>
    <w:rsid w:val="0014731F"/>
    <w:rsid w:val="00150EEB"/>
    <w:rsid w:val="0016059A"/>
    <w:rsid w:val="00161BA0"/>
    <w:rsid w:val="001671FC"/>
    <w:rsid w:val="00170C19"/>
    <w:rsid w:val="00177048"/>
    <w:rsid w:val="00181192"/>
    <w:rsid w:val="0018435B"/>
    <w:rsid w:val="001A5CF8"/>
    <w:rsid w:val="001B6C31"/>
    <w:rsid w:val="001B7184"/>
    <w:rsid w:val="00202210"/>
    <w:rsid w:val="00226A25"/>
    <w:rsid w:val="00237CE8"/>
    <w:rsid w:val="0024033A"/>
    <w:rsid w:val="00241B96"/>
    <w:rsid w:val="00243454"/>
    <w:rsid w:val="002737A8"/>
    <w:rsid w:val="0027504A"/>
    <w:rsid w:val="00281F98"/>
    <w:rsid w:val="002B5D7F"/>
    <w:rsid w:val="002B6E64"/>
    <w:rsid w:val="002D7DF9"/>
    <w:rsid w:val="002F2800"/>
    <w:rsid w:val="0031190F"/>
    <w:rsid w:val="00336E27"/>
    <w:rsid w:val="00352272"/>
    <w:rsid w:val="00357E0D"/>
    <w:rsid w:val="00363310"/>
    <w:rsid w:val="00380336"/>
    <w:rsid w:val="003909D8"/>
    <w:rsid w:val="003A3806"/>
    <w:rsid w:val="003B3E27"/>
    <w:rsid w:val="003B4015"/>
    <w:rsid w:val="003B787F"/>
    <w:rsid w:val="003C09C3"/>
    <w:rsid w:val="003E4A51"/>
    <w:rsid w:val="0042639A"/>
    <w:rsid w:val="004370BD"/>
    <w:rsid w:val="00437E40"/>
    <w:rsid w:val="004448D0"/>
    <w:rsid w:val="00444C86"/>
    <w:rsid w:val="00450432"/>
    <w:rsid w:val="0047105B"/>
    <w:rsid w:val="004741E0"/>
    <w:rsid w:val="004760B2"/>
    <w:rsid w:val="0048143B"/>
    <w:rsid w:val="00486E70"/>
    <w:rsid w:val="004A49B7"/>
    <w:rsid w:val="004A661B"/>
    <w:rsid w:val="004B02C8"/>
    <w:rsid w:val="004F265E"/>
    <w:rsid w:val="004F2AE5"/>
    <w:rsid w:val="00503CD6"/>
    <w:rsid w:val="0051088D"/>
    <w:rsid w:val="00513D18"/>
    <w:rsid w:val="00526F3F"/>
    <w:rsid w:val="00571ACE"/>
    <w:rsid w:val="00581807"/>
    <w:rsid w:val="00584DB7"/>
    <w:rsid w:val="0058592D"/>
    <w:rsid w:val="00587250"/>
    <w:rsid w:val="005B1CBB"/>
    <w:rsid w:val="005C4D7A"/>
    <w:rsid w:val="005D2123"/>
    <w:rsid w:val="006067A9"/>
    <w:rsid w:val="006109B4"/>
    <w:rsid w:val="00614B36"/>
    <w:rsid w:val="006268B3"/>
    <w:rsid w:val="006455BA"/>
    <w:rsid w:val="006C1E34"/>
    <w:rsid w:val="006D2465"/>
    <w:rsid w:val="006F3FBC"/>
    <w:rsid w:val="007041CE"/>
    <w:rsid w:val="007056CB"/>
    <w:rsid w:val="007212B7"/>
    <w:rsid w:val="00727CA3"/>
    <w:rsid w:val="0073633A"/>
    <w:rsid w:val="0074405B"/>
    <w:rsid w:val="007972F0"/>
    <w:rsid w:val="007C4D3A"/>
    <w:rsid w:val="007F246B"/>
    <w:rsid w:val="00800ED0"/>
    <w:rsid w:val="00804986"/>
    <w:rsid w:val="00821A8D"/>
    <w:rsid w:val="00844711"/>
    <w:rsid w:val="00850FE0"/>
    <w:rsid w:val="008836CC"/>
    <w:rsid w:val="00884235"/>
    <w:rsid w:val="00884C29"/>
    <w:rsid w:val="008C0FF8"/>
    <w:rsid w:val="008C51F7"/>
    <w:rsid w:val="008E587C"/>
    <w:rsid w:val="008F0944"/>
    <w:rsid w:val="008F6105"/>
    <w:rsid w:val="00905BAD"/>
    <w:rsid w:val="009258E8"/>
    <w:rsid w:val="00940BE4"/>
    <w:rsid w:val="0096134A"/>
    <w:rsid w:val="00983BF6"/>
    <w:rsid w:val="00986091"/>
    <w:rsid w:val="00992F51"/>
    <w:rsid w:val="00994115"/>
    <w:rsid w:val="009A0EF9"/>
    <w:rsid w:val="009A151B"/>
    <w:rsid w:val="009A4B5F"/>
    <w:rsid w:val="009C452C"/>
    <w:rsid w:val="009D4020"/>
    <w:rsid w:val="009E16BB"/>
    <w:rsid w:val="009E767D"/>
    <w:rsid w:val="00A018FE"/>
    <w:rsid w:val="00A14480"/>
    <w:rsid w:val="00A276A7"/>
    <w:rsid w:val="00A32D72"/>
    <w:rsid w:val="00A37728"/>
    <w:rsid w:val="00A63F10"/>
    <w:rsid w:val="00A6619F"/>
    <w:rsid w:val="00A90F50"/>
    <w:rsid w:val="00A92D5B"/>
    <w:rsid w:val="00AD510B"/>
    <w:rsid w:val="00AF49CD"/>
    <w:rsid w:val="00AF5A74"/>
    <w:rsid w:val="00AF5F6D"/>
    <w:rsid w:val="00B24F00"/>
    <w:rsid w:val="00B36E65"/>
    <w:rsid w:val="00B44835"/>
    <w:rsid w:val="00B54057"/>
    <w:rsid w:val="00B561A9"/>
    <w:rsid w:val="00B57287"/>
    <w:rsid w:val="00B72C87"/>
    <w:rsid w:val="00B7550D"/>
    <w:rsid w:val="00B9732D"/>
    <w:rsid w:val="00BB5B53"/>
    <w:rsid w:val="00BC7A6A"/>
    <w:rsid w:val="00BD0489"/>
    <w:rsid w:val="00BD7B68"/>
    <w:rsid w:val="00BF7C16"/>
    <w:rsid w:val="00C051D7"/>
    <w:rsid w:val="00C210F0"/>
    <w:rsid w:val="00C21848"/>
    <w:rsid w:val="00C35F7D"/>
    <w:rsid w:val="00C44F38"/>
    <w:rsid w:val="00C74E4E"/>
    <w:rsid w:val="00C75B17"/>
    <w:rsid w:val="00C96679"/>
    <w:rsid w:val="00CA5469"/>
    <w:rsid w:val="00CA70D0"/>
    <w:rsid w:val="00CA783E"/>
    <w:rsid w:val="00CC6EED"/>
    <w:rsid w:val="00CD6469"/>
    <w:rsid w:val="00CE16AD"/>
    <w:rsid w:val="00CE3B4C"/>
    <w:rsid w:val="00CE5499"/>
    <w:rsid w:val="00D07172"/>
    <w:rsid w:val="00D50CC5"/>
    <w:rsid w:val="00D64734"/>
    <w:rsid w:val="00D73F0F"/>
    <w:rsid w:val="00D7483A"/>
    <w:rsid w:val="00D75185"/>
    <w:rsid w:val="00D83926"/>
    <w:rsid w:val="00D85379"/>
    <w:rsid w:val="00DA1423"/>
    <w:rsid w:val="00DE6799"/>
    <w:rsid w:val="00DF1B0C"/>
    <w:rsid w:val="00E03F74"/>
    <w:rsid w:val="00E26E37"/>
    <w:rsid w:val="00E430EE"/>
    <w:rsid w:val="00E64BC8"/>
    <w:rsid w:val="00E72271"/>
    <w:rsid w:val="00E76C6A"/>
    <w:rsid w:val="00E94E1B"/>
    <w:rsid w:val="00EE2F3B"/>
    <w:rsid w:val="00F02548"/>
    <w:rsid w:val="00F14092"/>
    <w:rsid w:val="00F73871"/>
    <w:rsid w:val="00FA63A5"/>
    <w:rsid w:val="00FB3C05"/>
    <w:rsid w:val="00FC17D6"/>
    <w:rsid w:val="00FC4DD1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6E1702"/>
  <w15:chartTrackingRefBased/>
  <w15:docId w15:val="{CE02E655-A370-45F7-95CA-02269338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BalloonText">
    <w:name w:val="Balloon Text"/>
    <w:basedOn w:val="Normal"/>
    <w:link w:val="BalloonTextChar"/>
    <w:rsid w:val="00241B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41B96"/>
    <w:rPr>
      <w:rFonts w:ascii="Segoe UI" w:hAnsi="Segoe UI" w:cs="Segoe UI"/>
      <w:sz w:val="18"/>
      <w:szCs w:val="18"/>
      <w:lang w:val="bg-BG" w:eastAsia="bg-BG"/>
    </w:rPr>
  </w:style>
  <w:style w:type="character" w:customStyle="1" w:styleId="FooterChar">
    <w:name w:val="Footer Char"/>
    <w:link w:val="Footer"/>
    <w:uiPriority w:val="99"/>
    <w:rsid w:val="00FC4DD1"/>
    <w:rPr>
      <w:lang w:val="bg-BG" w:eastAsia="bg-BG"/>
    </w:rPr>
  </w:style>
  <w:style w:type="character" w:styleId="Hyperlink">
    <w:name w:val="Hyperlink"/>
    <w:uiPriority w:val="99"/>
    <w:unhideWhenUsed/>
    <w:rsid w:val="00FC4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B0A6-BADF-489B-8140-1E03B859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41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2140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9</cp:revision>
  <cp:lastPrinted>2013-03-18T10:31:00Z</cp:lastPrinted>
  <dcterms:created xsi:type="dcterms:W3CDTF">2022-06-28T13:00:00Z</dcterms:created>
  <dcterms:modified xsi:type="dcterms:W3CDTF">2023-06-06T12:53:00Z</dcterms:modified>
</cp:coreProperties>
</file>